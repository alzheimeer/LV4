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</w:tcPr>
          <w:p w:rsidR="00A66B18" w:rsidRPr="0072698F" w:rsidRDefault="00BE3933" w:rsidP="0072698F">
            <w:pPr>
              <w:pStyle w:val="Informacindecontacto"/>
              <w:jc w:val="center"/>
              <w:rPr>
                <w:rFonts w:ascii="Felix Titling" w:hAnsi="Felix Titling"/>
                <w:color w:val="000000" w:themeColor="text1"/>
              </w:rPr>
            </w:pPr>
            <w:r w:rsidRPr="0072698F">
              <w:rPr>
                <w:rFonts w:ascii="Felix Titling" w:hAnsi="Felix Titling"/>
                <w:color w:val="000000" w:themeColor="text1"/>
              </w:rPr>
              <w:t>COTIZACION DE DESARROLLO FULLSTACK DE APLICACIÓN WEB</w:t>
            </w:r>
          </w:p>
        </w:tc>
      </w:tr>
      <w:tr w:rsidR="00615018" w:rsidRPr="0041428F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:rsidR="00A66B18" w:rsidRPr="00A66B18" w:rsidRDefault="0048279B" w:rsidP="00A66B18">
            <w:pPr>
              <w:pStyle w:val="Informacindecontacto"/>
            </w:pPr>
            <w:r>
              <w:t>Mauricio Quintero</w:t>
            </w:r>
          </w:p>
          <w:p w:rsidR="003E24DF" w:rsidRPr="0048279B" w:rsidRDefault="0048279B" w:rsidP="0048279B">
            <w:pPr>
              <w:pStyle w:val="Ttulo2"/>
              <w:rPr>
                <w:color w:val="FFFFFF" w:themeColor="background1"/>
              </w:rPr>
            </w:pPr>
            <w:hyperlink r:id="rId11" w:history="1">
              <w:r w:rsidRPr="0048279B">
                <w:rPr>
                  <w:rStyle w:val="Hipervnculo"/>
                  <w:color w:val="FFFFFF" w:themeColor="background1"/>
                  <w:u w:val="none"/>
                </w:rPr>
                <w:t>alzheimeer@hotmail.com</w:t>
              </w:r>
            </w:hyperlink>
            <w:r w:rsidRPr="0048279B">
              <w:rPr>
                <w:color w:val="FFFFFF" w:themeColor="background1"/>
              </w:rPr>
              <w:t>, alzheimeer</w:t>
            </w:r>
            <w:r>
              <w:rPr>
                <w:color w:val="FFFFFF" w:themeColor="background1"/>
              </w:rPr>
              <w:t>@</w:t>
            </w:r>
            <w:r w:rsidRPr="0048279B">
              <w:rPr>
                <w:color w:val="FFFFFF" w:themeColor="background1"/>
              </w:rPr>
              <w:t xml:space="preserve">gmail.com </w:t>
            </w:r>
          </w:p>
          <w:p w:rsidR="003E24DF" w:rsidRPr="00A66B18" w:rsidRDefault="0048279B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3193779313</w:t>
            </w:r>
          </w:p>
          <w:p w:rsidR="003E24DF" w:rsidRPr="0041428F" w:rsidRDefault="0048279B" w:rsidP="0048279B">
            <w:pPr>
              <w:pStyle w:val="Informacindecontacto"/>
              <w:rPr>
                <w:color w:val="000000" w:themeColor="text1"/>
              </w:rPr>
            </w:pPr>
            <w:r>
              <w:t>Bogotá, Colombia</w:t>
            </w:r>
          </w:p>
        </w:tc>
      </w:tr>
    </w:tbl>
    <w:p w:rsidR="00A66B18" w:rsidRDefault="00A66B18"/>
    <w:p w:rsidR="00A66B18" w:rsidRPr="00A66B18" w:rsidRDefault="0048279B" w:rsidP="00A66B18">
      <w:pPr>
        <w:pStyle w:val="Destinatario"/>
      </w:pPr>
      <w:r>
        <w:t>Andrés Montero</w:t>
      </w:r>
    </w:p>
    <w:p w:rsidR="00A66B18" w:rsidRDefault="0048279B" w:rsidP="00A66B18">
      <w:pPr>
        <w:rPr>
          <w:color w:val="000000" w:themeColor="text1"/>
        </w:rPr>
      </w:pPr>
      <w:r>
        <w:rPr>
          <w:color w:val="000000" w:themeColor="text1"/>
        </w:rPr>
        <w:t>Bogotá</w:t>
      </w:r>
    </w:p>
    <w:p w:rsidR="006B019D" w:rsidRPr="0041428F" w:rsidRDefault="006B019D" w:rsidP="00A66B18">
      <w:pPr>
        <w:rPr>
          <w:color w:val="000000" w:themeColor="text1"/>
        </w:rPr>
      </w:pPr>
      <w:r>
        <w:t>20</w:t>
      </w:r>
      <w:r>
        <w:t xml:space="preserve"> de </w:t>
      </w:r>
      <w:r>
        <w:t>abril</w:t>
      </w:r>
      <w:r>
        <w:t xml:space="preserve"> 2021</w:t>
      </w:r>
    </w:p>
    <w:p w:rsidR="009F17DF" w:rsidRDefault="006B019D" w:rsidP="009F17DF">
      <w:pPr>
        <w:pStyle w:val="Saludo"/>
      </w:pPr>
      <w:r>
        <w:t>Luego de evaluar la idea de proyecto detenidamente propongo las soluciones para alcanzar sus metas.</w:t>
      </w:r>
      <w:r>
        <w:t xml:space="preserve"> </w:t>
      </w:r>
      <w:r>
        <w:t>Por ello me complace presentarle la siguiente cotización, basada en sus requerimientos y los ejemplos aportados</w:t>
      </w:r>
      <w:r>
        <w:t>.</w:t>
      </w:r>
    </w:p>
    <w:p w:rsidR="009F17DF" w:rsidRDefault="009F17DF" w:rsidP="009F17DF">
      <w:pPr>
        <w:pStyle w:val="Saludo"/>
        <w:rPr>
          <w:noProof/>
          <w:lang w:eastAsia="es-ES"/>
        </w:rPr>
      </w:pPr>
      <w:r>
        <w:t xml:space="preserve">Cuatro (4) </w:t>
      </w:r>
      <w:r w:rsidR="006B019D">
        <w:t xml:space="preserve">etapas de desarrollo </w:t>
      </w:r>
      <w:r>
        <w:t>progresivo</w:t>
      </w:r>
    </w:p>
    <w:p w:rsidR="009F17DF" w:rsidRDefault="009F17DF" w:rsidP="00BE3933">
      <w:pPr>
        <w:pStyle w:val="Saludo"/>
        <w:spacing w:before="0"/>
        <w:jc w:val="center"/>
      </w:pPr>
      <w:r>
        <w:rPr>
          <w:noProof/>
          <w:lang w:eastAsia="es-ES"/>
        </w:rPr>
        <w:drawing>
          <wp:inline distT="0" distB="0" distL="0" distR="0" wp14:anchorId="1DE44126" wp14:editId="451D5579">
            <wp:extent cx="47910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7DF" w:rsidRDefault="009F17DF" w:rsidP="009F17DF">
      <w:pPr>
        <w:pStyle w:val="Saludo"/>
        <w:spacing w:before="0"/>
      </w:pPr>
      <w:r>
        <w:t>Luego de analizarlo parte por parte, se llega a la conclusión de que algunas etapas no se pueden desarrollar sin estar otras ya en funcionamiento, pero al ya planificarlas de ante mano se crea todo el esqueleto para soportarlas.</w:t>
      </w:r>
    </w:p>
    <w:p w:rsidR="009F17DF" w:rsidRDefault="009F17DF" w:rsidP="009F17DF">
      <w:pPr>
        <w:pStyle w:val="Saludo"/>
        <w:spacing w:before="0"/>
      </w:pPr>
      <w:r>
        <w:t>Se empezaría con el desarrollo del portal de inmuebles, en este implementaremos lo siguiente:</w:t>
      </w:r>
    </w:p>
    <w:p w:rsidR="009F17DF" w:rsidRDefault="009F17DF" w:rsidP="009F17DF">
      <w:pPr>
        <w:pStyle w:val="Saludo"/>
        <w:spacing w:before="0"/>
      </w:pPr>
    </w:p>
    <w:p w:rsidR="009F17DF" w:rsidRDefault="009F17DF" w:rsidP="009F17DF">
      <w:pPr>
        <w:pStyle w:val="Saludo"/>
        <w:spacing w:before="0"/>
      </w:pPr>
    </w:p>
    <w:p w:rsidR="00A4029A" w:rsidRDefault="00A4029A" w:rsidP="00A4029A">
      <w:pPr>
        <w:pStyle w:val="Informacindecontacto"/>
      </w:pPr>
    </w:p>
    <w:p w:rsidR="00A4029A" w:rsidRPr="00A66B18" w:rsidRDefault="00A4029A" w:rsidP="00A4029A">
      <w:pPr>
        <w:pStyle w:val="Informacindecontacto"/>
      </w:pPr>
      <w:r>
        <w:t>Mauricio Quintero</w:t>
      </w:r>
    </w:p>
    <w:p w:rsidR="00A4029A" w:rsidRPr="0048279B" w:rsidRDefault="00A4029A" w:rsidP="00A4029A">
      <w:pPr>
        <w:pStyle w:val="Ttulo2"/>
        <w:rPr>
          <w:color w:val="FFFFFF" w:themeColor="background1"/>
        </w:rPr>
      </w:pPr>
      <w:hyperlink r:id="rId13" w:history="1">
        <w:r w:rsidRPr="0048279B">
          <w:rPr>
            <w:rStyle w:val="Hipervnculo"/>
            <w:color w:val="FFFFFF" w:themeColor="background1"/>
            <w:u w:val="none"/>
          </w:rPr>
          <w:t>alzheimeer@hotmail.com</w:t>
        </w:r>
      </w:hyperlink>
      <w:r w:rsidRPr="0048279B">
        <w:rPr>
          <w:color w:val="FFFFFF" w:themeColor="background1"/>
        </w:rPr>
        <w:t>, alzheimeer</w:t>
      </w:r>
      <w:r>
        <w:rPr>
          <w:color w:val="FFFFFF" w:themeColor="background1"/>
        </w:rPr>
        <w:t>@</w:t>
      </w:r>
      <w:r w:rsidRPr="0048279B">
        <w:rPr>
          <w:color w:val="FFFFFF" w:themeColor="background1"/>
        </w:rPr>
        <w:t xml:space="preserve">gmail.com </w:t>
      </w:r>
    </w:p>
    <w:p w:rsidR="00A4029A" w:rsidRPr="00A66B18" w:rsidRDefault="00A4029A" w:rsidP="00A4029A">
      <w:pPr>
        <w:pStyle w:val="Informacindecontacto"/>
      </w:pPr>
      <w:r>
        <w:rPr>
          <w:rStyle w:val="Textoennegrita"/>
          <w:b w:val="0"/>
          <w:bCs w:val="0"/>
        </w:rPr>
        <w:t>3193779313</w:t>
      </w:r>
    </w:p>
    <w:p w:rsidR="009F17DF" w:rsidRPr="0072698F" w:rsidRDefault="00A4029A" w:rsidP="00A4029A">
      <w:pPr>
        <w:pStyle w:val="Saludo"/>
        <w:spacing w:before="0"/>
        <w:rPr>
          <w:color w:val="FFFFFF" w:themeColor="background1"/>
        </w:rPr>
      </w:pPr>
      <w:r w:rsidRPr="0072698F">
        <w:rPr>
          <w:color w:val="FFFFFF" w:themeColor="background1"/>
        </w:rPr>
        <w:t>Bogotá, Colombia</w:t>
      </w:r>
    </w:p>
    <w:p w:rsidR="009F17DF" w:rsidRDefault="009F17DF" w:rsidP="009F17DF">
      <w:pPr>
        <w:pStyle w:val="Saludo"/>
        <w:spacing w:before="0"/>
      </w:pPr>
    </w:p>
    <w:p w:rsidR="00A060FA" w:rsidRDefault="00A060FA" w:rsidP="00A060FA">
      <w:pPr>
        <w:pStyle w:val="Saludo"/>
        <w:spacing w:before="0" w:after="0"/>
      </w:pPr>
    </w:p>
    <w:p w:rsidR="009F17DF" w:rsidRDefault="00A4029A" w:rsidP="009F17DF">
      <w:pPr>
        <w:pStyle w:val="Saludo"/>
        <w:spacing w:before="0"/>
      </w:pPr>
      <w:r>
        <w:t>T</w:t>
      </w:r>
      <w:r w:rsidR="00B966CC">
        <w:t xml:space="preserve">odo el sistema de construirá de forma nativa, esto quiere decir que será fuerte y escalable a el cambio en cantidad de usuarios, tendrá </w:t>
      </w:r>
      <w:r w:rsidR="003E2596">
        <w:t>interacción</w:t>
      </w:r>
      <w:r w:rsidR="00B966CC">
        <w:t xml:space="preserve"> con los usuarios muy rápida tipo </w:t>
      </w:r>
      <w:r w:rsidR="003E2596">
        <w:t>aplicación usando tecnología SPA para una grata experiencia.</w:t>
      </w:r>
    </w:p>
    <w:p w:rsidR="003E2596" w:rsidRDefault="003E2596" w:rsidP="009F17DF">
      <w:pPr>
        <w:pStyle w:val="Saludo"/>
        <w:spacing w:before="0"/>
      </w:pPr>
      <w:r>
        <w:t>Y para conseguir esto no se usará software prediseñado prestado por terceros, sino que crearemos nuestro servidor alojado en Digital Ocean o AWS</w:t>
      </w:r>
      <w:r w:rsidR="00FF310D">
        <w:t xml:space="preserve"> “Hosting”</w:t>
      </w:r>
      <w:r>
        <w:t>, donde trabajaremos con bases de datos en mongodb o mySql, aprovechando que estos sitios nos ofrecen un pago por uso (Mensualidad pequeña fija y si crecen los usuarios, cobran más, y si se necesita más espacio en disco, se paga más) un tipo de pague por uso.</w:t>
      </w:r>
    </w:p>
    <w:p w:rsidR="00FF310D" w:rsidRDefault="00FF310D" w:rsidP="009F17DF">
      <w:pPr>
        <w:pStyle w:val="Saludo"/>
        <w:spacing w:before="0"/>
      </w:pPr>
      <w:r>
        <w:t>Aquí usaremos un servidor Linux Ubuntu, y sobre este montaremos todo el sistema, ya para el dominio podríamos usar godaddy, prodominios, o el de su preferencia.</w:t>
      </w:r>
    </w:p>
    <w:p w:rsidR="00FF310D" w:rsidRDefault="00FF310D" w:rsidP="009F17DF">
      <w:pPr>
        <w:pStyle w:val="Saludo"/>
        <w:spacing w:before="0"/>
      </w:pPr>
      <w:r>
        <w:t>En caso de decidir que se requiere un servidor de correos corporativo, este se debe implementar independientemente, o evaluar el servicio que ofrece google y Gmail para este requerimiento.</w:t>
      </w:r>
    </w:p>
    <w:p w:rsidR="00FF310D" w:rsidRDefault="00FF310D" w:rsidP="00FF310D">
      <w:pPr>
        <w:pStyle w:val="Saludo"/>
        <w:spacing w:before="0" w:after="0"/>
        <w:contextualSpacing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9F5B5C" wp14:editId="63809017">
                <wp:simplePos x="0" y="0"/>
                <wp:positionH relativeFrom="column">
                  <wp:posOffset>502920</wp:posOffset>
                </wp:positionH>
                <wp:positionV relativeFrom="paragraph">
                  <wp:posOffset>63500</wp:posOffset>
                </wp:positionV>
                <wp:extent cx="5608320" cy="7620"/>
                <wp:effectExtent l="0" t="0" r="30480" b="3048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73355" id="Conector recto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5pt" to="481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" strokecolor="#17406d [3204]" strokeweight=".5pt">
                <v:stroke joinstyle="miter"/>
              </v:line>
            </w:pict>
          </mc:Fallback>
        </mc:AlternateContent>
      </w:r>
    </w:p>
    <w:p w:rsidR="00FF310D" w:rsidRDefault="00FF310D" w:rsidP="00FF310D">
      <w:pPr>
        <w:pStyle w:val="Saludo"/>
        <w:spacing w:before="0" w:after="0"/>
        <w:contextualSpacing/>
      </w:pPr>
    </w:p>
    <w:p w:rsidR="00FF310D" w:rsidRDefault="00FF310D" w:rsidP="00FF310D">
      <w:pPr>
        <w:pStyle w:val="Saludo"/>
        <w:spacing w:before="0" w:after="0"/>
        <w:contextualSpacing/>
      </w:pPr>
      <w:r>
        <w:t xml:space="preserve">Esta parte </w:t>
      </w:r>
      <w:r w:rsidR="00CC3813">
        <w:t xml:space="preserve">de configuración de servidor, espacio, memoria, emails, </w:t>
      </w:r>
      <w:r w:rsidR="00BE3933">
        <w:t>puertos de</w:t>
      </w:r>
      <w:r w:rsidR="00CC3813">
        <w:t xml:space="preserve"> la aplicación </w:t>
      </w:r>
      <w:r>
        <w:t xml:space="preserve">se le conoce técnicamente como </w:t>
      </w:r>
      <w:r w:rsidRPr="00BE3933">
        <w:rPr>
          <w:b/>
        </w:rPr>
        <w:t>Devops</w:t>
      </w:r>
      <w:r w:rsidR="00CC3813">
        <w:t>.</w:t>
      </w:r>
    </w:p>
    <w:p w:rsidR="00FF310D" w:rsidRDefault="00FF310D" w:rsidP="009F17DF">
      <w:pPr>
        <w:pStyle w:val="Saludo"/>
        <w:spacing w:before="0"/>
      </w:pPr>
    </w:p>
    <w:p w:rsidR="003E2596" w:rsidRDefault="003E2596" w:rsidP="009F17DF">
      <w:pPr>
        <w:pStyle w:val="Saludo"/>
        <w:spacing w:before="0"/>
      </w:pPr>
      <w:r>
        <w:t xml:space="preserve">Luego se creará un servidor que </w:t>
      </w:r>
      <w:r w:rsidR="00AB59B8">
        <w:t>manejará</w:t>
      </w:r>
      <w:r>
        <w:t xml:space="preserve"> la lectura y escritura en la base de datos y para tener la administración y consulta de estos datos se </w:t>
      </w:r>
      <w:r w:rsidR="00AB59B8">
        <w:t>creará</w:t>
      </w:r>
      <w:r>
        <w:t xml:space="preserve"> una API, con los siguientes puntos de consulta:</w:t>
      </w:r>
    </w:p>
    <w:p w:rsidR="00C46291" w:rsidRDefault="00C46291" w:rsidP="00B966CC">
      <w:pPr>
        <w:pStyle w:val="Saludo"/>
        <w:numPr>
          <w:ilvl w:val="0"/>
          <w:numId w:val="2"/>
        </w:numPr>
        <w:spacing w:before="0"/>
      </w:pPr>
      <w:r>
        <w:t xml:space="preserve">Sub módulo de </w:t>
      </w:r>
      <w:r w:rsidR="00B966CC">
        <w:t>autenticación</w:t>
      </w:r>
      <w:r w:rsidR="003E2596">
        <w:t xml:space="preserve"> usuario</w:t>
      </w:r>
    </w:p>
    <w:p w:rsidR="009F17DF" w:rsidRDefault="00C46291" w:rsidP="009F17DF">
      <w:pPr>
        <w:pStyle w:val="Saludo"/>
        <w:spacing w:before="0"/>
      </w:pPr>
      <w:r>
        <w:t>Creación de usuario, verificación de usuario</w:t>
      </w:r>
      <w:r w:rsidR="009F17DF">
        <w:t xml:space="preserve">, </w:t>
      </w:r>
      <w:r>
        <w:t>actualización de datos de usuario, sistema de verificación de email, sistema de recuperación de contraseña, eliminación de usuario.</w:t>
      </w:r>
    </w:p>
    <w:p w:rsidR="00B966CC" w:rsidRDefault="00B966CC" w:rsidP="00B966CC">
      <w:pPr>
        <w:pStyle w:val="Saludo"/>
        <w:numPr>
          <w:ilvl w:val="0"/>
          <w:numId w:val="2"/>
        </w:numPr>
        <w:spacing w:before="0"/>
      </w:pPr>
      <w:r>
        <w:t>Sub módulo de autenticación</w:t>
      </w:r>
      <w:r w:rsidR="003E2596">
        <w:t xml:space="preserve"> administrador</w:t>
      </w:r>
    </w:p>
    <w:p w:rsidR="00B966CC" w:rsidRDefault="00B966CC" w:rsidP="00B966CC">
      <w:pPr>
        <w:pStyle w:val="Saludo"/>
        <w:spacing w:before="0"/>
      </w:pPr>
      <w:r>
        <w:t>Creación de usuario</w:t>
      </w:r>
      <w:r>
        <w:t>s</w:t>
      </w:r>
      <w:r>
        <w:t>, actualización de datos de usuario, eliminación de usuario</w:t>
      </w:r>
      <w:r>
        <w:t>, otorgamiento y cambio de rol a definido usuario.</w:t>
      </w:r>
    </w:p>
    <w:p w:rsidR="00CC3813" w:rsidRDefault="00CC3813" w:rsidP="00B966CC">
      <w:pPr>
        <w:pStyle w:val="Saludo"/>
        <w:spacing w:before="0"/>
      </w:pPr>
    </w:p>
    <w:p w:rsidR="00CC3813" w:rsidRDefault="00CC3813" w:rsidP="00B966CC">
      <w:pPr>
        <w:pStyle w:val="Saludo"/>
        <w:spacing w:before="0"/>
      </w:pPr>
    </w:p>
    <w:p w:rsidR="00A4029A" w:rsidRDefault="00A4029A" w:rsidP="00A4029A">
      <w:pPr>
        <w:pStyle w:val="Informacindecontacto"/>
      </w:pPr>
    </w:p>
    <w:p w:rsidR="00A4029A" w:rsidRPr="00A66B18" w:rsidRDefault="00A4029A" w:rsidP="00A4029A">
      <w:pPr>
        <w:pStyle w:val="Informacindecontacto"/>
      </w:pPr>
      <w:r>
        <w:t>Mauricio Quintero</w:t>
      </w:r>
    </w:p>
    <w:p w:rsidR="00A4029A" w:rsidRPr="0048279B" w:rsidRDefault="00A4029A" w:rsidP="00A4029A">
      <w:pPr>
        <w:pStyle w:val="Ttulo2"/>
        <w:rPr>
          <w:color w:val="FFFFFF" w:themeColor="background1"/>
        </w:rPr>
      </w:pPr>
      <w:hyperlink r:id="rId14" w:history="1">
        <w:r w:rsidRPr="0048279B">
          <w:rPr>
            <w:rStyle w:val="Hipervnculo"/>
            <w:color w:val="FFFFFF" w:themeColor="background1"/>
            <w:u w:val="none"/>
          </w:rPr>
          <w:t>alzheimeer@hotmail.com</w:t>
        </w:r>
      </w:hyperlink>
      <w:r w:rsidRPr="0048279B">
        <w:rPr>
          <w:color w:val="FFFFFF" w:themeColor="background1"/>
        </w:rPr>
        <w:t>, alzheimeer</w:t>
      </w:r>
      <w:r>
        <w:rPr>
          <w:color w:val="FFFFFF" w:themeColor="background1"/>
        </w:rPr>
        <w:t>@</w:t>
      </w:r>
      <w:r w:rsidRPr="0048279B">
        <w:rPr>
          <w:color w:val="FFFFFF" w:themeColor="background1"/>
        </w:rPr>
        <w:t xml:space="preserve">gmail.com </w:t>
      </w:r>
    </w:p>
    <w:p w:rsidR="00A4029A" w:rsidRPr="00A66B18" w:rsidRDefault="00A4029A" w:rsidP="00A4029A">
      <w:pPr>
        <w:pStyle w:val="Informacindecontacto"/>
      </w:pPr>
      <w:r>
        <w:rPr>
          <w:rStyle w:val="Textoennegrita"/>
          <w:b w:val="0"/>
          <w:bCs w:val="0"/>
        </w:rPr>
        <w:t>3193779313</w:t>
      </w:r>
    </w:p>
    <w:p w:rsidR="00CC3813" w:rsidRPr="0072698F" w:rsidRDefault="00A4029A" w:rsidP="00B966CC">
      <w:pPr>
        <w:pStyle w:val="Saludo"/>
        <w:spacing w:before="0"/>
        <w:rPr>
          <w:color w:val="FFFFFF" w:themeColor="background1"/>
        </w:rPr>
      </w:pPr>
      <w:r w:rsidRPr="0072698F">
        <w:rPr>
          <w:color w:val="FFFFFF" w:themeColor="background1"/>
        </w:rPr>
        <w:t>Bogotá, Colombia</w:t>
      </w:r>
    </w:p>
    <w:p w:rsidR="00CC3813" w:rsidRDefault="00CC3813" w:rsidP="00B966CC">
      <w:pPr>
        <w:pStyle w:val="Saludo"/>
        <w:spacing w:before="0"/>
      </w:pPr>
    </w:p>
    <w:p w:rsidR="00A4029A" w:rsidRDefault="00A4029A" w:rsidP="00B966CC">
      <w:pPr>
        <w:pStyle w:val="Saludo"/>
        <w:spacing w:before="0"/>
      </w:pPr>
    </w:p>
    <w:p w:rsidR="00B966CC" w:rsidRDefault="00C46291" w:rsidP="00B966CC">
      <w:pPr>
        <w:pStyle w:val="Saludo"/>
        <w:numPr>
          <w:ilvl w:val="0"/>
          <w:numId w:val="1"/>
        </w:numPr>
        <w:spacing w:before="0"/>
      </w:pPr>
      <w:r>
        <w:t>Sub módulo de roles</w:t>
      </w:r>
      <w:r w:rsidR="00B966CC">
        <w:t xml:space="preserve"> </w:t>
      </w:r>
    </w:p>
    <w:p w:rsidR="00C46291" w:rsidRPr="00B966CC" w:rsidRDefault="00B966CC" w:rsidP="00B966CC">
      <w:pPr>
        <w:pStyle w:val="Saludo"/>
        <w:spacing w:before="0"/>
        <w:rPr>
          <w:sz w:val="16"/>
          <w:szCs w:val="16"/>
        </w:rPr>
      </w:pPr>
      <w:r w:rsidRPr="00B966CC">
        <w:rPr>
          <w:sz w:val="16"/>
          <w:szCs w:val="16"/>
        </w:rPr>
        <w:t>(Administradores, operarios, usuarios que buscan inmuebles, usuarios que publican inmuebles, inmobiliarias).</w:t>
      </w:r>
    </w:p>
    <w:p w:rsidR="00C46291" w:rsidRDefault="00C46291" w:rsidP="00C46291">
      <w:pPr>
        <w:pStyle w:val="Saludo"/>
        <w:spacing w:before="0"/>
        <w:ind w:left="0"/>
      </w:pPr>
      <w:r>
        <w:tab/>
        <w:t>Creación de roles, consulta de roles, actualización de roles, eliminación de roles</w:t>
      </w:r>
      <w:r w:rsidR="003E2596">
        <w:t>.</w:t>
      </w:r>
    </w:p>
    <w:p w:rsidR="00C46291" w:rsidRDefault="00D91163" w:rsidP="003E2596">
      <w:pPr>
        <w:pStyle w:val="Saludo"/>
        <w:numPr>
          <w:ilvl w:val="0"/>
          <w:numId w:val="1"/>
        </w:numPr>
        <w:spacing w:before="0"/>
      </w:pPr>
      <w:r>
        <w:t>Sub modulo de categorías</w:t>
      </w:r>
    </w:p>
    <w:p w:rsidR="00D91163" w:rsidRDefault="00D91163" w:rsidP="00D91163">
      <w:pPr>
        <w:pStyle w:val="Saludo"/>
        <w:spacing w:before="0"/>
      </w:pPr>
      <w:r>
        <w:t>Creación de categorías, listar categorías, buscar categorías, ver categoría, editar categoría, eliminar categoría.</w:t>
      </w:r>
    </w:p>
    <w:p w:rsidR="00D91163" w:rsidRDefault="00D91163" w:rsidP="00D91163">
      <w:pPr>
        <w:pStyle w:val="Saludo"/>
        <w:numPr>
          <w:ilvl w:val="0"/>
          <w:numId w:val="1"/>
        </w:numPr>
        <w:spacing w:before="0"/>
      </w:pPr>
      <w:r>
        <w:t>Sub modulo de inmuebles</w:t>
      </w:r>
    </w:p>
    <w:p w:rsidR="00D91163" w:rsidRDefault="00D91163" w:rsidP="00D91163">
      <w:pPr>
        <w:pStyle w:val="Saludo"/>
        <w:spacing w:before="0"/>
      </w:pPr>
      <w:r>
        <w:t>Creación de inmueble, listar inmuebles, buscar inmuebles, ver inmueble, editar inmueble, eliminar inmueble.</w:t>
      </w:r>
    </w:p>
    <w:p w:rsidR="00AB59B8" w:rsidRDefault="00AB59B8" w:rsidP="00D91163">
      <w:pPr>
        <w:pStyle w:val="Saludo"/>
        <w:spacing w:before="0"/>
      </w:pPr>
      <w:r>
        <w:t xml:space="preserve">“fotos, dirección, barrio, ciudad, precio, área, baños, ventajas, </w:t>
      </w:r>
    </w:p>
    <w:p w:rsidR="00D91163" w:rsidRDefault="00D91163" w:rsidP="00D91163">
      <w:pPr>
        <w:pStyle w:val="Saludo"/>
        <w:numPr>
          <w:ilvl w:val="0"/>
          <w:numId w:val="1"/>
        </w:numPr>
        <w:spacing w:before="0"/>
      </w:pPr>
      <w:r>
        <w:t>Sub modulo de búsquedas</w:t>
      </w:r>
    </w:p>
    <w:p w:rsidR="00D91163" w:rsidRDefault="00AB59B8" w:rsidP="00D91163">
      <w:pPr>
        <w:pStyle w:val="Saludo"/>
        <w:spacing w:before="0"/>
      </w:pPr>
      <w:r>
        <w:t xml:space="preserve">Búsqueda por tipo de inmueble, </w:t>
      </w:r>
      <w:r w:rsidR="00D91163">
        <w:t xml:space="preserve">tipo de negocio (Venta, Arriendo, etc.), por </w:t>
      </w:r>
      <w:r>
        <w:t xml:space="preserve">tipo de </w:t>
      </w:r>
      <w:r w:rsidR="00D91163">
        <w:t>uso comercial – vivienda</w:t>
      </w:r>
      <w:r>
        <w:t xml:space="preserve"> – Nuevo - Usado</w:t>
      </w:r>
      <w:r w:rsidR="00D91163">
        <w:t>.</w:t>
      </w:r>
    </w:p>
    <w:p w:rsidR="00D91163" w:rsidRDefault="00D91163" w:rsidP="00D91163">
      <w:pPr>
        <w:pStyle w:val="Saludo"/>
        <w:spacing w:before="0"/>
      </w:pPr>
      <w:r>
        <w:t xml:space="preserve">Búsqueda por área, numero de baños, número de habitaciones, departamento, ciudad, localidad, barrio, precio, </w:t>
      </w:r>
      <w:r w:rsidR="00AB59B8">
        <w:t>tiempo de publicación.</w:t>
      </w:r>
    </w:p>
    <w:p w:rsidR="00FF310D" w:rsidRDefault="00FF310D" w:rsidP="009F17DF">
      <w:pPr>
        <w:pStyle w:val="Saludo"/>
        <w:spacing w:before="0" w:after="0"/>
        <w:contextualSpacing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63500</wp:posOffset>
                </wp:positionV>
                <wp:extent cx="5608320" cy="7620"/>
                <wp:effectExtent l="0" t="0" r="30480" b="3048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8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0A664" id="Conector recto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5pt" to="481.2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" strokecolor="#17406d [3204]" strokeweight=".5pt">
                <v:stroke joinstyle="miter"/>
              </v:line>
            </w:pict>
          </mc:Fallback>
        </mc:AlternateContent>
      </w:r>
    </w:p>
    <w:p w:rsidR="00FF310D" w:rsidRDefault="00FF310D" w:rsidP="009F17DF">
      <w:pPr>
        <w:pStyle w:val="Saludo"/>
        <w:spacing w:before="0" w:after="0"/>
        <w:contextualSpacing/>
      </w:pPr>
    </w:p>
    <w:p w:rsidR="009F17DF" w:rsidRDefault="006E5941" w:rsidP="009F17DF">
      <w:pPr>
        <w:pStyle w:val="Saludo"/>
        <w:spacing w:before="0" w:after="0"/>
        <w:contextualSpacing/>
      </w:pPr>
      <w:r>
        <w:t>Hasta aquí es la parte del servido</w:t>
      </w:r>
      <w:r w:rsidR="00FF310D">
        <w:t xml:space="preserve">r y API que se conoce como </w:t>
      </w:r>
      <w:r w:rsidR="00FF310D" w:rsidRPr="00BE3933">
        <w:rPr>
          <w:b/>
        </w:rPr>
        <w:t>BackE</w:t>
      </w:r>
      <w:r w:rsidRPr="00BE3933">
        <w:rPr>
          <w:b/>
        </w:rPr>
        <w:t>nd</w:t>
      </w:r>
      <w:r>
        <w:t>.</w:t>
      </w: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A4029A" w:rsidRPr="00A66B18" w:rsidRDefault="00A4029A" w:rsidP="00A4029A">
      <w:pPr>
        <w:pStyle w:val="Informacindecontacto"/>
      </w:pPr>
      <w:r>
        <w:t>Mauricio Quintero</w:t>
      </w:r>
    </w:p>
    <w:p w:rsidR="00A4029A" w:rsidRPr="0048279B" w:rsidRDefault="00A4029A" w:rsidP="00A4029A">
      <w:pPr>
        <w:pStyle w:val="Ttulo2"/>
        <w:rPr>
          <w:color w:val="FFFFFF" w:themeColor="background1"/>
        </w:rPr>
      </w:pPr>
      <w:hyperlink r:id="rId15" w:history="1">
        <w:r w:rsidRPr="0048279B">
          <w:rPr>
            <w:rStyle w:val="Hipervnculo"/>
            <w:color w:val="FFFFFF" w:themeColor="background1"/>
            <w:u w:val="none"/>
          </w:rPr>
          <w:t>alzheimeer@hotmail.com</w:t>
        </w:r>
      </w:hyperlink>
      <w:r w:rsidRPr="0048279B">
        <w:rPr>
          <w:color w:val="FFFFFF" w:themeColor="background1"/>
        </w:rPr>
        <w:t>, alzheimeer</w:t>
      </w:r>
      <w:r>
        <w:rPr>
          <w:color w:val="FFFFFF" w:themeColor="background1"/>
        </w:rPr>
        <w:t>@</w:t>
      </w:r>
      <w:r w:rsidRPr="0048279B">
        <w:rPr>
          <w:color w:val="FFFFFF" w:themeColor="background1"/>
        </w:rPr>
        <w:t xml:space="preserve">gmail.com </w:t>
      </w:r>
    </w:p>
    <w:p w:rsidR="00A4029A" w:rsidRPr="00A66B18" w:rsidRDefault="00A4029A" w:rsidP="00A4029A">
      <w:pPr>
        <w:pStyle w:val="Informacindecontacto"/>
      </w:pPr>
      <w:r>
        <w:rPr>
          <w:rStyle w:val="Textoennegrita"/>
          <w:b w:val="0"/>
          <w:bCs w:val="0"/>
        </w:rPr>
        <w:t>3193779313</w:t>
      </w:r>
    </w:p>
    <w:p w:rsidR="00CC3813" w:rsidRPr="0072698F" w:rsidRDefault="00A4029A" w:rsidP="00A4029A">
      <w:pPr>
        <w:pStyle w:val="Saludo"/>
        <w:spacing w:before="0" w:after="0"/>
        <w:contextualSpacing/>
        <w:rPr>
          <w:color w:val="FFFFFF" w:themeColor="background1"/>
        </w:rPr>
      </w:pPr>
      <w:r w:rsidRPr="0072698F">
        <w:rPr>
          <w:color w:val="FFFFFF" w:themeColor="background1"/>
        </w:rPr>
        <w:t>Bogotá, Colombia</w:t>
      </w: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CC3813" w:rsidRDefault="00CC3813" w:rsidP="009F17DF">
      <w:pPr>
        <w:pStyle w:val="Saludo"/>
        <w:spacing w:before="0" w:after="0"/>
        <w:contextualSpacing/>
      </w:pPr>
    </w:p>
    <w:p w:rsidR="006E5941" w:rsidRDefault="006E5941" w:rsidP="009F17DF">
      <w:pPr>
        <w:pStyle w:val="Saludo"/>
        <w:spacing w:before="0" w:after="0"/>
        <w:contextualSpacing/>
      </w:pPr>
      <w:r>
        <w:t xml:space="preserve">Y </w:t>
      </w:r>
      <w:r w:rsidR="00CC3813">
        <w:t xml:space="preserve">por último </w:t>
      </w:r>
      <w:r>
        <w:t xml:space="preserve">la parte visual </w:t>
      </w:r>
      <w:r w:rsidR="00CC3813">
        <w:t xml:space="preserve">“lo que el </w:t>
      </w:r>
      <w:r>
        <w:t xml:space="preserve">usuario </w:t>
      </w:r>
      <w:r w:rsidR="00CC3813">
        <w:t xml:space="preserve">ve en su pantalla” </w:t>
      </w:r>
      <w:r>
        <w:t>llamada Frontend se trabajara con lenguajes SPA</w:t>
      </w:r>
      <w:r w:rsidR="00CC3813">
        <w:t xml:space="preserve"> y se evaluara si podemos implementar alguna API de mapas para mostrar localización de inmuebles, posiblemente Angular por ser muy robusto </w:t>
      </w:r>
      <w:r>
        <w:t xml:space="preserve">y </w:t>
      </w:r>
      <w:r w:rsidR="00CC3813">
        <w:t xml:space="preserve">crearemos </w:t>
      </w:r>
      <w:r>
        <w:t>las siguientes s</w:t>
      </w:r>
      <w:r w:rsidR="00CC3813">
        <w:t>ecciones:</w:t>
      </w:r>
    </w:p>
    <w:p w:rsidR="006E5941" w:rsidRDefault="006E5941" w:rsidP="009F17DF">
      <w:pPr>
        <w:pStyle w:val="Saludo"/>
        <w:spacing w:before="0" w:after="0"/>
        <w:contextualSpacing/>
      </w:pPr>
    </w:p>
    <w:p w:rsidR="006E5941" w:rsidRDefault="00FF310D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Página</w:t>
      </w:r>
      <w:r w:rsidR="006E5941">
        <w:t xml:space="preserve"> de Inicio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Registro De Usuario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Identificación De Usuario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Publicación De Inmueble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Edición De Inmueble</w:t>
      </w:r>
    </w:p>
    <w:p w:rsidR="006E5941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Busca Inmuebles</w:t>
      </w:r>
    </w:p>
    <w:p w:rsidR="00CC3813" w:rsidRDefault="00CC3813" w:rsidP="00CC3813">
      <w:pPr>
        <w:pStyle w:val="Saludo"/>
        <w:numPr>
          <w:ilvl w:val="0"/>
          <w:numId w:val="3"/>
        </w:numPr>
        <w:spacing w:before="0" w:after="0"/>
        <w:contextualSpacing/>
      </w:pPr>
      <w:r>
        <w:t>Inmuebles Favoritos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Inmueble (Fotos, Precio, Características, Mapa, Formulario De Contacto)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Preguntas Frecuentes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Términos Y Condiciones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Contáctenos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Mis datos (Edición)</w:t>
      </w:r>
    </w:p>
    <w:p w:rsidR="00CC3813" w:rsidRDefault="00CC3813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Mis Inmuebles</w:t>
      </w:r>
    </w:p>
    <w:p w:rsidR="008133E9" w:rsidRDefault="008133E9" w:rsidP="006E5941">
      <w:pPr>
        <w:pStyle w:val="Saludo"/>
        <w:numPr>
          <w:ilvl w:val="0"/>
          <w:numId w:val="3"/>
        </w:numPr>
        <w:spacing w:before="0" w:after="0"/>
        <w:contextualSpacing/>
      </w:pPr>
      <w:r>
        <w:t>Redes Sociales</w:t>
      </w:r>
    </w:p>
    <w:p w:rsidR="00A66B18" w:rsidRDefault="008133E9" w:rsidP="00A6783B">
      <w:r>
        <w:rPr>
          <w:noProof/>
          <w:lang w:eastAsia="es-ES"/>
        </w:rPr>
        <w:drawing>
          <wp:inline distT="0" distB="0" distL="0" distR="0" wp14:anchorId="19E2C159" wp14:editId="2B2020AA">
            <wp:extent cx="5212080" cy="2758440"/>
            <wp:effectExtent l="0" t="0" r="26670" b="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133E9" w:rsidRDefault="008133E9" w:rsidP="00A6783B">
      <w:r>
        <w:t xml:space="preserve">Todo lo anterior ya tendría en cuenta los otros MODULOS faltantes, para que cuando se termine este se puedan implementar. </w:t>
      </w:r>
    </w:p>
    <w:p w:rsidR="008133E9" w:rsidRDefault="008133E9" w:rsidP="00A6783B"/>
    <w:p w:rsidR="008133E9" w:rsidRDefault="008133E9" w:rsidP="00A6783B"/>
    <w:p w:rsidR="00A4029A" w:rsidRDefault="00A4029A" w:rsidP="00A4029A">
      <w:pPr>
        <w:pStyle w:val="Informacindecontacto"/>
      </w:pPr>
    </w:p>
    <w:p w:rsidR="00A4029A" w:rsidRPr="00A66B18" w:rsidRDefault="00A4029A" w:rsidP="00A4029A">
      <w:pPr>
        <w:pStyle w:val="Informacindecontacto"/>
      </w:pPr>
      <w:r>
        <w:t>Mauricio Quintero</w:t>
      </w:r>
    </w:p>
    <w:p w:rsidR="00A4029A" w:rsidRPr="0048279B" w:rsidRDefault="00A4029A" w:rsidP="00A4029A">
      <w:pPr>
        <w:pStyle w:val="Ttulo2"/>
        <w:rPr>
          <w:color w:val="FFFFFF" w:themeColor="background1"/>
        </w:rPr>
      </w:pPr>
      <w:hyperlink r:id="rId21" w:history="1">
        <w:r w:rsidRPr="0048279B">
          <w:rPr>
            <w:rStyle w:val="Hipervnculo"/>
            <w:color w:val="FFFFFF" w:themeColor="background1"/>
            <w:u w:val="none"/>
          </w:rPr>
          <w:t>alzheimeer@hotmail.com</w:t>
        </w:r>
      </w:hyperlink>
      <w:r w:rsidRPr="0048279B">
        <w:rPr>
          <w:color w:val="FFFFFF" w:themeColor="background1"/>
        </w:rPr>
        <w:t>, alzheimeer</w:t>
      </w:r>
      <w:r>
        <w:rPr>
          <w:color w:val="FFFFFF" w:themeColor="background1"/>
        </w:rPr>
        <w:t>@</w:t>
      </w:r>
      <w:r w:rsidRPr="0048279B">
        <w:rPr>
          <w:color w:val="FFFFFF" w:themeColor="background1"/>
        </w:rPr>
        <w:t xml:space="preserve">gmail.com </w:t>
      </w:r>
    </w:p>
    <w:p w:rsidR="00A4029A" w:rsidRPr="00A66B18" w:rsidRDefault="00A4029A" w:rsidP="00A4029A">
      <w:pPr>
        <w:pStyle w:val="Informacindecontacto"/>
      </w:pPr>
      <w:r>
        <w:rPr>
          <w:rStyle w:val="Textoennegrita"/>
          <w:b w:val="0"/>
          <w:bCs w:val="0"/>
        </w:rPr>
        <w:t>3193779313</w:t>
      </w:r>
    </w:p>
    <w:p w:rsidR="008133E9" w:rsidRPr="0072698F" w:rsidRDefault="00A4029A" w:rsidP="00A4029A">
      <w:pPr>
        <w:rPr>
          <w:color w:val="FFFFFF" w:themeColor="background1"/>
        </w:rPr>
      </w:pPr>
      <w:r w:rsidRPr="0072698F">
        <w:rPr>
          <w:color w:val="FFFFFF" w:themeColor="background1"/>
        </w:rPr>
        <w:t>Bogotá, Colombia</w:t>
      </w:r>
    </w:p>
    <w:p w:rsidR="008133E9" w:rsidRDefault="008133E9" w:rsidP="00A6783B"/>
    <w:p w:rsidR="00A060FA" w:rsidRDefault="00A060FA" w:rsidP="00A060FA">
      <w:pPr>
        <w:spacing w:after="0"/>
        <w:rPr>
          <w:u w:val="single"/>
        </w:rPr>
      </w:pPr>
      <w:bookmarkStart w:id="0" w:name="_GoBack"/>
      <w:bookmarkEnd w:id="0"/>
    </w:p>
    <w:p w:rsidR="008133E9" w:rsidRDefault="008133E9" w:rsidP="00A6783B">
      <w:r w:rsidRPr="00BE3933">
        <w:rPr>
          <w:u w:val="single"/>
        </w:rPr>
        <w:t>ETAPAS ADICIONALES</w:t>
      </w:r>
      <w:r>
        <w:t>:</w:t>
      </w:r>
      <w:r>
        <w:t xml:space="preserve"> Luego de acabar la etapa inicial, la idea es pl</w:t>
      </w:r>
      <w:r w:rsidR="00BE3933">
        <w:t xml:space="preserve">antear nuevos objetivos </w:t>
      </w:r>
      <w:r>
        <w:t xml:space="preserve">e implementarlos en las nuevas </w:t>
      </w:r>
      <w:r>
        <w:t xml:space="preserve">etapas. </w:t>
      </w:r>
    </w:p>
    <w:p w:rsidR="00A4029A" w:rsidRDefault="00A4029A" w:rsidP="00A6783B">
      <w:r>
        <w:t xml:space="preserve">Al terminar cada etapa, se evaluará los tiempos y </w:t>
      </w:r>
      <w:r w:rsidR="00BE3933">
        <w:t>pasos a seguir para la siguiente</w:t>
      </w:r>
      <w:r>
        <w:t>.</w:t>
      </w:r>
    </w:p>
    <w:p w:rsidR="005074FC" w:rsidRDefault="005074FC" w:rsidP="00A6783B">
      <w:r w:rsidRPr="00F55F23">
        <w:rPr>
          <w:u w:val="single"/>
        </w:rPr>
        <w:t>DESARROLLO</w:t>
      </w:r>
      <w:r>
        <w:t xml:space="preserve">: </w:t>
      </w:r>
      <w:r w:rsidR="008133E9">
        <w:t>Se empieza a desarrollar el software con la elaboración funcional de todas las secciones, con diseños e imágenes de prueba.</w:t>
      </w:r>
      <w:r>
        <w:t xml:space="preserve"> Se empezará con la creación del servidor, bases de datos y autenticación de usuarios, siguiendo con la creación de la API y por último la parte de interfaz del usuario</w:t>
      </w:r>
      <w:r w:rsidR="00D51935">
        <w:t>, corrección de formularios, información e imágenes</w:t>
      </w:r>
      <w:r>
        <w:t>.</w:t>
      </w:r>
    </w:p>
    <w:p w:rsidR="00F55F23" w:rsidRPr="00F55F23" w:rsidRDefault="00F55F23" w:rsidP="00A6783B">
      <w:r>
        <w:t xml:space="preserve">Es clave aclarar que el desarrollo </w:t>
      </w:r>
      <w:r w:rsidR="00BE3933">
        <w:t>no incluye correos corporativos, normalmente donde se compra el dominio permite una cuenta de email corporativa, pero si se quiere más de una, tiene cobro mensual por ellas.</w:t>
      </w:r>
    </w:p>
    <w:p w:rsidR="005074FC" w:rsidRDefault="005074FC" w:rsidP="005074FC">
      <w:r w:rsidRPr="00F55F23">
        <w:rPr>
          <w:u w:val="single"/>
        </w:rPr>
        <w:t>FORMATO DE ENTREGA</w:t>
      </w:r>
      <w:r>
        <w:t xml:space="preserve"> </w:t>
      </w:r>
      <w:r w:rsidR="00F55F23">
        <w:t xml:space="preserve">Se abrirá una cuenta en www.github.com, donde se </w:t>
      </w:r>
      <w:r w:rsidR="00BE3933">
        <w:t>realizará</w:t>
      </w:r>
      <w:r w:rsidR="00F55F23">
        <w:t xml:space="preserve"> el desarrollo del proyecto, esta cuenta será la que se </w:t>
      </w:r>
      <w:r w:rsidR="00BE3933">
        <w:t>entregará</w:t>
      </w:r>
      <w:r w:rsidR="00F55F23">
        <w:t xml:space="preserve"> con la respectiva documentación de desarrollo e instalación, </w:t>
      </w:r>
      <w:r>
        <w:t>además de</w:t>
      </w:r>
      <w:r w:rsidR="00F55F23">
        <w:t>l portal corriendo en Internet.</w:t>
      </w:r>
    </w:p>
    <w:p w:rsidR="005074FC" w:rsidRDefault="005074FC" w:rsidP="005074FC">
      <w:r>
        <w:t>Logos De Diseñador: Se colocara</w:t>
      </w:r>
      <w:r w:rsidR="00D51935">
        <w:t xml:space="preserve"> mi</w:t>
      </w:r>
      <w:r>
        <w:t xml:space="preserve"> logo de diseño en la parte inferior del software desarrollado tipo “desarrollado por …….”.  ,</w:t>
      </w:r>
    </w:p>
    <w:p w:rsidR="00D51935" w:rsidRPr="00F55F23" w:rsidRDefault="00D51935" w:rsidP="005074FC">
      <w:pPr>
        <w:rPr>
          <w:u w:val="single"/>
        </w:rPr>
      </w:pPr>
      <w:r w:rsidRPr="00F55F23">
        <w:rPr>
          <w:u w:val="single"/>
        </w:rPr>
        <w:t>COSTO Y PLAZO DE</w:t>
      </w:r>
      <w:r w:rsidR="005074FC" w:rsidRPr="00F55F23">
        <w:rPr>
          <w:u w:val="single"/>
        </w:rPr>
        <w:t xml:space="preserve"> ENTREGA</w:t>
      </w:r>
      <w:r w:rsidR="005074FC" w:rsidRPr="00F55F23">
        <w:rPr>
          <w:u w:val="single"/>
        </w:rPr>
        <w:t>:</w:t>
      </w:r>
      <w:r w:rsidR="005074FC" w:rsidRPr="00F55F23">
        <w:rPr>
          <w:u w:val="single"/>
        </w:rPr>
        <w:t xml:space="preserve"> </w:t>
      </w:r>
    </w:p>
    <w:p w:rsidR="00D51935" w:rsidRDefault="00D51935" w:rsidP="005074FC">
      <w:r>
        <w:t xml:space="preserve">Primer Modulo “Portal”: Estimado 4 meses a 5 meses. </w:t>
      </w:r>
    </w:p>
    <w:p w:rsidR="00D51935" w:rsidRDefault="00D51935" w:rsidP="005074FC">
      <w:r>
        <w:t>Segundo, Tercer Y Cuarto Modulo Por Estimar.</w:t>
      </w:r>
    </w:p>
    <w:p w:rsidR="00D51935" w:rsidRDefault="00D51935" w:rsidP="005074FC">
      <w:r>
        <w:t>El costo de</w:t>
      </w:r>
      <w:r w:rsidR="00A4029A">
        <w:t xml:space="preserve"> su inversión </w:t>
      </w:r>
      <w:r>
        <w:t>lo emito sobre el tiempo donde cobro 3</w:t>
      </w:r>
      <w:r w:rsidR="00A4029A">
        <w:t>.5</w:t>
      </w:r>
      <w:r>
        <w:t xml:space="preserve"> millones por mes</w:t>
      </w:r>
    </w:p>
    <w:p w:rsidR="00A4029A" w:rsidRDefault="00A4029A" w:rsidP="005074FC">
      <w:r>
        <w:t>FORMA DE PAGO: Se empezaría con el pago del primer mes, consignando mensualmente el valor acordado.</w:t>
      </w:r>
    </w:p>
    <w:p w:rsidR="00A4029A" w:rsidRDefault="00A4029A" w:rsidP="005074FC">
      <w:r>
        <w:t xml:space="preserve">IMPUESTOS, RETENCIONES U OTROS: El valor del proyecto descrito anteriormente es sin impuestos ni retenciones que se realicen. </w:t>
      </w:r>
    </w:p>
    <w:p w:rsidR="00DE347A" w:rsidRDefault="00DE347A" w:rsidP="005074FC"/>
    <w:p w:rsidR="00DE347A" w:rsidRDefault="00DE347A" w:rsidP="005074FC"/>
    <w:p w:rsidR="00DE347A" w:rsidRDefault="00DE347A" w:rsidP="00DE347A">
      <w:pPr>
        <w:pStyle w:val="Informacindecontacto"/>
      </w:pPr>
    </w:p>
    <w:p w:rsidR="00DE347A" w:rsidRPr="00A66B18" w:rsidRDefault="00DE347A" w:rsidP="00DE347A">
      <w:pPr>
        <w:pStyle w:val="Informacindecontacto"/>
      </w:pPr>
      <w:r>
        <w:t>Mauricio Quintero</w:t>
      </w:r>
    </w:p>
    <w:p w:rsidR="00DE347A" w:rsidRPr="0048279B" w:rsidRDefault="00DE347A" w:rsidP="00DE347A">
      <w:pPr>
        <w:pStyle w:val="Ttulo2"/>
        <w:rPr>
          <w:color w:val="FFFFFF" w:themeColor="background1"/>
        </w:rPr>
      </w:pPr>
      <w:hyperlink r:id="rId22" w:history="1">
        <w:r w:rsidRPr="0048279B">
          <w:rPr>
            <w:rStyle w:val="Hipervnculo"/>
            <w:color w:val="FFFFFF" w:themeColor="background1"/>
            <w:u w:val="none"/>
          </w:rPr>
          <w:t>alzheimeer@hotmail.com</w:t>
        </w:r>
      </w:hyperlink>
      <w:r w:rsidRPr="0048279B">
        <w:rPr>
          <w:color w:val="FFFFFF" w:themeColor="background1"/>
        </w:rPr>
        <w:t>, alzheimeer</w:t>
      </w:r>
      <w:r>
        <w:rPr>
          <w:color w:val="FFFFFF" w:themeColor="background1"/>
        </w:rPr>
        <w:t>@</w:t>
      </w:r>
      <w:r w:rsidRPr="0048279B">
        <w:rPr>
          <w:color w:val="FFFFFF" w:themeColor="background1"/>
        </w:rPr>
        <w:t xml:space="preserve">gmail.com </w:t>
      </w:r>
    </w:p>
    <w:p w:rsidR="00DE347A" w:rsidRPr="00A66B18" w:rsidRDefault="00DE347A" w:rsidP="00DE347A">
      <w:pPr>
        <w:pStyle w:val="Informacindecontacto"/>
      </w:pPr>
      <w:r>
        <w:rPr>
          <w:rStyle w:val="Textoennegrita"/>
          <w:b w:val="0"/>
          <w:bCs w:val="0"/>
        </w:rPr>
        <w:t>3193779313</w:t>
      </w:r>
    </w:p>
    <w:p w:rsidR="00DE347A" w:rsidRPr="0072698F" w:rsidRDefault="00DE347A" w:rsidP="00DE347A">
      <w:pPr>
        <w:rPr>
          <w:color w:val="FFFFFF" w:themeColor="background1"/>
        </w:rPr>
      </w:pPr>
      <w:r w:rsidRPr="0072698F">
        <w:rPr>
          <w:color w:val="FFFFFF" w:themeColor="background1"/>
        </w:rPr>
        <w:t>Bogotá, Colombia</w:t>
      </w:r>
    </w:p>
    <w:p w:rsidR="00DE347A" w:rsidRDefault="00DE347A" w:rsidP="005074FC"/>
    <w:p w:rsidR="00DE347A" w:rsidRDefault="00DE347A" w:rsidP="005074FC"/>
    <w:p w:rsidR="00DE347A" w:rsidRDefault="00DE347A" w:rsidP="005074FC"/>
    <w:p w:rsidR="00DE347A" w:rsidRDefault="005074FC" w:rsidP="005074FC">
      <w:r>
        <w:t xml:space="preserve">Espero que la presente cotización haya cubierto sus expectativas. </w:t>
      </w:r>
    </w:p>
    <w:p w:rsidR="005074FC" w:rsidRDefault="005074FC" w:rsidP="005074FC">
      <w:r>
        <w:t xml:space="preserve">Para cualquier consulta adicional puede contactarme en alzheimeer@hotmail.com o directamente al </w:t>
      </w:r>
      <w:r w:rsidR="00A4029A">
        <w:t>celular</w:t>
      </w:r>
      <w:r>
        <w:t xml:space="preserve"> o WhatsApp 3193779313. </w:t>
      </w:r>
    </w:p>
    <w:p w:rsidR="005074FC" w:rsidRDefault="005074FC" w:rsidP="005074FC"/>
    <w:p w:rsidR="00DE347A" w:rsidRDefault="00DE347A" w:rsidP="005074FC"/>
    <w:p w:rsidR="005074FC" w:rsidRDefault="005074FC" w:rsidP="005074FC">
      <w:pPr>
        <w:spacing w:before="0" w:after="0"/>
      </w:pPr>
      <w:r>
        <w:t>Edgar Carlos Mauricio Quintero Romero</w:t>
      </w:r>
    </w:p>
    <w:p w:rsidR="00681A32" w:rsidRDefault="00681A32" w:rsidP="005074FC">
      <w:pPr>
        <w:spacing w:before="0" w:after="0"/>
      </w:pPr>
      <w:r>
        <w:t>Ingeniero Electrónico – Desarrollador FullStack</w:t>
      </w:r>
    </w:p>
    <w:p w:rsidR="005074FC" w:rsidRDefault="005074FC" w:rsidP="005074FC">
      <w:pPr>
        <w:spacing w:before="0" w:after="0"/>
      </w:pPr>
      <w:r>
        <w:t xml:space="preserve">Celular: +57 3193779313 </w:t>
      </w:r>
    </w:p>
    <w:p w:rsidR="005074FC" w:rsidRDefault="005074FC" w:rsidP="005074FC">
      <w:pPr>
        <w:spacing w:before="0" w:after="0"/>
      </w:pPr>
      <w:r>
        <w:t xml:space="preserve">Portafolio: </w:t>
      </w:r>
      <w:hyperlink r:id="rId23" w:history="1">
        <w:r w:rsidRPr="000E42BE">
          <w:rPr>
            <w:rStyle w:val="Hipervnculo"/>
          </w:rPr>
          <w:t>https://github.com/alzheimeer</w:t>
        </w:r>
      </w:hyperlink>
      <w:r>
        <w:t xml:space="preserve"> </w:t>
      </w:r>
    </w:p>
    <w:p w:rsidR="00A66B18" w:rsidRDefault="00DE347A" w:rsidP="005074FC">
      <w:pPr>
        <w:spacing w:before="0"/>
      </w:pPr>
      <w:hyperlink r:id="rId24" w:history="1">
        <w:r w:rsidRPr="000E42BE">
          <w:rPr>
            <w:rStyle w:val="Hipervnculo"/>
          </w:rPr>
          <w:t>https://www.linkedin.com/in/alzheimeer</w:t>
        </w:r>
      </w:hyperlink>
    </w:p>
    <w:sectPr w:rsidR="00A66B18" w:rsidSect="009F6646">
      <w:headerReference w:type="default" r:id="rId25"/>
      <w:footerReference w:type="default" r:id="rId26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0253" w:rsidRDefault="005A0253" w:rsidP="00A66B18">
      <w:pPr>
        <w:spacing w:before="0" w:after="0"/>
      </w:pPr>
      <w:r>
        <w:separator/>
      </w:r>
    </w:p>
  </w:endnote>
  <w:endnote w:type="continuationSeparator" w:id="0">
    <w:p w:rsidR="005A0253" w:rsidRDefault="005A0253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933" w:rsidRDefault="00BE393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0253" w:rsidRDefault="005A0253" w:rsidP="00A66B18">
      <w:pPr>
        <w:spacing w:before="0" w:after="0"/>
      </w:pPr>
      <w:r>
        <w:separator/>
      </w:r>
    </w:p>
  </w:footnote>
  <w:footnote w:type="continuationSeparator" w:id="0">
    <w:p w:rsidR="005A0253" w:rsidRDefault="005A0253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Encabezado"/>
    </w:pPr>
    <w:r w:rsidRPr="0041428F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áfico 17" descr="Formas de énfasis curvas que crean en conjunto el diseño del encabezad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b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b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b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b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D1486D" id="Gráfico 17" o:spid="_x0000_s1026" alt="Formas de énfasis curvas que crean en conjunto el diseño del encabezad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">
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005B9"/>
    <w:multiLevelType w:val="hybridMultilevel"/>
    <w:tmpl w:val="473AEC0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8D2B65"/>
    <w:multiLevelType w:val="hybridMultilevel"/>
    <w:tmpl w:val="1A080954"/>
    <w:lvl w:ilvl="0" w:tplc="10665804">
      <w:start w:val="20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2F63D3"/>
    <w:multiLevelType w:val="hybridMultilevel"/>
    <w:tmpl w:val="CDFA93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9B"/>
    <w:rsid w:val="00051853"/>
    <w:rsid w:val="00083BAA"/>
    <w:rsid w:val="0010680C"/>
    <w:rsid w:val="00152B0B"/>
    <w:rsid w:val="0016779D"/>
    <w:rsid w:val="001766D6"/>
    <w:rsid w:val="00192419"/>
    <w:rsid w:val="001C270D"/>
    <w:rsid w:val="001D0B5A"/>
    <w:rsid w:val="001E2320"/>
    <w:rsid w:val="00214E28"/>
    <w:rsid w:val="003101B6"/>
    <w:rsid w:val="00352B81"/>
    <w:rsid w:val="00394757"/>
    <w:rsid w:val="003A0150"/>
    <w:rsid w:val="003E24DF"/>
    <w:rsid w:val="003E2596"/>
    <w:rsid w:val="0041428F"/>
    <w:rsid w:val="0048279B"/>
    <w:rsid w:val="004A2B0D"/>
    <w:rsid w:val="005074FC"/>
    <w:rsid w:val="00513437"/>
    <w:rsid w:val="005A0253"/>
    <w:rsid w:val="005C2210"/>
    <w:rsid w:val="00615018"/>
    <w:rsid w:val="0062123A"/>
    <w:rsid w:val="00646E75"/>
    <w:rsid w:val="00681A32"/>
    <w:rsid w:val="006B019D"/>
    <w:rsid w:val="006E5941"/>
    <w:rsid w:val="006F6F10"/>
    <w:rsid w:val="007110AB"/>
    <w:rsid w:val="0072698F"/>
    <w:rsid w:val="00783E79"/>
    <w:rsid w:val="007B5AE8"/>
    <w:rsid w:val="007C184E"/>
    <w:rsid w:val="007F5192"/>
    <w:rsid w:val="008133E9"/>
    <w:rsid w:val="00921E7F"/>
    <w:rsid w:val="009F17DF"/>
    <w:rsid w:val="009F6646"/>
    <w:rsid w:val="00A060FA"/>
    <w:rsid w:val="00A26FE7"/>
    <w:rsid w:val="00A4029A"/>
    <w:rsid w:val="00A66B18"/>
    <w:rsid w:val="00A6783B"/>
    <w:rsid w:val="00A96CF8"/>
    <w:rsid w:val="00AA089B"/>
    <w:rsid w:val="00AB59B8"/>
    <w:rsid w:val="00AE1388"/>
    <w:rsid w:val="00AF3982"/>
    <w:rsid w:val="00B50294"/>
    <w:rsid w:val="00B57D6E"/>
    <w:rsid w:val="00B966CC"/>
    <w:rsid w:val="00BE3933"/>
    <w:rsid w:val="00C1682D"/>
    <w:rsid w:val="00C46291"/>
    <w:rsid w:val="00C701F7"/>
    <w:rsid w:val="00C70786"/>
    <w:rsid w:val="00CC3813"/>
    <w:rsid w:val="00D10958"/>
    <w:rsid w:val="00D51935"/>
    <w:rsid w:val="00D66593"/>
    <w:rsid w:val="00D91163"/>
    <w:rsid w:val="00DE347A"/>
    <w:rsid w:val="00DE6DA2"/>
    <w:rsid w:val="00DF2D30"/>
    <w:rsid w:val="00E062F7"/>
    <w:rsid w:val="00E2760C"/>
    <w:rsid w:val="00E4786A"/>
    <w:rsid w:val="00E55D74"/>
    <w:rsid w:val="00E6540C"/>
    <w:rsid w:val="00E81E2A"/>
    <w:rsid w:val="00EE0952"/>
    <w:rsid w:val="00EF3DC0"/>
    <w:rsid w:val="00F55F23"/>
    <w:rsid w:val="00FE0F43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15F2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unhideWhenUsed/>
    <w:rsid w:val="0048279B"/>
    <w:rPr>
      <w:color w:val="F491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lzheimeer@hotmail.com" TargetMode="External"/><Relationship Id="rId18" Type="http://schemas.openxmlformats.org/officeDocument/2006/relationships/diagramQuickStyle" Target="diagrams/quickStyle1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mailto:alzheimeer@hotmail.com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diagramLayout" Target="diagrams/layout1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lzheimeer@hotmail.com" TargetMode="External"/><Relationship Id="rId24" Type="http://schemas.openxmlformats.org/officeDocument/2006/relationships/hyperlink" Target="https://www.linkedin.com/in/alzheimeer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lzheimeer@hotmail.com" TargetMode="External"/><Relationship Id="rId23" Type="http://schemas.openxmlformats.org/officeDocument/2006/relationships/hyperlink" Target="https://github.com/alzheimeer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alzheimeer@hotmail.com" TargetMode="External"/><Relationship Id="rId22" Type="http://schemas.openxmlformats.org/officeDocument/2006/relationships/hyperlink" Target="mailto:alzheimeer@hotmail.com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ogni\AppData\Roaming\Microsoft\Plantillas\Membrete%20de%20curva%20azul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88D3B3-D753-49AF-BF7C-5D2574007A12}" type="doc">
      <dgm:prSet loTypeId="urn:microsoft.com/office/officeart/2005/8/layout/hProcess10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78A382C-9DA4-430C-B04B-C2770884B8CC}">
      <dgm:prSet phldrT="[Texto]"/>
      <dgm:spPr/>
      <dgm:t>
        <a:bodyPr/>
        <a:lstStyle/>
        <a:p>
          <a:r>
            <a:rPr lang="es-ES"/>
            <a:t>Inmueble</a:t>
          </a:r>
        </a:p>
      </dgm:t>
    </dgm:pt>
    <dgm:pt modelId="{2A987887-0533-44C0-BB0B-A1846075FE90}" type="parTrans" cxnId="{B50C0FFD-06CF-4930-A5FC-C24ED422FC77}">
      <dgm:prSet/>
      <dgm:spPr/>
      <dgm:t>
        <a:bodyPr/>
        <a:lstStyle/>
        <a:p>
          <a:endParaRPr lang="es-ES"/>
        </a:p>
      </dgm:t>
    </dgm:pt>
    <dgm:pt modelId="{013917F7-22A7-47FB-AB67-E6D052E583F7}" type="sibTrans" cxnId="{B50C0FFD-06CF-4930-A5FC-C24ED422FC77}">
      <dgm:prSet/>
      <dgm:spPr/>
      <dgm:t>
        <a:bodyPr/>
        <a:lstStyle/>
        <a:p>
          <a:endParaRPr lang="es-ES"/>
        </a:p>
      </dgm:t>
    </dgm:pt>
    <dgm:pt modelId="{A0BE3A23-4EDF-41A5-98B7-5E099F0FEABA}">
      <dgm:prSet phldrT="[Texto]"/>
      <dgm:spPr/>
      <dgm:t>
        <a:bodyPr/>
        <a:lstStyle/>
        <a:p>
          <a:r>
            <a:rPr lang="es-ES"/>
            <a:t>Registro</a:t>
          </a:r>
        </a:p>
      </dgm:t>
    </dgm:pt>
    <dgm:pt modelId="{F83EA5F1-B587-4529-9876-ECEAEABCC177}" type="parTrans" cxnId="{18D5BF37-07A4-4D66-9F04-3212D73138CF}">
      <dgm:prSet/>
      <dgm:spPr/>
      <dgm:t>
        <a:bodyPr/>
        <a:lstStyle/>
        <a:p>
          <a:endParaRPr lang="es-ES"/>
        </a:p>
      </dgm:t>
    </dgm:pt>
    <dgm:pt modelId="{09019DF1-C338-4272-BFEA-65DF50B30E13}" type="sibTrans" cxnId="{18D5BF37-07A4-4D66-9F04-3212D73138CF}">
      <dgm:prSet/>
      <dgm:spPr/>
      <dgm:t>
        <a:bodyPr/>
        <a:lstStyle/>
        <a:p>
          <a:endParaRPr lang="es-ES"/>
        </a:p>
      </dgm:t>
    </dgm:pt>
    <dgm:pt modelId="{0CF2899F-24B9-4CD0-9527-9F0A105C1BFA}">
      <dgm:prSet phldrT="[Texto]"/>
      <dgm:spPr/>
      <dgm:t>
        <a:bodyPr/>
        <a:lstStyle/>
        <a:p>
          <a:r>
            <a:rPr lang="es-ES"/>
            <a:t>Usuario Interesado</a:t>
          </a:r>
        </a:p>
      </dgm:t>
    </dgm:pt>
    <dgm:pt modelId="{ABB1B35A-6BF2-4408-8CAA-0A03D9F6855E}" type="parTrans" cxnId="{411FF80C-80C7-44D9-8BF0-0A9A2127EDFC}">
      <dgm:prSet/>
      <dgm:spPr/>
      <dgm:t>
        <a:bodyPr/>
        <a:lstStyle/>
        <a:p>
          <a:endParaRPr lang="es-ES"/>
        </a:p>
      </dgm:t>
    </dgm:pt>
    <dgm:pt modelId="{4DBF3F1A-5CE1-4448-8556-750930313293}" type="sibTrans" cxnId="{411FF80C-80C7-44D9-8BF0-0A9A2127EDFC}">
      <dgm:prSet/>
      <dgm:spPr/>
      <dgm:t>
        <a:bodyPr/>
        <a:lstStyle/>
        <a:p>
          <a:endParaRPr lang="es-ES"/>
        </a:p>
      </dgm:t>
    </dgm:pt>
    <dgm:pt modelId="{5C05CD44-B033-4894-B6F1-604315C6A77F}">
      <dgm:prSet phldrT="[Texto]"/>
      <dgm:spPr/>
      <dgm:t>
        <a:bodyPr/>
        <a:lstStyle/>
        <a:p>
          <a:r>
            <a:rPr lang="es-ES"/>
            <a:t>Estudio </a:t>
          </a:r>
        </a:p>
      </dgm:t>
    </dgm:pt>
    <dgm:pt modelId="{21023047-78A9-4DC7-92B1-5958D65F4BCC}" type="parTrans" cxnId="{5B628BFD-8916-4962-BCCC-61648667F142}">
      <dgm:prSet/>
      <dgm:spPr/>
      <dgm:t>
        <a:bodyPr/>
        <a:lstStyle/>
        <a:p>
          <a:endParaRPr lang="es-ES"/>
        </a:p>
      </dgm:t>
    </dgm:pt>
    <dgm:pt modelId="{A98DC420-B14B-4AE2-AD65-E0DB4AD81C01}" type="sibTrans" cxnId="{5B628BFD-8916-4962-BCCC-61648667F142}">
      <dgm:prSet/>
      <dgm:spPr/>
      <dgm:t>
        <a:bodyPr/>
        <a:lstStyle/>
        <a:p>
          <a:endParaRPr lang="es-ES"/>
        </a:p>
      </dgm:t>
    </dgm:pt>
    <dgm:pt modelId="{10F01C53-6862-4221-B8D4-882B8013B537}">
      <dgm:prSet phldrT="[Texto]"/>
      <dgm:spPr/>
      <dgm:t>
        <a:bodyPr/>
        <a:lstStyle/>
        <a:p>
          <a:r>
            <a:rPr lang="es-ES"/>
            <a:t>Persona Interesada</a:t>
          </a:r>
        </a:p>
      </dgm:t>
    </dgm:pt>
    <dgm:pt modelId="{93FEFA5F-41BE-4F73-B1F1-CD45085DAD14}" type="parTrans" cxnId="{EFB1A699-9FB6-4C01-ADB7-C1F180AA1374}">
      <dgm:prSet/>
      <dgm:spPr/>
      <dgm:t>
        <a:bodyPr/>
        <a:lstStyle/>
        <a:p>
          <a:endParaRPr lang="es-ES"/>
        </a:p>
      </dgm:t>
    </dgm:pt>
    <dgm:pt modelId="{6D8D17D7-8220-4F0A-96E8-201017BC3447}" type="sibTrans" cxnId="{EFB1A699-9FB6-4C01-ADB7-C1F180AA1374}">
      <dgm:prSet/>
      <dgm:spPr/>
      <dgm:t>
        <a:bodyPr/>
        <a:lstStyle/>
        <a:p>
          <a:endParaRPr lang="es-ES"/>
        </a:p>
      </dgm:t>
    </dgm:pt>
    <dgm:pt modelId="{B4CF1EE1-01B0-491A-991E-3EDFC42BF26F}">
      <dgm:prSet phldrT="[Texto]"/>
      <dgm:spPr/>
      <dgm:t>
        <a:bodyPr/>
        <a:lstStyle/>
        <a:p>
          <a:r>
            <a:rPr lang="es-ES"/>
            <a:t>Administracion</a:t>
          </a:r>
        </a:p>
      </dgm:t>
    </dgm:pt>
    <dgm:pt modelId="{210F063A-57BC-4ED7-8177-EADB8B33FF0E}" type="parTrans" cxnId="{0C648EF2-EF29-4768-847E-631F59BA73E0}">
      <dgm:prSet/>
      <dgm:spPr/>
      <dgm:t>
        <a:bodyPr/>
        <a:lstStyle/>
        <a:p>
          <a:endParaRPr lang="es-ES"/>
        </a:p>
      </dgm:t>
    </dgm:pt>
    <dgm:pt modelId="{E1A07C06-0115-4B78-B4E1-1F31FD7CFE51}" type="sibTrans" cxnId="{0C648EF2-EF29-4768-847E-631F59BA73E0}">
      <dgm:prSet/>
      <dgm:spPr/>
      <dgm:t>
        <a:bodyPr/>
        <a:lstStyle/>
        <a:p>
          <a:endParaRPr lang="es-ES"/>
        </a:p>
      </dgm:t>
    </dgm:pt>
    <dgm:pt modelId="{C2AE3A64-0C41-4965-86B9-2709889AE9DC}">
      <dgm:prSet phldrT="[Texto]"/>
      <dgm:spPr/>
      <dgm:t>
        <a:bodyPr/>
        <a:lstStyle/>
        <a:p>
          <a:r>
            <a:rPr lang="es-ES"/>
            <a:t>Del Inmueble</a:t>
          </a:r>
        </a:p>
      </dgm:t>
    </dgm:pt>
    <dgm:pt modelId="{FDC7BF7B-C8D1-40EF-9F80-E804DB174596}" type="parTrans" cxnId="{923D9450-31B6-4113-A525-45AC63425978}">
      <dgm:prSet/>
      <dgm:spPr/>
      <dgm:t>
        <a:bodyPr/>
        <a:lstStyle/>
        <a:p>
          <a:endParaRPr lang="es-ES"/>
        </a:p>
      </dgm:t>
    </dgm:pt>
    <dgm:pt modelId="{B2E00A0F-849B-47DC-B44C-6E54DFE238F1}" type="sibTrans" cxnId="{923D9450-31B6-4113-A525-45AC63425978}">
      <dgm:prSet/>
      <dgm:spPr/>
      <dgm:t>
        <a:bodyPr/>
        <a:lstStyle/>
        <a:p>
          <a:endParaRPr lang="es-ES"/>
        </a:p>
      </dgm:t>
    </dgm:pt>
    <dgm:pt modelId="{17346ACA-9862-4DA5-859B-B7044248AFB7}">
      <dgm:prSet phldrT="[Texto]"/>
      <dgm:spPr/>
      <dgm:t>
        <a:bodyPr/>
        <a:lstStyle/>
        <a:p>
          <a:r>
            <a:rPr lang="es-ES"/>
            <a:t>Posible Ingreso a Mubens</a:t>
          </a:r>
        </a:p>
      </dgm:t>
    </dgm:pt>
    <dgm:pt modelId="{1F038537-D030-444F-9138-CB0D52ECDA5A}" type="parTrans" cxnId="{863BED7F-B39A-4A31-95C2-7C5A6C26DE40}">
      <dgm:prSet/>
      <dgm:spPr/>
      <dgm:t>
        <a:bodyPr/>
        <a:lstStyle/>
        <a:p>
          <a:endParaRPr lang="es-ES"/>
        </a:p>
      </dgm:t>
    </dgm:pt>
    <dgm:pt modelId="{B317D559-3ACC-40EF-BBC9-CA6AF3523242}" type="sibTrans" cxnId="{863BED7F-B39A-4A31-95C2-7C5A6C26DE40}">
      <dgm:prSet/>
      <dgm:spPr/>
      <dgm:t>
        <a:bodyPr/>
        <a:lstStyle/>
        <a:p>
          <a:endParaRPr lang="es-ES"/>
        </a:p>
      </dgm:t>
    </dgm:pt>
    <dgm:pt modelId="{39636704-B65A-4626-A970-DD6398D9E85A}">
      <dgm:prSet phldrT="[Texto]"/>
      <dgm:spPr/>
      <dgm:t>
        <a:bodyPr/>
        <a:lstStyle/>
        <a:p>
          <a:r>
            <a:rPr lang="es-ES"/>
            <a:t>Bolsa</a:t>
          </a:r>
        </a:p>
      </dgm:t>
    </dgm:pt>
    <dgm:pt modelId="{C7CD2EC3-EC6E-4A08-A040-612E7A6B4790}" type="parTrans" cxnId="{CB11868D-DF09-4394-A8AB-DB3274F1C16A}">
      <dgm:prSet/>
      <dgm:spPr/>
      <dgm:t>
        <a:bodyPr/>
        <a:lstStyle/>
        <a:p>
          <a:endParaRPr lang="es-ES"/>
        </a:p>
      </dgm:t>
    </dgm:pt>
    <dgm:pt modelId="{F76AB8C8-518E-4694-9790-33FC70642363}" type="sibTrans" cxnId="{CB11868D-DF09-4394-A8AB-DB3274F1C16A}">
      <dgm:prSet/>
      <dgm:spPr/>
      <dgm:t>
        <a:bodyPr/>
        <a:lstStyle/>
        <a:p>
          <a:endParaRPr lang="es-ES"/>
        </a:p>
      </dgm:t>
    </dgm:pt>
    <dgm:pt modelId="{AB7B2F9C-928C-4849-AE3B-C1D123A6F246}" type="pres">
      <dgm:prSet presAssocID="{1B88D3B3-D753-49AF-BF7C-5D2574007A12}" presName="Name0" presStyleCnt="0">
        <dgm:presLayoutVars>
          <dgm:dir/>
          <dgm:resizeHandles val="exact"/>
        </dgm:presLayoutVars>
      </dgm:prSet>
      <dgm:spPr/>
    </dgm:pt>
    <dgm:pt modelId="{F668B45E-B003-4055-BA72-6FF8198B1964}" type="pres">
      <dgm:prSet presAssocID="{678A382C-9DA4-430C-B04B-C2770884B8CC}" presName="composite" presStyleCnt="0"/>
      <dgm:spPr/>
    </dgm:pt>
    <dgm:pt modelId="{0F9FA855-DE66-4CD6-8DBE-35D43B573492}" type="pres">
      <dgm:prSet presAssocID="{678A382C-9DA4-430C-B04B-C2770884B8CC}" presName="imagSh" presStyleLbl="bgImgPlace1" presStyleIdx="0" presStyleCnt="4"/>
      <dgm:spPr>
        <a:solidFill>
          <a:schemeClr val="accent6"/>
        </a:solidFill>
      </dgm:spPr>
      <dgm:t>
        <a:bodyPr/>
        <a:lstStyle/>
        <a:p>
          <a:endParaRPr lang="es-ES"/>
        </a:p>
      </dgm:t>
    </dgm:pt>
    <dgm:pt modelId="{599F6C98-1A50-4B5D-A115-5C4BAFBEF34B}" type="pres">
      <dgm:prSet presAssocID="{678A382C-9DA4-430C-B04B-C2770884B8CC}" presName="tx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56CFA66-0CF2-42AA-A26F-655F376AB962}" type="pres">
      <dgm:prSet presAssocID="{013917F7-22A7-47FB-AB67-E6D052E583F7}" presName="sibTrans" presStyleLbl="sibTrans2D1" presStyleIdx="0" presStyleCnt="3"/>
      <dgm:spPr/>
    </dgm:pt>
    <dgm:pt modelId="{A211F486-D290-4FD4-B568-BF2E5DD61638}" type="pres">
      <dgm:prSet presAssocID="{013917F7-22A7-47FB-AB67-E6D052E583F7}" presName="connTx" presStyleLbl="sibTrans2D1" presStyleIdx="0" presStyleCnt="3"/>
      <dgm:spPr/>
    </dgm:pt>
    <dgm:pt modelId="{8A02C987-CF97-443A-9342-9F4CE5F8BDF6}" type="pres">
      <dgm:prSet presAssocID="{5C05CD44-B033-4894-B6F1-604315C6A77F}" presName="composite" presStyleCnt="0"/>
      <dgm:spPr/>
    </dgm:pt>
    <dgm:pt modelId="{5958FDC4-7434-4300-AAC0-874876D07791}" type="pres">
      <dgm:prSet presAssocID="{5C05CD44-B033-4894-B6F1-604315C6A77F}" presName="imagSh" presStyleLbl="bgImgPlace1" presStyleIdx="1" presStyleCnt="4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AF0AF2A0-42B8-44F2-BE7B-5A25A5828697}" type="pres">
      <dgm:prSet presAssocID="{5C05CD44-B033-4894-B6F1-604315C6A77F}" presName="tx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FD58502-3E4D-44EC-A4BB-934220864888}" type="pres">
      <dgm:prSet presAssocID="{A98DC420-B14B-4AE2-AD65-E0DB4AD81C01}" presName="sibTrans" presStyleLbl="sibTrans2D1" presStyleIdx="1" presStyleCnt="3"/>
      <dgm:spPr/>
    </dgm:pt>
    <dgm:pt modelId="{D5AFB982-811C-4954-8991-A14D2F209053}" type="pres">
      <dgm:prSet presAssocID="{A98DC420-B14B-4AE2-AD65-E0DB4AD81C01}" presName="connTx" presStyleLbl="sibTrans2D1" presStyleIdx="1" presStyleCnt="3"/>
      <dgm:spPr/>
    </dgm:pt>
    <dgm:pt modelId="{C3F3EB7B-7CFF-4238-9ABF-753442F458D4}" type="pres">
      <dgm:prSet presAssocID="{B4CF1EE1-01B0-491A-991E-3EDFC42BF26F}" presName="composite" presStyleCnt="0"/>
      <dgm:spPr/>
    </dgm:pt>
    <dgm:pt modelId="{7ABCA1EE-D6B8-49AE-BBB6-24C1734ACF2A}" type="pres">
      <dgm:prSet presAssocID="{B4CF1EE1-01B0-491A-991E-3EDFC42BF26F}" presName="imagSh" presStyleLbl="bgImgPlace1" presStyleIdx="2" presStyleCnt="4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F17A3908-715A-4E5E-8192-940A81AC6E29}" type="pres">
      <dgm:prSet presAssocID="{B4CF1EE1-01B0-491A-991E-3EDFC42BF26F}" presName="tx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1559AB6-BC98-4BD5-8807-1902AB142D7D}" type="pres">
      <dgm:prSet presAssocID="{E1A07C06-0115-4B78-B4E1-1F31FD7CFE51}" presName="sibTrans" presStyleLbl="sibTrans2D1" presStyleIdx="2" presStyleCnt="3"/>
      <dgm:spPr/>
    </dgm:pt>
    <dgm:pt modelId="{78CA8D07-A649-420C-A3DE-73F4D268EB08}" type="pres">
      <dgm:prSet presAssocID="{E1A07C06-0115-4B78-B4E1-1F31FD7CFE51}" presName="connTx" presStyleLbl="sibTrans2D1" presStyleIdx="2" presStyleCnt="3"/>
      <dgm:spPr/>
    </dgm:pt>
    <dgm:pt modelId="{21BDA404-51DB-42BC-84ED-B403355FE852}" type="pres">
      <dgm:prSet presAssocID="{39636704-B65A-4626-A970-DD6398D9E85A}" presName="composite" presStyleCnt="0"/>
      <dgm:spPr/>
    </dgm:pt>
    <dgm:pt modelId="{BE71E74C-E0AA-4827-8AD3-20CB15389A1B}" type="pres">
      <dgm:prSet presAssocID="{39636704-B65A-4626-A970-DD6398D9E85A}" presName="imagSh" presStyleLbl="bgImgPlace1" presStyleIdx="3" presStyleCnt="4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CDB52B4C-F4DC-4F3E-8AB0-EC7301C4B2B0}" type="pres">
      <dgm:prSet presAssocID="{39636704-B65A-4626-A970-DD6398D9E85A}" presName="tx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1A250920-4DDB-47B2-85E5-3668CED8F957}" type="presOf" srcId="{B4CF1EE1-01B0-491A-991E-3EDFC42BF26F}" destId="{F17A3908-715A-4E5E-8192-940A81AC6E29}" srcOrd="0" destOrd="0" presId="urn:microsoft.com/office/officeart/2005/8/layout/hProcess10"/>
    <dgm:cxn modelId="{18D5BF37-07A4-4D66-9F04-3212D73138CF}" srcId="{678A382C-9DA4-430C-B04B-C2770884B8CC}" destId="{A0BE3A23-4EDF-41A5-98B7-5E099F0FEABA}" srcOrd="0" destOrd="0" parTransId="{F83EA5F1-B587-4529-9876-ECEAEABCC177}" sibTransId="{09019DF1-C338-4272-BFEA-65DF50B30E13}"/>
    <dgm:cxn modelId="{6807E16D-C611-4800-9005-7428370D778F}" type="presOf" srcId="{A98DC420-B14B-4AE2-AD65-E0DB4AD81C01}" destId="{D5AFB982-811C-4954-8991-A14D2F209053}" srcOrd="1" destOrd="0" presId="urn:microsoft.com/office/officeart/2005/8/layout/hProcess10"/>
    <dgm:cxn modelId="{9794EE7B-9971-4B1C-A15A-3884C09F259E}" type="presOf" srcId="{E1A07C06-0115-4B78-B4E1-1F31FD7CFE51}" destId="{78CA8D07-A649-420C-A3DE-73F4D268EB08}" srcOrd="1" destOrd="0" presId="urn:microsoft.com/office/officeart/2005/8/layout/hProcess10"/>
    <dgm:cxn modelId="{863BED7F-B39A-4A31-95C2-7C5A6C26DE40}" srcId="{B4CF1EE1-01B0-491A-991E-3EDFC42BF26F}" destId="{17346ACA-9862-4DA5-859B-B7044248AFB7}" srcOrd="1" destOrd="0" parTransId="{1F038537-D030-444F-9138-CB0D52ECDA5A}" sibTransId="{B317D559-3ACC-40EF-BBC9-CA6AF3523242}"/>
    <dgm:cxn modelId="{9E7E55E5-1595-4FA3-86D9-106E98F96543}" type="presOf" srcId="{10F01C53-6862-4221-B8D4-882B8013B537}" destId="{AF0AF2A0-42B8-44F2-BE7B-5A25A5828697}" srcOrd="0" destOrd="1" presId="urn:microsoft.com/office/officeart/2005/8/layout/hProcess10"/>
    <dgm:cxn modelId="{CEA5E653-0E51-465F-A1FB-87550C847901}" type="presOf" srcId="{C2AE3A64-0C41-4965-86B9-2709889AE9DC}" destId="{F17A3908-715A-4E5E-8192-940A81AC6E29}" srcOrd="0" destOrd="1" presId="urn:microsoft.com/office/officeart/2005/8/layout/hProcess10"/>
    <dgm:cxn modelId="{0C648EF2-EF29-4768-847E-631F59BA73E0}" srcId="{1B88D3B3-D753-49AF-BF7C-5D2574007A12}" destId="{B4CF1EE1-01B0-491A-991E-3EDFC42BF26F}" srcOrd="2" destOrd="0" parTransId="{210F063A-57BC-4ED7-8177-EADB8B33FF0E}" sibTransId="{E1A07C06-0115-4B78-B4E1-1F31FD7CFE51}"/>
    <dgm:cxn modelId="{5B628BFD-8916-4962-BCCC-61648667F142}" srcId="{1B88D3B3-D753-49AF-BF7C-5D2574007A12}" destId="{5C05CD44-B033-4894-B6F1-604315C6A77F}" srcOrd="1" destOrd="0" parTransId="{21023047-78A9-4DC7-92B1-5958D65F4BCC}" sibTransId="{A98DC420-B14B-4AE2-AD65-E0DB4AD81C01}"/>
    <dgm:cxn modelId="{923D9450-31B6-4113-A525-45AC63425978}" srcId="{B4CF1EE1-01B0-491A-991E-3EDFC42BF26F}" destId="{C2AE3A64-0C41-4965-86B9-2709889AE9DC}" srcOrd="0" destOrd="0" parTransId="{FDC7BF7B-C8D1-40EF-9F80-E804DB174596}" sibTransId="{B2E00A0F-849B-47DC-B44C-6E54DFE238F1}"/>
    <dgm:cxn modelId="{411FF80C-80C7-44D9-8BF0-0A9A2127EDFC}" srcId="{678A382C-9DA4-430C-B04B-C2770884B8CC}" destId="{0CF2899F-24B9-4CD0-9527-9F0A105C1BFA}" srcOrd="1" destOrd="0" parTransId="{ABB1B35A-6BF2-4408-8CAA-0A03D9F6855E}" sibTransId="{4DBF3F1A-5CE1-4448-8556-750930313293}"/>
    <dgm:cxn modelId="{D9C772BD-F16B-447E-909B-7C4FCE40EEBB}" type="presOf" srcId="{1B88D3B3-D753-49AF-BF7C-5D2574007A12}" destId="{AB7B2F9C-928C-4849-AE3B-C1D123A6F246}" srcOrd="0" destOrd="0" presId="urn:microsoft.com/office/officeart/2005/8/layout/hProcess10"/>
    <dgm:cxn modelId="{6C3E555D-FF68-4652-8277-DDA0C26C5EF7}" type="presOf" srcId="{678A382C-9DA4-430C-B04B-C2770884B8CC}" destId="{599F6C98-1A50-4B5D-A115-5C4BAFBEF34B}" srcOrd="0" destOrd="0" presId="urn:microsoft.com/office/officeart/2005/8/layout/hProcess10"/>
    <dgm:cxn modelId="{BE53D96C-3AD4-4A0E-A977-F3074BF18659}" type="presOf" srcId="{013917F7-22A7-47FB-AB67-E6D052E583F7}" destId="{A211F486-D290-4FD4-B568-BF2E5DD61638}" srcOrd="1" destOrd="0" presId="urn:microsoft.com/office/officeart/2005/8/layout/hProcess10"/>
    <dgm:cxn modelId="{CB11868D-DF09-4394-A8AB-DB3274F1C16A}" srcId="{1B88D3B3-D753-49AF-BF7C-5D2574007A12}" destId="{39636704-B65A-4626-A970-DD6398D9E85A}" srcOrd="3" destOrd="0" parTransId="{C7CD2EC3-EC6E-4A08-A040-612E7A6B4790}" sibTransId="{F76AB8C8-518E-4694-9790-33FC70642363}"/>
    <dgm:cxn modelId="{69718FF4-47C6-4D64-BBE9-A124B6A37CD0}" type="presOf" srcId="{39636704-B65A-4626-A970-DD6398D9E85A}" destId="{CDB52B4C-F4DC-4F3E-8AB0-EC7301C4B2B0}" srcOrd="0" destOrd="0" presId="urn:microsoft.com/office/officeart/2005/8/layout/hProcess10"/>
    <dgm:cxn modelId="{89F4A2C9-98F4-452C-8D8C-E924B8003A5A}" type="presOf" srcId="{0CF2899F-24B9-4CD0-9527-9F0A105C1BFA}" destId="{599F6C98-1A50-4B5D-A115-5C4BAFBEF34B}" srcOrd="0" destOrd="2" presId="urn:microsoft.com/office/officeart/2005/8/layout/hProcess10"/>
    <dgm:cxn modelId="{17754A9A-5137-4917-8430-1961E3C069A9}" type="presOf" srcId="{013917F7-22A7-47FB-AB67-E6D052E583F7}" destId="{956CFA66-0CF2-42AA-A26F-655F376AB962}" srcOrd="0" destOrd="0" presId="urn:microsoft.com/office/officeart/2005/8/layout/hProcess10"/>
    <dgm:cxn modelId="{C01573DC-E73C-4CC9-8133-24B6A6A14EB6}" type="presOf" srcId="{A98DC420-B14B-4AE2-AD65-E0DB4AD81C01}" destId="{0FD58502-3E4D-44EC-A4BB-934220864888}" srcOrd="0" destOrd="0" presId="urn:microsoft.com/office/officeart/2005/8/layout/hProcess10"/>
    <dgm:cxn modelId="{EFB1A699-9FB6-4C01-ADB7-C1F180AA1374}" srcId="{5C05CD44-B033-4894-B6F1-604315C6A77F}" destId="{10F01C53-6862-4221-B8D4-882B8013B537}" srcOrd="0" destOrd="0" parTransId="{93FEFA5F-41BE-4F73-B1F1-CD45085DAD14}" sibTransId="{6D8D17D7-8220-4F0A-96E8-201017BC3447}"/>
    <dgm:cxn modelId="{CC217439-4D41-494B-91A7-B5ACD782DEB8}" type="presOf" srcId="{17346ACA-9862-4DA5-859B-B7044248AFB7}" destId="{F17A3908-715A-4E5E-8192-940A81AC6E29}" srcOrd="0" destOrd="2" presId="urn:microsoft.com/office/officeart/2005/8/layout/hProcess10"/>
    <dgm:cxn modelId="{9D09FBAA-6948-4EC6-81C4-7B9CC91DD6C3}" type="presOf" srcId="{E1A07C06-0115-4B78-B4E1-1F31FD7CFE51}" destId="{01559AB6-BC98-4BD5-8807-1902AB142D7D}" srcOrd="0" destOrd="0" presId="urn:microsoft.com/office/officeart/2005/8/layout/hProcess10"/>
    <dgm:cxn modelId="{5F535B3E-D527-42BC-A213-922A883B9FC1}" type="presOf" srcId="{5C05CD44-B033-4894-B6F1-604315C6A77F}" destId="{AF0AF2A0-42B8-44F2-BE7B-5A25A5828697}" srcOrd="0" destOrd="0" presId="urn:microsoft.com/office/officeart/2005/8/layout/hProcess10"/>
    <dgm:cxn modelId="{1AC822C3-3818-4C90-A338-391565666A66}" type="presOf" srcId="{A0BE3A23-4EDF-41A5-98B7-5E099F0FEABA}" destId="{599F6C98-1A50-4B5D-A115-5C4BAFBEF34B}" srcOrd="0" destOrd="1" presId="urn:microsoft.com/office/officeart/2005/8/layout/hProcess10"/>
    <dgm:cxn modelId="{B50C0FFD-06CF-4930-A5FC-C24ED422FC77}" srcId="{1B88D3B3-D753-49AF-BF7C-5D2574007A12}" destId="{678A382C-9DA4-430C-B04B-C2770884B8CC}" srcOrd="0" destOrd="0" parTransId="{2A987887-0533-44C0-BB0B-A1846075FE90}" sibTransId="{013917F7-22A7-47FB-AB67-E6D052E583F7}"/>
    <dgm:cxn modelId="{13AEA7CA-7FF1-462F-ABF4-6659A753BC68}" type="presParOf" srcId="{AB7B2F9C-928C-4849-AE3B-C1D123A6F246}" destId="{F668B45E-B003-4055-BA72-6FF8198B1964}" srcOrd="0" destOrd="0" presId="urn:microsoft.com/office/officeart/2005/8/layout/hProcess10"/>
    <dgm:cxn modelId="{B934A156-2898-4843-A0F2-F6D8EEB8ABCB}" type="presParOf" srcId="{F668B45E-B003-4055-BA72-6FF8198B1964}" destId="{0F9FA855-DE66-4CD6-8DBE-35D43B573492}" srcOrd="0" destOrd="0" presId="urn:microsoft.com/office/officeart/2005/8/layout/hProcess10"/>
    <dgm:cxn modelId="{78A4600B-B6D5-412A-A231-F162FDF8027F}" type="presParOf" srcId="{F668B45E-B003-4055-BA72-6FF8198B1964}" destId="{599F6C98-1A50-4B5D-A115-5C4BAFBEF34B}" srcOrd="1" destOrd="0" presId="urn:microsoft.com/office/officeart/2005/8/layout/hProcess10"/>
    <dgm:cxn modelId="{C959177A-4F2A-4949-833F-F28A1E45A0A3}" type="presParOf" srcId="{AB7B2F9C-928C-4849-AE3B-C1D123A6F246}" destId="{956CFA66-0CF2-42AA-A26F-655F376AB962}" srcOrd="1" destOrd="0" presId="urn:microsoft.com/office/officeart/2005/8/layout/hProcess10"/>
    <dgm:cxn modelId="{6E07843B-4FCF-4B1C-BC67-840F3ACC4035}" type="presParOf" srcId="{956CFA66-0CF2-42AA-A26F-655F376AB962}" destId="{A211F486-D290-4FD4-B568-BF2E5DD61638}" srcOrd="0" destOrd="0" presId="urn:microsoft.com/office/officeart/2005/8/layout/hProcess10"/>
    <dgm:cxn modelId="{43866D7F-E3A4-47F1-B450-76E434E9085F}" type="presParOf" srcId="{AB7B2F9C-928C-4849-AE3B-C1D123A6F246}" destId="{8A02C987-CF97-443A-9342-9F4CE5F8BDF6}" srcOrd="2" destOrd="0" presId="urn:microsoft.com/office/officeart/2005/8/layout/hProcess10"/>
    <dgm:cxn modelId="{14840806-E4BD-425F-BAFB-DCBFA8633FC5}" type="presParOf" srcId="{8A02C987-CF97-443A-9342-9F4CE5F8BDF6}" destId="{5958FDC4-7434-4300-AAC0-874876D07791}" srcOrd="0" destOrd="0" presId="urn:microsoft.com/office/officeart/2005/8/layout/hProcess10"/>
    <dgm:cxn modelId="{DC680DA0-3A57-4F31-836A-709FAFF0F738}" type="presParOf" srcId="{8A02C987-CF97-443A-9342-9F4CE5F8BDF6}" destId="{AF0AF2A0-42B8-44F2-BE7B-5A25A5828697}" srcOrd="1" destOrd="0" presId="urn:microsoft.com/office/officeart/2005/8/layout/hProcess10"/>
    <dgm:cxn modelId="{BCC57B75-E1C1-4297-B063-E6FD22CCEA76}" type="presParOf" srcId="{AB7B2F9C-928C-4849-AE3B-C1D123A6F246}" destId="{0FD58502-3E4D-44EC-A4BB-934220864888}" srcOrd="3" destOrd="0" presId="urn:microsoft.com/office/officeart/2005/8/layout/hProcess10"/>
    <dgm:cxn modelId="{814DCD20-47E8-4593-9C7B-B06E2F49E578}" type="presParOf" srcId="{0FD58502-3E4D-44EC-A4BB-934220864888}" destId="{D5AFB982-811C-4954-8991-A14D2F209053}" srcOrd="0" destOrd="0" presId="urn:microsoft.com/office/officeart/2005/8/layout/hProcess10"/>
    <dgm:cxn modelId="{E6038590-6EC2-4AC2-BDE4-0C8A734BE6FE}" type="presParOf" srcId="{AB7B2F9C-928C-4849-AE3B-C1D123A6F246}" destId="{C3F3EB7B-7CFF-4238-9ABF-753442F458D4}" srcOrd="4" destOrd="0" presId="urn:microsoft.com/office/officeart/2005/8/layout/hProcess10"/>
    <dgm:cxn modelId="{A2169DEF-4987-435F-81AF-994BD87C319C}" type="presParOf" srcId="{C3F3EB7B-7CFF-4238-9ABF-753442F458D4}" destId="{7ABCA1EE-D6B8-49AE-BBB6-24C1734ACF2A}" srcOrd="0" destOrd="0" presId="urn:microsoft.com/office/officeart/2005/8/layout/hProcess10"/>
    <dgm:cxn modelId="{979F1C47-9C0B-4E06-BA6F-71B814DFD665}" type="presParOf" srcId="{C3F3EB7B-7CFF-4238-9ABF-753442F458D4}" destId="{F17A3908-715A-4E5E-8192-940A81AC6E29}" srcOrd="1" destOrd="0" presId="urn:microsoft.com/office/officeart/2005/8/layout/hProcess10"/>
    <dgm:cxn modelId="{F0B6F373-A65A-4051-AFEB-B3BF429E2F28}" type="presParOf" srcId="{AB7B2F9C-928C-4849-AE3B-C1D123A6F246}" destId="{01559AB6-BC98-4BD5-8807-1902AB142D7D}" srcOrd="5" destOrd="0" presId="urn:microsoft.com/office/officeart/2005/8/layout/hProcess10"/>
    <dgm:cxn modelId="{873FC57C-DEEF-475C-A798-A443803FB88F}" type="presParOf" srcId="{01559AB6-BC98-4BD5-8807-1902AB142D7D}" destId="{78CA8D07-A649-420C-A3DE-73F4D268EB08}" srcOrd="0" destOrd="0" presId="urn:microsoft.com/office/officeart/2005/8/layout/hProcess10"/>
    <dgm:cxn modelId="{0814A40B-B227-48EF-8AE4-943A35A62AE3}" type="presParOf" srcId="{AB7B2F9C-928C-4849-AE3B-C1D123A6F246}" destId="{21BDA404-51DB-42BC-84ED-B403355FE852}" srcOrd="6" destOrd="0" presId="urn:microsoft.com/office/officeart/2005/8/layout/hProcess10"/>
    <dgm:cxn modelId="{7F898F9A-323F-4285-AAB9-71B84443F09C}" type="presParOf" srcId="{21BDA404-51DB-42BC-84ED-B403355FE852}" destId="{BE71E74C-E0AA-4827-8AD3-20CB15389A1B}" srcOrd="0" destOrd="0" presId="urn:microsoft.com/office/officeart/2005/8/layout/hProcess10"/>
    <dgm:cxn modelId="{0E1166AC-1BCC-4E09-B5A5-89D791E6BCDD}" type="presParOf" srcId="{21BDA404-51DB-42BC-84ED-B403355FE852}" destId="{CDB52B4C-F4DC-4F3E-8AB0-EC7301C4B2B0}" srcOrd="1" destOrd="0" presId="urn:microsoft.com/office/officeart/2005/8/layout/hProcess10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F9FA855-DE66-4CD6-8DBE-35D43B573492}">
      <dsp:nvSpPr>
        <dsp:cNvPr id="0" name=""/>
        <dsp:cNvSpPr/>
      </dsp:nvSpPr>
      <dsp:spPr>
        <a:xfrm>
          <a:off x="688" y="662212"/>
          <a:ext cx="896258" cy="896258"/>
        </a:xfrm>
        <a:prstGeom prst="roundRect">
          <a:avLst>
            <a:gd name="adj" fmla="val 10000"/>
          </a:avLst>
        </a:prstGeom>
        <a:solidFill>
          <a:schemeClr val="accent6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9F6C98-1A50-4B5D-A115-5C4BAFBEF34B}">
      <dsp:nvSpPr>
        <dsp:cNvPr id="0" name=""/>
        <dsp:cNvSpPr/>
      </dsp:nvSpPr>
      <dsp:spPr>
        <a:xfrm>
          <a:off x="146590" y="1199968"/>
          <a:ext cx="896258" cy="896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Inmueble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700" kern="1200"/>
            <a:t>Registro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700" kern="1200"/>
            <a:t>Usuario Interesado</a:t>
          </a:r>
        </a:p>
      </dsp:txBody>
      <dsp:txXfrm>
        <a:off x="172841" y="1226219"/>
        <a:ext cx="843756" cy="843756"/>
      </dsp:txXfrm>
    </dsp:sp>
    <dsp:sp modelId="{956CFA66-0CF2-42AA-A26F-655F376AB962}">
      <dsp:nvSpPr>
        <dsp:cNvPr id="0" name=""/>
        <dsp:cNvSpPr/>
      </dsp:nvSpPr>
      <dsp:spPr>
        <a:xfrm>
          <a:off x="1069586" y="1002663"/>
          <a:ext cx="172639" cy="2153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1069586" y="1045735"/>
        <a:ext cx="120847" cy="129214"/>
      </dsp:txXfrm>
    </dsp:sp>
    <dsp:sp modelId="{5958FDC4-7434-4300-AAC0-874876D07791}">
      <dsp:nvSpPr>
        <dsp:cNvPr id="0" name=""/>
        <dsp:cNvSpPr/>
      </dsp:nvSpPr>
      <dsp:spPr>
        <a:xfrm>
          <a:off x="1390202" y="662212"/>
          <a:ext cx="896258" cy="8962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F0AF2A0-42B8-44F2-BE7B-5A25A5828697}">
      <dsp:nvSpPr>
        <dsp:cNvPr id="0" name=""/>
        <dsp:cNvSpPr/>
      </dsp:nvSpPr>
      <dsp:spPr>
        <a:xfrm>
          <a:off x="1536104" y="1199968"/>
          <a:ext cx="896258" cy="896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Estudio 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700" kern="1200"/>
            <a:t>Persona Interesada</a:t>
          </a:r>
        </a:p>
      </dsp:txBody>
      <dsp:txXfrm>
        <a:off x="1562355" y="1226219"/>
        <a:ext cx="843756" cy="843756"/>
      </dsp:txXfrm>
    </dsp:sp>
    <dsp:sp modelId="{0FD58502-3E4D-44EC-A4BB-934220864888}">
      <dsp:nvSpPr>
        <dsp:cNvPr id="0" name=""/>
        <dsp:cNvSpPr/>
      </dsp:nvSpPr>
      <dsp:spPr>
        <a:xfrm>
          <a:off x="2459100" y="1002663"/>
          <a:ext cx="172639" cy="2153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2459100" y="1045735"/>
        <a:ext cx="120847" cy="129214"/>
      </dsp:txXfrm>
    </dsp:sp>
    <dsp:sp modelId="{7ABCA1EE-D6B8-49AE-BBB6-24C1734ACF2A}">
      <dsp:nvSpPr>
        <dsp:cNvPr id="0" name=""/>
        <dsp:cNvSpPr/>
      </dsp:nvSpPr>
      <dsp:spPr>
        <a:xfrm>
          <a:off x="2779716" y="662212"/>
          <a:ext cx="896258" cy="8962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17A3908-715A-4E5E-8192-940A81AC6E29}">
      <dsp:nvSpPr>
        <dsp:cNvPr id="0" name=""/>
        <dsp:cNvSpPr/>
      </dsp:nvSpPr>
      <dsp:spPr>
        <a:xfrm>
          <a:off x="2925618" y="1199968"/>
          <a:ext cx="896258" cy="896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t" anchorCtr="0">
          <a:noAutofit/>
        </a:bodyPr>
        <a:lstStyle/>
        <a:p>
          <a:pPr lvl="0" algn="l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Administracion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700" kern="1200"/>
            <a:t>Del Inmueble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700" kern="1200"/>
            <a:t>Posible Ingreso a Mubens</a:t>
          </a:r>
        </a:p>
      </dsp:txBody>
      <dsp:txXfrm>
        <a:off x="2951869" y="1226219"/>
        <a:ext cx="843756" cy="843756"/>
      </dsp:txXfrm>
    </dsp:sp>
    <dsp:sp modelId="{01559AB6-BC98-4BD5-8807-1902AB142D7D}">
      <dsp:nvSpPr>
        <dsp:cNvPr id="0" name=""/>
        <dsp:cNvSpPr/>
      </dsp:nvSpPr>
      <dsp:spPr>
        <a:xfrm>
          <a:off x="3848614" y="1002663"/>
          <a:ext cx="172639" cy="21535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S" sz="700" kern="1200"/>
        </a:p>
      </dsp:txBody>
      <dsp:txXfrm>
        <a:off x="3848614" y="1045735"/>
        <a:ext cx="120847" cy="129214"/>
      </dsp:txXfrm>
    </dsp:sp>
    <dsp:sp modelId="{BE71E74C-E0AA-4827-8AD3-20CB15389A1B}">
      <dsp:nvSpPr>
        <dsp:cNvPr id="0" name=""/>
        <dsp:cNvSpPr/>
      </dsp:nvSpPr>
      <dsp:spPr>
        <a:xfrm>
          <a:off x="4169230" y="662212"/>
          <a:ext cx="896258" cy="896258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B52B4C-F4DC-4F3E-8AB0-EC7301C4B2B0}">
      <dsp:nvSpPr>
        <dsp:cNvPr id="0" name=""/>
        <dsp:cNvSpPr/>
      </dsp:nvSpPr>
      <dsp:spPr>
        <a:xfrm>
          <a:off x="4315132" y="1199968"/>
          <a:ext cx="896258" cy="896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Bolsa</a:t>
          </a:r>
        </a:p>
      </dsp:txBody>
      <dsp:txXfrm>
        <a:off x="4341383" y="1226219"/>
        <a:ext cx="843756" cy="843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9EBC3319-F1A1-4ACE-A2AC-B48DAA391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Membrete de curva azul.dotx</Template>
  <TotalTime>0</TotalTime>
  <Pages>1</Pages>
  <Words>1076</Words>
  <Characters>5918</Characters>
  <Application>Microsoft Office Word</Application>
  <DocSecurity>0</DocSecurity>
  <Lines>49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2021-04-19T15:36:00Z</dcterms:created>
  <dcterms:modified xsi:type="dcterms:W3CDTF">2021-04-19T19:20:00Z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