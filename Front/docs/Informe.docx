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21C04" w:rsidRDefault="00D76AB2">
      <w:r>
        <w:rPr>
          <w:noProof/>
          <w:lang w:eastAsia="es-ES"/>
        </w:rPr>
        <w:drawing>
          <wp:anchor distT="0" distB="0" distL="114300" distR="114300" simplePos="0" relativeHeight="251657216" behindDoc="1" locked="0" layoutInCell="1" allowOverlap="1" wp14:anchorId="3C94A114" wp14:editId="2CF45C66">
            <wp:simplePos x="0" y="0"/>
            <wp:positionH relativeFrom="column">
              <wp:posOffset>-165735</wp:posOffset>
            </wp:positionH>
            <wp:positionV relativeFrom="paragraph">
              <wp:posOffset>-35576</wp:posOffset>
            </wp:positionV>
            <wp:extent cx="7926515" cy="4096987"/>
            <wp:effectExtent l="0" t="0" r="0" b="0"/>
            <wp:wrapNone/>
            <wp:docPr id="5" name="Imagen 5" descr="portátil en mesa de ofic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for-report-01.jpg"/>
                    <pic:cNvPicPr/>
                  </pic:nvPicPr>
                  <pic:blipFill>
                    <a:blip r:embed="rId5">
                      <a:extLst>
                        <a:ext uri="{28A0092B-C50C-407E-A947-70E740481C1C}">
                          <a14:useLocalDpi xmlns:a14="http://schemas.microsoft.com/office/drawing/2010/main" val="0"/>
                        </a:ext>
                      </a:extLst>
                    </a:blip>
                    <a:stretch>
                      <a:fillRect/>
                    </a:stretch>
                  </pic:blipFill>
                  <pic:spPr>
                    <a:xfrm>
                      <a:off x="0" y="0"/>
                      <a:ext cx="7926515" cy="4096987"/>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Ind w:w="-5" w:type="dxa"/>
        <w:tblCellMar>
          <w:left w:w="115" w:type="dxa"/>
          <w:right w:w="720" w:type="dxa"/>
        </w:tblCellMar>
        <w:tblLook w:val="0000" w:firstRow="0" w:lastRow="0" w:firstColumn="0" w:lastColumn="0" w:noHBand="0" w:noVBand="0"/>
      </w:tblPr>
      <w:tblGrid>
        <w:gridCol w:w="11911"/>
      </w:tblGrid>
      <w:tr w:rsidR="00021C04" w:rsidRPr="00572A71" w:rsidTr="00A1111B">
        <w:trPr>
          <w:trHeight w:val="7553"/>
        </w:trPr>
        <w:tc>
          <w:tcPr>
            <w:tcW w:w="12229" w:type="dxa"/>
          </w:tcPr>
          <w:p w:rsidR="00021C04" w:rsidRDefault="00D76AB2" w:rsidP="00D76AB2">
            <w:pPr>
              <w:ind w:left="720"/>
            </w:pPr>
            <w:r>
              <w:rPr>
                <w:noProof/>
                <w:lang w:eastAsia="es-ES"/>
              </w:rPr>
              <mc:AlternateContent>
                <mc:Choice Requires="wpg">
                  <w:drawing>
                    <wp:inline distT="0" distB="0" distL="0" distR="0" wp14:anchorId="3589909E" wp14:editId="7C83480E">
                      <wp:extent cx="6657975" cy="9421792"/>
                      <wp:effectExtent l="0" t="0" r="9525" b="8255"/>
                      <wp:docPr id="9" name="Grupo 9" descr="Título y texto&#10;"/>
                      <wp:cNvGraphicFramePr/>
                      <a:graphic xmlns:a="http://schemas.openxmlformats.org/drawingml/2006/main">
                        <a:graphicData uri="http://schemas.microsoft.com/office/word/2010/wordprocessingGroup">
                          <wpg:wgp>
                            <wpg:cNvGrpSpPr/>
                            <wpg:grpSpPr>
                              <a:xfrm>
                                <a:off x="0" y="0"/>
                                <a:ext cx="6657975" cy="9421792"/>
                                <a:chOff x="0" y="0"/>
                                <a:chExt cx="6657975" cy="9421792"/>
                              </a:xfrm>
                            </wpg:grpSpPr>
                            <wps:wsp>
                              <wps:cNvPr id="6" name="Cuadro de texto 6"/>
                              <wps:cNvSpPr txBox="1"/>
                              <wps:spPr>
                                <a:xfrm>
                                  <a:off x="76191" y="3228567"/>
                                  <a:ext cx="4995540" cy="1389380"/>
                                </a:xfrm>
                                <a:prstGeom prst="rect">
                                  <a:avLst/>
                                </a:prstGeom>
                                <a:solidFill>
                                  <a:schemeClr val="tx2">
                                    <a:lumMod val="75000"/>
                                  </a:schemeClr>
                                </a:solidFill>
                                <a:ln w="6350">
                                  <a:noFill/>
                                </a:ln>
                              </wps:spPr>
                              <wps:txbx>
                                <w:txbxContent>
                                  <w:p w:rsidR="00F32305" w:rsidRPr="00412E8A" w:rsidRDefault="00F32305" w:rsidP="004A20CF">
                                    <w:pPr>
                                      <w:pStyle w:val="Ttulo"/>
                                      <w:ind w:left="284"/>
                                      <w:rPr>
                                        <w:rFonts w:ascii="Californian FB" w:hAnsi="Californian FB"/>
                                      </w:rPr>
                                    </w:pPr>
                                    <w:r w:rsidRPr="00412E8A">
                                      <w:rPr>
                                        <w:rFonts w:ascii="Californian FB" w:hAnsi="Californian FB"/>
                                        <w:lang w:bidi="es-ES"/>
                                      </w:rPr>
                                      <w:t>Entrega Final App Web</w:t>
                                    </w:r>
                                  </w:p>
                                  <w:p w:rsidR="00F32305" w:rsidRPr="00D34EAB" w:rsidRDefault="00F32305" w:rsidP="004A20CF">
                                    <w:pPr>
                                      <w:pStyle w:val="Subttulo"/>
                                      <w:ind w:left="284"/>
                                      <w:rPr>
                                        <w:rFonts w:ascii="Bahnschrift Condensed" w:hAnsi="Bahnschrift Condensed"/>
                                      </w:rPr>
                                    </w:pPr>
                                    <w:r w:rsidRPr="00D34EAB">
                                      <w:rPr>
                                        <w:rFonts w:ascii="Bahnschrift Condensed" w:hAnsi="Bahnschrift Condensed"/>
                                        <w:lang w:bidi="es-ES"/>
                                      </w:rPr>
                                      <w:t>www.lendiup.com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Cuadro de texto 7"/>
                              <wps:cNvSpPr txBox="1"/>
                              <wps:spPr>
                                <a:xfrm>
                                  <a:off x="76201" y="0"/>
                                  <a:ext cx="3296107" cy="1068705"/>
                                </a:xfrm>
                                <a:prstGeom prst="rect">
                                  <a:avLst/>
                                </a:prstGeom>
                                <a:solidFill>
                                  <a:schemeClr val="bg1">
                                    <a:lumMod val="95000"/>
                                  </a:schemeClr>
                                </a:solidFill>
                                <a:ln w="6350">
                                  <a:noFill/>
                                </a:ln>
                              </wps:spPr>
                              <wps:txbx>
                                <w:txbxContent>
                                  <w:p w:rsidR="00F32305" w:rsidRPr="00D34EAB" w:rsidRDefault="00F32305" w:rsidP="00D34EAB">
                                    <w:pPr>
                                      <w:pStyle w:val="Ttulo1"/>
                                      <w:ind w:left="284"/>
                                      <w:rPr>
                                        <w:rFonts w:ascii="Broadway" w:hAnsi="Broadway"/>
                                      </w:rPr>
                                    </w:pPr>
                                    <w:proofErr w:type="spellStart"/>
                                    <w:r w:rsidRPr="00D34EAB">
                                      <w:rPr>
                                        <w:rFonts w:ascii="Broadway" w:hAnsi="Broadway"/>
                                        <w:lang w:bidi="es-ES"/>
                                      </w:rPr>
                                      <w:t>Lendiup</w:t>
                                    </w:r>
                                    <w:proofErr w:type="spellEnd"/>
                                  </w:p>
                                  <w:p w:rsidR="00F32305" w:rsidRPr="00D34EAB" w:rsidRDefault="00F32305" w:rsidP="00D34EAB">
                                    <w:pPr>
                                      <w:pStyle w:val="Ttulo2"/>
                                      <w:ind w:left="284"/>
                                      <w:rPr>
                                        <w:rFonts w:ascii="Broadway" w:hAnsi="Broadway"/>
                                      </w:rPr>
                                    </w:pPr>
                                    <w:r w:rsidRPr="00D34EAB">
                                      <w:rPr>
                                        <w:rFonts w:ascii="Broadway" w:hAnsi="Broadway"/>
                                        <w:lang w:bidi="es-ES"/>
                                      </w:rPr>
                                      <w:t>14/05/2021</w:t>
                                    </w:r>
                                  </w:p>
                                  <w:p w:rsidR="00F32305" w:rsidRDefault="00F32305" w:rsidP="004A20CF">
                                    <w:pPr>
                                      <w:pStyle w:val="Ttulo2"/>
                                      <w:ind w:left="284"/>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Cuadro de texto 8"/>
                              <wps:cNvSpPr txBox="1"/>
                              <wps:spPr>
                                <a:xfrm>
                                  <a:off x="0" y="4866939"/>
                                  <a:ext cx="6657975" cy="4554853"/>
                                </a:xfrm>
                                <a:prstGeom prst="rect">
                                  <a:avLst/>
                                </a:prstGeom>
                                <a:solidFill>
                                  <a:schemeClr val="lt1"/>
                                </a:solidFill>
                                <a:ln w="6350">
                                  <a:noFill/>
                                </a:ln>
                              </wps:spPr>
                              <wps:txbx>
                                <w:txbxContent>
                                  <w:p w:rsidR="00F32305" w:rsidRDefault="00F32305" w:rsidP="002F1496">
                                    <w:r>
                                      <w:t xml:space="preserve">Con la presente quiero hacer entrega de la aplicación web </w:t>
                                    </w:r>
                                    <w:hyperlink r:id="rId6" w:history="1">
                                      <w:r w:rsidRPr="00660C9C">
                                        <w:rPr>
                                          <w:rStyle w:val="Hipervnculo"/>
                                        </w:rPr>
                                        <w:t>www.lendiup.com</w:t>
                                      </w:r>
                                    </w:hyperlink>
                                    <w:r>
                                      <w:t>,  proyecto que empezamos el 4 de febrero del 2021, donde la idea era crear una aplicación web abierta al público en general que prestara el servicio de préstamos de dinero en 4 modalidades, Prestamos Rápidos o microcréditos, Prestamos sobre Vehículos, Prestamos sobre Hipotecas y Prestamos para construcción.</w:t>
                                    </w:r>
                                  </w:p>
                                  <w:p w:rsidR="00F32305" w:rsidRDefault="00F32305" w:rsidP="002F1496">
                                    <w:r>
                                      <w:t xml:space="preserve">La aplicación fue construida utilizando el dominio </w:t>
                                    </w:r>
                                    <w:hyperlink r:id="rId7" w:history="1">
                                      <w:r w:rsidRPr="00660C9C">
                                        <w:rPr>
                                          <w:rStyle w:val="Hipervnculo"/>
                                        </w:rPr>
                                        <w:t>www.lendiup.com</w:t>
                                      </w:r>
                                    </w:hyperlink>
                                    <w:r>
                                      <w:t xml:space="preserve">, el cual fue adquirido o en </w:t>
                                    </w:r>
                                    <w:proofErr w:type="spellStart"/>
                                    <w:r>
                                      <w:t>goodaddy</w:t>
                                    </w:r>
                                    <w:proofErr w:type="spellEnd"/>
                                    <w:r>
                                      <w:t xml:space="preserve"> por Andrés Montero. Se usó un hosting con Digital </w:t>
                                    </w:r>
                                    <w:proofErr w:type="spellStart"/>
                                    <w:r>
                                      <w:t>Ocean</w:t>
                                    </w:r>
                                    <w:proofErr w:type="spellEnd"/>
                                    <w:r>
                                      <w:t xml:space="preserve"> creando un </w:t>
                                    </w:r>
                                    <w:proofErr w:type="spellStart"/>
                                    <w:r>
                                      <w:t>droplet</w:t>
                                    </w:r>
                                    <w:proofErr w:type="spellEnd"/>
                                    <w:r>
                                      <w:t xml:space="preserve"> pequeño de 6 </w:t>
                                    </w:r>
                                    <w:proofErr w:type="spellStart"/>
                                    <w:r>
                                      <w:t>usd</w:t>
                                    </w:r>
                                    <w:proofErr w:type="spellEnd"/>
                                    <w:r>
                                      <w:t>/mes, el cual puede ser ampliado en cualquier momento dependiendo del crecimiento de número de clientes, este también a nombre de Andrés Montero.</w:t>
                                    </w:r>
                                  </w:p>
                                  <w:p w:rsidR="00F32305" w:rsidRDefault="00F32305" w:rsidP="002F1496">
                                    <w:r>
                                      <w:t>Quiero darles a conocer las cuentas que cree en el proceso, sus usuarios y respectivas contraseñas, si bien puedo seguir acompañándolos en el desarrollo de la aplicación, es bueno que tengan la siguiente información:</w:t>
                                    </w:r>
                                  </w:p>
                                  <w:p w:rsidR="00F32305" w:rsidRDefault="00F32305" w:rsidP="004F6C1C">
                                    <w:pPr>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Cuenta de GitHub, Usuario: </w:t>
                                    </w:r>
                                    <w:proofErr w:type="spellStart"/>
                                    <w:r>
                                      <w:t>lendiup</w:t>
                                    </w:r>
                                    <w:proofErr w:type="spellEnd"/>
                                    <w:r>
                                      <w:t>, contraseña: Zpwjiexxn99*</w:t>
                                    </w:r>
                                  </w:p>
                                  <w:p w:rsidR="00F32305" w:rsidRDefault="00F32305" w:rsidP="002F1496">
                                    <w:pPr>
                                      <w:pBdr>
                                        <w:top w:val="single" w:sz="4" w:space="1" w:color="auto"/>
                                        <w:left w:val="single" w:sz="4" w:space="4" w:color="auto"/>
                                        <w:bottom w:val="single" w:sz="4" w:space="1" w:color="auto"/>
                                        <w:right w:val="single" w:sz="4" w:space="4" w:color="auto"/>
                                        <w:between w:val="single" w:sz="4" w:space="1" w:color="auto"/>
                                        <w:bar w:val="single" w:sz="4" w:color="auto"/>
                                      </w:pBdr>
                                    </w:pPr>
                                    <w:r>
                                      <w:t>la cual contiene todo el código de la aplicación.</w:t>
                                    </w:r>
                                  </w:p>
                                  <w:p w:rsidR="00F32305" w:rsidRDefault="00F32305" w:rsidP="002F1496">
                                    <w:pPr>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Cuenta de </w:t>
                                    </w:r>
                                    <w:proofErr w:type="spellStart"/>
                                    <w:r>
                                      <w:t>DigitalOcean</w:t>
                                    </w:r>
                                    <w:proofErr w:type="spellEnd"/>
                                    <w:r>
                                      <w:t xml:space="preserve">,  Usuario </w:t>
                                    </w:r>
                                    <w:hyperlink r:id="rId8" w:history="1">
                                      <w:r w:rsidRPr="00660C9C">
                                        <w:rPr>
                                          <w:rStyle w:val="Hipervnculo"/>
                                        </w:rPr>
                                        <w:t>amontero@epicainmobiliaria.com.co</w:t>
                                      </w:r>
                                    </w:hyperlink>
                                    <w:r>
                                      <w:t>, contraseña: Andres05</w:t>
                                    </w:r>
                                  </w:p>
                                  <w:p w:rsidR="00F32305" w:rsidRDefault="00F32305" w:rsidP="002F1496">
                                    <w:pPr>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Cuenta de Gmail, Usuario </w:t>
                                    </w:r>
                                    <w:proofErr w:type="spellStart"/>
                                    <w:r>
                                      <w:t>lendiup</w:t>
                                    </w:r>
                                    <w:proofErr w:type="spellEnd"/>
                                    <w:r>
                                      <w:t xml:space="preserve"> y contraseña: </w:t>
                                    </w:r>
                                    <w:r w:rsidRPr="00CC38FD">
                                      <w:t>Zpwjiexxn123*</w:t>
                                    </w:r>
                                  </w:p>
                                  <w:p w:rsidR="00F32305" w:rsidRDefault="00F32305" w:rsidP="002F1496">
                                    <w:pPr>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Cuenta de Facebook, Usuario </w:t>
                                    </w:r>
                                    <w:proofErr w:type="spellStart"/>
                                    <w:r>
                                      <w:t>lendiup</w:t>
                                    </w:r>
                                    <w:proofErr w:type="spellEnd"/>
                                    <w:r>
                                      <w:t xml:space="preserve"> y contraseña: </w:t>
                                    </w:r>
                                    <w:r w:rsidRPr="00CC38FD">
                                      <w:t>Zpwjiexxn123*</w:t>
                                    </w:r>
                                  </w:p>
                                  <w:p w:rsidR="00F32305" w:rsidRDefault="00F32305" w:rsidP="002F1496">
                                    <w:pPr>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Cuenta de Twitter, usuario </w:t>
                                    </w:r>
                                    <w:proofErr w:type="spellStart"/>
                                    <w:r>
                                      <w:t>lendiup</w:t>
                                    </w:r>
                                    <w:proofErr w:type="spellEnd"/>
                                    <w:r>
                                      <w:t xml:space="preserve"> y contraseña: Zpwjiexxn123*</w:t>
                                    </w:r>
                                  </w:p>
                                  <w:p w:rsidR="00F32305" w:rsidRDefault="00F32305" w:rsidP="002F1496">
                                    <w:pPr>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Cuenta de correo </w:t>
                                    </w:r>
                                    <w:hyperlink r:id="rId9" w:history="1">
                                      <w:r w:rsidRPr="00660C9C">
                                        <w:rPr>
                                          <w:rStyle w:val="Hipervnculo"/>
                                        </w:rPr>
                                        <w:t>administrador@lendiup.com</w:t>
                                      </w:r>
                                    </w:hyperlink>
                                    <w:r>
                                      <w:t xml:space="preserve"> se encuentra bajo </w:t>
                                    </w:r>
                                    <w:proofErr w:type="spellStart"/>
                                    <w:r>
                                      <w:t>godaddy</w:t>
                                    </w:r>
                                    <w:proofErr w:type="spellEnd"/>
                                    <w:r>
                                      <w:t>, esta es la única cuenta de correo configurada actualmente de forma empresarial, se debe escoger algún proveedor para ampliar la cantidad.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589909E" id="Grupo 9" o:spid="_x0000_s1026" alt="Título y texto&#10;" style="width:524.25pt;height:741.85pt;mso-position-horizontal-relative:char;mso-position-vertical-relative:line" coordsize="66579,94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">
                      <v:shapetype id="_x0000_t202" coordsize="21600,21600" o:spt="202" path="m,l,21600r21600,l21600,xe">
                        <v:stroke joinstyle="miter"/>
                        <v:path gradientshapeok="t" o:connecttype="rect"/>
                      </v:shapetype>
                      <v:shape id="Cuadro de texto 6" o:spid="_x0000_s1027" type="#_x0000_t202" style="position:absolute;left:761;top:32285;width:49956;height:13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" fillcolor="#323e4f [2415]" stroked="f" strokeweight=".5pt">
                        <v:textbox>
                          <w:txbxContent>
                            <w:p w:rsidR="00F32305" w:rsidRPr="00412E8A" w:rsidRDefault="00F32305" w:rsidP="004A20CF">
                              <w:pPr>
                                <w:pStyle w:val="Ttulo"/>
                                <w:ind w:left="284"/>
                                <w:rPr>
                                  <w:rFonts w:ascii="Californian FB" w:hAnsi="Californian FB"/>
                                </w:rPr>
                              </w:pPr>
                              <w:bookmarkStart w:id="1" w:name="_GoBack"/>
                              <w:r w:rsidRPr="00412E8A">
                                <w:rPr>
                                  <w:rFonts w:ascii="Californian FB" w:hAnsi="Californian FB"/>
                                  <w:lang w:bidi="es-ES"/>
                                </w:rPr>
                                <w:t>Entrega Final App Web</w:t>
                              </w:r>
                            </w:p>
                            <w:bookmarkEnd w:id="1"/>
                            <w:p w:rsidR="00F32305" w:rsidRPr="00D34EAB" w:rsidRDefault="00F32305" w:rsidP="004A20CF">
                              <w:pPr>
                                <w:pStyle w:val="Subttulo"/>
                                <w:ind w:left="284"/>
                                <w:rPr>
                                  <w:rFonts w:ascii="Bahnschrift Condensed" w:hAnsi="Bahnschrift Condensed"/>
                                </w:rPr>
                              </w:pPr>
                              <w:r w:rsidRPr="00D34EAB">
                                <w:rPr>
                                  <w:rFonts w:ascii="Bahnschrift Condensed" w:hAnsi="Bahnschrift Condensed"/>
                                  <w:lang w:bidi="es-ES"/>
                                </w:rPr>
                                <w:t>www.lendiup.com</w:t>
                              </w:r>
                            </w:p>
                          </w:txbxContent>
                        </v:textbox>
                      </v:shape>
                      <v:shape id="Cuadro de texto 7" o:spid="_x0000_s1028" type="#_x0000_t202" style="position:absolute;left:762;width:32961;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" fillcolor="#f2f2f2 [3052]" stroked="f" strokeweight=".5pt">
                        <v:textbox>
                          <w:txbxContent>
                            <w:p w:rsidR="00F32305" w:rsidRPr="00D34EAB" w:rsidRDefault="00F32305" w:rsidP="00D34EAB">
                              <w:pPr>
                                <w:pStyle w:val="Ttulo1"/>
                                <w:ind w:left="284"/>
                                <w:rPr>
                                  <w:rFonts w:ascii="Broadway" w:hAnsi="Broadway"/>
                                </w:rPr>
                              </w:pPr>
                              <w:proofErr w:type="spellStart"/>
                              <w:r w:rsidRPr="00D34EAB">
                                <w:rPr>
                                  <w:rFonts w:ascii="Broadway" w:hAnsi="Broadway"/>
                                  <w:lang w:bidi="es-ES"/>
                                </w:rPr>
                                <w:t>Lendiup</w:t>
                              </w:r>
                              <w:proofErr w:type="spellEnd"/>
                            </w:p>
                            <w:p w:rsidR="00F32305" w:rsidRPr="00D34EAB" w:rsidRDefault="00F32305" w:rsidP="00D34EAB">
                              <w:pPr>
                                <w:pStyle w:val="Ttulo2"/>
                                <w:ind w:left="284"/>
                                <w:rPr>
                                  <w:rFonts w:ascii="Broadway" w:hAnsi="Broadway"/>
                                </w:rPr>
                              </w:pPr>
                              <w:r w:rsidRPr="00D34EAB">
                                <w:rPr>
                                  <w:rFonts w:ascii="Broadway" w:hAnsi="Broadway"/>
                                  <w:lang w:bidi="es-ES"/>
                                </w:rPr>
                                <w:t>14/05/2021</w:t>
                              </w:r>
                            </w:p>
                            <w:p w:rsidR="00F32305" w:rsidRDefault="00F32305" w:rsidP="004A20CF">
                              <w:pPr>
                                <w:pStyle w:val="Ttulo2"/>
                                <w:ind w:left="284"/>
                              </w:pPr>
                            </w:p>
                          </w:txbxContent>
                        </v:textbox>
                      </v:shape>
                      <v:shape id="Cuadro de texto 8" o:spid="_x0000_s1029" type="#_x0000_t202" style="position:absolute;top:48669;width:66579;height:45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" fillcolor="white [3201]" stroked="f" strokeweight=".5pt">
                        <v:textbox>
                          <w:txbxContent>
                            <w:p w:rsidR="00F32305" w:rsidRDefault="00F32305" w:rsidP="002F1496">
                              <w:r>
                                <w:t xml:space="preserve">Con la presente quiero hacer entrega de la aplicación web </w:t>
                              </w:r>
                              <w:hyperlink r:id="rId10" w:history="1">
                                <w:r w:rsidRPr="00660C9C">
                                  <w:rPr>
                                    <w:rStyle w:val="Hipervnculo"/>
                                  </w:rPr>
                                  <w:t>www.lendiup.com</w:t>
                                </w:r>
                              </w:hyperlink>
                              <w:r>
                                <w:t>,  proyecto que empezamos el 4 de febrero del 2021, donde la idea era crear una aplicación web abierta al público en general que prestara el servicio de préstamos de dinero en 4 modalidades, Prestamos Rápidos o microcréditos, Prestamos sobre Vehículos, Prestamos sobre Hipotecas y Prestamos para construcción.</w:t>
                              </w:r>
                            </w:p>
                            <w:p w:rsidR="00F32305" w:rsidRDefault="00F32305" w:rsidP="002F1496">
                              <w:r>
                                <w:t xml:space="preserve">La aplicación fue construida utilizando el dominio </w:t>
                              </w:r>
                              <w:hyperlink r:id="rId11" w:history="1">
                                <w:r w:rsidRPr="00660C9C">
                                  <w:rPr>
                                    <w:rStyle w:val="Hipervnculo"/>
                                  </w:rPr>
                                  <w:t>www.lendiup.com</w:t>
                                </w:r>
                              </w:hyperlink>
                              <w:r>
                                <w:t xml:space="preserve">, el cual fue adquirido o en </w:t>
                              </w:r>
                              <w:proofErr w:type="spellStart"/>
                              <w:r>
                                <w:t>goodaddy</w:t>
                              </w:r>
                              <w:proofErr w:type="spellEnd"/>
                              <w:r>
                                <w:t xml:space="preserve"> por Andrés Montero. Se usó un hosting con Digital </w:t>
                              </w:r>
                              <w:proofErr w:type="spellStart"/>
                              <w:r>
                                <w:t>Ocean</w:t>
                              </w:r>
                              <w:proofErr w:type="spellEnd"/>
                              <w:r>
                                <w:t xml:space="preserve"> creando un </w:t>
                              </w:r>
                              <w:proofErr w:type="spellStart"/>
                              <w:r>
                                <w:t>droplet</w:t>
                              </w:r>
                              <w:proofErr w:type="spellEnd"/>
                              <w:r>
                                <w:t xml:space="preserve"> pequeño de 6 </w:t>
                              </w:r>
                              <w:proofErr w:type="spellStart"/>
                              <w:r>
                                <w:t>usd</w:t>
                              </w:r>
                              <w:proofErr w:type="spellEnd"/>
                              <w:r>
                                <w:t>/mes, el cual puede ser ampliado en cualquier momento dependiendo del crecimiento de número de clientes, este también a nombre de Andrés Montero.</w:t>
                              </w:r>
                            </w:p>
                            <w:p w:rsidR="00F32305" w:rsidRDefault="00F32305" w:rsidP="002F1496">
                              <w:r>
                                <w:t>Quiero darles a conocer las cuentas que cree en el proceso, sus usuarios y respectivas contraseñas, si bien puedo seguir acompañándolos en el desarrollo de la aplicación, es bueno que tengan la siguiente información:</w:t>
                              </w:r>
                            </w:p>
                            <w:p w:rsidR="00F32305" w:rsidRDefault="00F32305" w:rsidP="004F6C1C">
                              <w:pPr>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Cuenta de GitHub, Usuario: </w:t>
                              </w:r>
                              <w:proofErr w:type="spellStart"/>
                              <w:r>
                                <w:t>lendiup</w:t>
                              </w:r>
                              <w:proofErr w:type="spellEnd"/>
                              <w:r>
                                <w:t>, contraseña: Zpwjiexxn99*</w:t>
                              </w:r>
                            </w:p>
                            <w:p w:rsidR="00F32305" w:rsidRDefault="00F32305" w:rsidP="002F1496">
                              <w:pPr>
                                <w:pBdr>
                                  <w:top w:val="single" w:sz="4" w:space="1" w:color="auto"/>
                                  <w:left w:val="single" w:sz="4" w:space="4" w:color="auto"/>
                                  <w:bottom w:val="single" w:sz="4" w:space="1" w:color="auto"/>
                                  <w:right w:val="single" w:sz="4" w:space="4" w:color="auto"/>
                                  <w:between w:val="single" w:sz="4" w:space="1" w:color="auto"/>
                                  <w:bar w:val="single" w:sz="4" w:color="auto"/>
                                </w:pBdr>
                              </w:pPr>
                              <w:r>
                                <w:t>la cual contiene todo el código de la aplicación.</w:t>
                              </w:r>
                            </w:p>
                            <w:p w:rsidR="00F32305" w:rsidRDefault="00F32305" w:rsidP="002F1496">
                              <w:pPr>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Cuenta de </w:t>
                              </w:r>
                              <w:proofErr w:type="spellStart"/>
                              <w:r>
                                <w:t>DigitalOcean</w:t>
                              </w:r>
                              <w:proofErr w:type="spellEnd"/>
                              <w:r>
                                <w:t xml:space="preserve">,  Usuario </w:t>
                              </w:r>
                              <w:hyperlink r:id="rId12" w:history="1">
                                <w:r w:rsidRPr="00660C9C">
                                  <w:rPr>
                                    <w:rStyle w:val="Hipervnculo"/>
                                  </w:rPr>
                                  <w:t>amontero@epicainmobiliaria.com.co</w:t>
                                </w:r>
                              </w:hyperlink>
                              <w:r>
                                <w:t>, contraseña: Andres05</w:t>
                              </w:r>
                            </w:p>
                            <w:p w:rsidR="00F32305" w:rsidRDefault="00F32305" w:rsidP="002F1496">
                              <w:pPr>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Cuenta de Gmail, Usuario </w:t>
                              </w:r>
                              <w:proofErr w:type="spellStart"/>
                              <w:r>
                                <w:t>lendiup</w:t>
                              </w:r>
                              <w:proofErr w:type="spellEnd"/>
                              <w:r>
                                <w:t xml:space="preserve"> y contraseña: </w:t>
                              </w:r>
                              <w:r w:rsidRPr="00CC38FD">
                                <w:t>Zpwjiexxn123*</w:t>
                              </w:r>
                            </w:p>
                            <w:p w:rsidR="00F32305" w:rsidRDefault="00F32305" w:rsidP="002F1496">
                              <w:pPr>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Cuenta de Facebook, Usuario </w:t>
                              </w:r>
                              <w:proofErr w:type="spellStart"/>
                              <w:r>
                                <w:t>lendiup</w:t>
                              </w:r>
                              <w:proofErr w:type="spellEnd"/>
                              <w:r>
                                <w:t xml:space="preserve"> y contraseña: </w:t>
                              </w:r>
                              <w:r w:rsidRPr="00CC38FD">
                                <w:t>Zpwjiexxn123*</w:t>
                              </w:r>
                            </w:p>
                            <w:p w:rsidR="00F32305" w:rsidRDefault="00F32305" w:rsidP="002F1496">
                              <w:pPr>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Cuenta de Twitter, usuario </w:t>
                              </w:r>
                              <w:proofErr w:type="spellStart"/>
                              <w:r>
                                <w:t>lendiup</w:t>
                              </w:r>
                              <w:proofErr w:type="spellEnd"/>
                              <w:r>
                                <w:t xml:space="preserve"> y contraseña: Zpwjiexxn123*</w:t>
                              </w:r>
                            </w:p>
                            <w:p w:rsidR="00F32305" w:rsidRDefault="00F32305" w:rsidP="002F1496">
                              <w:pPr>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Cuenta de correo </w:t>
                              </w:r>
                              <w:hyperlink r:id="rId13" w:history="1">
                                <w:r w:rsidRPr="00660C9C">
                                  <w:rPr>
                                    <w:rStyle w:val="Hipervnculo"/>
                                  </w:rPr>
                                  <w:t>administrador@lendiup.com</w:t>
                                </w:r>
                              </w:hyperlink>
                              <w:r>
                                <w:t xml:space="preserve"> se encuentra bajo </w:t>
                              </w:r>
                              <w:proofErr w:type="spellStart"/>
                              <w:r>
                                <w:t>godaddy</w:t>
                              </w:r>
                              <w:proofErr w:type="spellEnd"/>
                              <w:r>
                                <w:t>, esta es la única cuenta de correo configurada actualmente de forma empresarial, se debe escoger algún proveedor para ampliar la cantidad.</w:t>
                              </w:r>
                            </w:p>
                          </w:txbxContent>
                        </v:textbox>
                      </v:shape>
                      <w10:anchorlock/>
                    </v:group>
                  </w:pict>
                </mc:Fallback>
              </mc:AlternateContent>
            </w:r>
          </w:p>
        </w:tc>
      </w:tr>
      <w:tr w:rsidR="00A1111B" w:rsidTr="00A1111B">
        <w:trPr>
          <w:trHeight w:val="900"/>
        </w:trPr>
        <w:tc>
          <w:tcPr>
            <w:tcW w:w="12229" w:type="dxa"/>
            <w:vAlign w:val="bottom"/>
          </w:tcPr>
          <w:p w:rsidR="00A1111B" w:rsidRDefault="00A1111B" w:rsidP="00A1111B">
            <w:pPr>
              <w:ind w:left="720"/>
              <w:jc w:val="right"/>
              <w:rPr>
                <w:noProof/>
              </w:rPr>
            </w:pPr>
            <w:r>
              <w:rPr>
                <w:noProof/>
                <w:lang w:bidi="es-ES"/>
              </w:rPr>
              <w:t>Página 1</w:t>
            </w:r>
          </w:p>
        </w:tc>
      </w:tr>
    </w:tbl>
    <w:p w:rsidR="000B4502" w:rsidRDefault="000B4502"/>
    <w:p w:rsidR="000B4502" w:rsidRDefault="000B4502"/>
    <w:tbl>
      <w:tblPr>
        <w:tblW w:w="12180" w:type="dxa"/>
        <w:tblInd w:w="55" w:type="dxa"/>
        <w:tblCellMar>
          <w:left w:w="115" w:type="dxa"/>
          <w:right w:w="720" w:type="dxa"/>
        </w:tblCellMar>
        <w:tblLook w:val="0000" w:firstRow="0" w:lastRow="0" w:firstColumn="0" w:lastColumn="0" w:noHBand="0" w:noVBand="0"/>
      </w:tblPr>
      <w:tblGrid>
        <w:gridCol w:w="4404"/>
        <w:gridCol w:w="2421"/>
        <w:gridCol w:w="6473"/>
      </w:tblGrid>
      <w:tr w:rsidR="00FB6393" w:rsidTr="00515218">
        <w:trPr>
          <w:trHeight w:val="2970"/>
        </w:trPr>
        <w:tc>
          <w:tcPr>
            <w:tcW w:w="6090" w:type="dxa"/>
            <w:gridSpan w:val="2"/>
          </w:tcPr>
          <w:p w:rsidR="00515218" w:rsidRDefault="00515218" w:rsidP="000B4502">
            <w:r w:rsidRPr="000B4502">
              <w:rPr>
                <w:noProof/>
                <w:lang w:eastAsia="es-ES"/>
              </w:rPr>
              <mc:AlternateContent>
                <mc:Choice Requires="wps">
                  <w:drawing>
                    <wp:inline distT="0" distB="0" distL="0" distR="0" wp14:anchorId="6B835328" wp14:editId="44BF6BC7">
                      <wp:extent cx="3803904" cy="1389380"/>
                      <wp:effectExtent l="0" t="0" r="0" b="1270"/>
                      <wp:docPr id="10" name="Cuadro de texto 10"/>
                      <wp:cNvGraphicFramePr/>
                      <a:graphic xmlns:a="http://schemas.openxmlformats.org/drawingml/2006/main">
                        <a:graphicData uri="http://schemas.microsoft.com/office/word/2010/wordprocessingShape">
                          <wps:wsp>
                            <wps:cNvSpPr txBox="1"/>
                            <wps:spPr>
                              <a:xfrm>
                                <a:off x="0" y="0"/>
                                <a:ext cx="3803904" cy="1389380"/>
                              </a:xfrm>
                              <a:prstGeom prst="rect">
                                <a:avLst/>
                              </a:prstGeom>
                              <a:noFill/>
                              <a:ln w="6350">
                                <a:noFill/>
                              </a:ln>
                            </wps:spPr>
                            <wps:txbx>
                              <w:txbxContent>
                                <w:p w:rsidR="00F32305" w:rsidRPr="000B4502" w:rsidRDefault="00F32305" w:rsidP="000B4502">
                                  <w:pPr>
                                    <w:pStyle w:val="Ttulo"/>
                                    <w:rPr>
                                      <w:color w:val="44546A" w:themeColor="text2"/>
                                    </w:rPr>
                                  </w:pPr>
                                  <w:r>
                                    <w:rPr>
                                      <w:color w:val="44546A" w:themeColor="text2"/>
                                      <w:lang w:bidi="es-ES"/>
                                    </w:rPr>
                                    <w:t>Explicación</w:t>
                                  </w:r>
                                </w:p>
                                <w:p w:rsidR="00F32305" w:rsidRPr="000B4502" w:rsidRDefault="00F32305" w:rsidP="000B4502">
                                  <w:pPr>
                                    <w:pStyle w:val="Subttulo"/>
                                    <w:rPr>
                                      <w:color w:val="44546A" w:themeColor="text2"/>
                                    </w:rPr>
                                  </w:pPr>
                                  <w:r>
                                    <w:rPr>
                                      <w:color w:val="44546A" w:themeColor="text2"/>
                                      <w:lang w:bidi="es-ES"/>
                                    </w:rPr>
                                    <w:t>Técnica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B835328" id="Cuadro de texto 10" o:spid="_x0000_s1030" type="#_x0000_t202" style="width:299.5pt;height:10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" filled="f" stroked="f" strokeweight=".5pt">
                      <v:textbox>
                        <w:txbxContent>
                          <w:p w:rsidR="00F32305" w:rsidRPr="000B4502" w:rsidRDefault="00F32305" w:rsidP="000B4502">
                            <w:pPr>
                              <w:pStyle w:val="Ttulo"/>
                              <w:rPr>
                                <w:color w:val="44546A" w:themeColor="text2"/>
                              </w:rPr>
                            </w:pPr>
                            <w:r>
                              <w:rPr>
                                <w:color w:val="44546A" w:themeColor="text2"/>
                                <w:lang w:bidi="es-ES"/>
                              </w:rPr>
                              <w:t>Explicación</w:t>
                            </w:r>
                          </w:p>
                          <w:p w:rsidR="00F32305" w:rsidRPr="000B4502" w:rsidRDefault="00F32305" w:rsidP="000B4502">
                            <w:pPr>
                              <w:pStyle w:val="Subttulo"/>
                              <w:rPr>
                                <w:color w:val="44546A" w:themeColor="text2"/>
                              </w:rPr>
                            </w:pPr>
                            <w:r>
                              <w:rPr>
                                <w:color w:val="44546A" w:themeColor="text2"/>
                                <w:lang w:bidi="es-ES"/>
                              </w:rPr>
                              <w:t>Técnica</w:t>
                            </w:r>
                          </w:p>
                        </w:txbxContent>
                      </v:textbox>
                      <w10:anchorlock/>
                    </v:shape>
                  </w:pict>
                </mc:Fallback>
              </mc:AlternateContent>
            </w:r>
          </w:p>
        </w:tc>
        <w:tc>
          <w:tcPr>
            <w:tcW w:w="6090" w:type="dxa"/>
          </w:tcPr>
          <w:p w:rsidR="00515218" w:rsidRDefault="00515218" w:rsidP="000B4502">
            <w:pPr>
              <w:ind w:right="915"/>
            </w:pPr>
            <w:r w:rsidRPr="000B4502">
              <w:rPr>
                <w:noProof/>
                <w:lang w:eastAsia="es-ES"/>
              </w:rPr>
              <mc:AlternateContent>
                <mc:Choice Requires="wps">
                  <w:drawing>
                    <wp:inline distT="0" distB="0" distL="0" distR="0" wp14:anchorId="0DB37438" wp14:editId="7DDDE144">
                      <wp:extent cx="2999232" cy="1806854"/>
                      <wp:effectExtent l="0" t="0" r="0" b="3175"/>
                      <wp:docPr id="12" name="Cuadro de texto 12"/>
                      <wp:cNvGraphicFramePr/>
                      <a:graphic xmlns:a="http://schemas.openxmlformats.org/drawingml/2006/main">
                        <a:graphicData uri="http://schemas.microsoft.com/office/word/2010/wordprocessingShape">
                          <wps:wsp>
                            <wps:cNvSpPr txBox="1"/>
                            <wps:spPr>
                              <a:xfrm>
                                <a:off x="0" y="0"/>
                                <a:ext cx="2999232" cy="1806854"/>
                              </a:xfrm>
                              <a:prstGeom prst="rect">
                                <a:avLst/>
                              </a:prstGeom>
                              <a:noFill/>
                              <a:ln w="6350">
                                <a:noFill/>
                              </a:ln>
                            </wps:spPr>
                            <wps:txbx>
                              <w:txbxContent>
                                <w:p w:rsidR="00F32305" w:rsidRPr="000B4502" w:rsidRDefault="00F32305" w:rsidP="0081425F">
                                  <w:pPr>
                                    <w:pStyle w:val="Sinespaciado"/>
                                    <w:ind w:right="345"/>
                                    <w:rPr>
                                      <w:color w:val="44546A" w:themeColor="text2"/>
                                    </w:rPr>
                                  </w:pPr>
                                  <w:r>
                                    <w:rPr>
                                      <w:noProof/>
                                      <w:color w:val="44546A" w:themeColor="text2"/>
                                      <w:lang w:eastAsia="es-ES"/>
                                    </w:rPr>
                                    <w:drawing>
                                      <wp:inline distT="0" distB="0" distL="0" distR="0" wp14:anchorId="30EB33A7" wp14:editId="4A296ACE">
                                        <wp:extent cx="2809875" cy="1638935"/>
                                        <wp:effectExtent l="38100" t="0" r="0" b="0"/>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DB37438" id="_x0000_t202" coordsize="21600,21600" o:spt="202" path="m,l,21600r21600,l21600,xe">
                      <v:stroke joinstyle="miter"/>
                      <v:path gradientshapeok="t" o:connecttype="rect"/>
                    </v:shapetype>
                    <v:shape id="Cuadro de texto 12" o:spid="_x0000_s1031" type="#_x0000_t202" style="width:236.15pt;height:14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" filled="f" stroked="f" strokeweight=".5pt">
                      <v:textbox>
                        <w:txbxContent>
                          <w:p w:rsidR="00F32305" w:rsidRPr="000B4502" w:rsidRDefault="00F32305" w:rsidP="0081425F">
                            <w:pPr>
                              <w:pStyle w:val="Sinespaciado"/>
                              <w:ind w:right="345"/>
                              <w:rPr>
                                <w:color w:val="44546A" w:themeColor="text2"/>
                              </w:rPr>
                            </w:pPr>
                            <w:r>
                              <w:rPr>
                                <w:noProof/>
                                <w:color w:val="44546A" w:themeColor="text2"/>
                                <w:lang w:eastAsia="es-ES"/>
                              </w:rPr>
                              <w:drawing>
                                <wp:inline distT="0" distB="0" distL="0" distR="0" wp14:anchorId="30EB33A7" wp14:editId="4A296ACE">
                                  <wp:extent cx="2809875" cy="1638935"/>
                                  <wp:effectExtent l="38100" t="0" r="0" b="0"/>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15" r:qs="rId16" r:cs="rId17"/>
                                    </a:graphicData>
                                  </a:graphic>
                                </wp:inline>
                              </w:drawing>
                            </w:r>
                          </w:p>
                        </w:txbxContent>
                      </v:textbox>
                      <w10:anchorlock/>
                    </v:shape>
                  </w:pict>
                </mc:Fallback>
              </mc:AlternateContent>
            </w:r>
          </w:p>
        </w:tc>
      </w:tr>
      <w:tr w:rsidR="00FB6393" w:rsidTr="00515218">
        <w:trPr>
          <w:trHeight w:val="8604"/>
        </w:trPr>
        <w:tc>
          <w:tcPr>
            <w:tcW w:w="3635" w:type="dxa"/>
          </w:tcPr>
          <w:p w:rsidR="000B4502" w:rsidRDefault="000B4502">
            <w:r w:rsidRPr="000B4502">
              <w:rPr>
                <w:noProof/>
                <w:lang w:eastAsia="es-ES"/>
              </w:rPr>
              <mc:AlternateContent>
                <mc:Choice Requires="wps">
                  <w:drawing>
                    <wp:anchor distT="0" distB="0" distL="114300" distR="114300" simplePos="0" relativeHeight="251663360" behindDoc="1" locked="0" layoutInCell="1" allowOverlap="1">
                      <wp:simplePos x="0" y="0"/>
                      <wp:positionH relativeFrom="column">
                        <wp:posOffset>2886</wp:posOffset>
                      </wp:positionH>
                      <wp:positionV relativeFrom="paragraph">
                        <wp:posOffset>-1674</wp:posOffset>
                      </wp:positionV>
                      <wp:extent cx="475013" cy="676894"/>
                      <wp:effectExtent l="0" t="0" r="1270" b="9525"/>
                      <wp:wrapNone/>
                      <wp:docPr id="13" name="Cuadro de texto 13"/>
                      <wp:cNvGraphicFramePr/>
                      <a:graphic xmlns:a="http://schemas.openxmlformats.org/drawingml/2006/main">
                        <a:graphicData uri="http://schemas.microsoft.com/office/word/2010/wordprocessingShape">
                          <wps:wsp>
                            <wps:cNvSpPr txBox="1"/>
                            <wps:spPr>
                              <a:xfrm>
                                <a:off x="0" y="0"/>
                                <a:ext cx="475013" cy="676894"/>
                              </a:xfrm>
                              <a:prstGeom prst="rect">
                                <a:avLst/>
                              </a:prstGeom>
                              <a:solidFill>
                                <a:schemeClr val="lt1"/>
                              </a:solidFill>
                              <a:ln w="6350">
                                <a:noFill/>
                              </a:ln>
                            </wps:spPr>
                            <wps:txbx>
                              <w:txbxContent>
                                <w:p w:rsidR="00F32305" w:rsidRDefault="00F32305" w:rsidP="000B4502">
                                  <w:pPr>
                                    <w:pStyle w:val="Ttulo1"/>
                                  </w:pPr>
                                  <w:r>
                                    <w:rPr>
                                      <w:lang w:bidi="es-ES"/>
                                    </w:rPr>
                                    <w: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13" o:spid="_x0000_s1032" type="#_x0000_t202" style="position:absolute;margin-left:.25pt;margin-top:-.15pt;width:37.4pt;height:53.3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" fillcolor="white [3201]" stroked="f" strokeweight=".5pt">
                      <v:textbox>
                        <w:txbxContent>
                          <w:p w:rsidR="00F32305" w:rsidRDefault="00F32305" w:rsidP="000B4502">
                            <w:pPr>
                              <w:pStyle w:val="Ttulo1"/>
                            </w:pPr>
                            <w:r>
                              <w:rPr>
                                <w:lang w:bidi="es-ES"/>
                              </w:rPr>
                              <w:t>01</w:t>
                            </w:r>
                          </w:p>
                        </w:txbxContent>
                      </v:textbox>
                    </v:shape>
                  </w:pict>
                </mc:Fallback>
              </mc:AlternateContent>
            </w:r>
            <w:r w:rsidRPr="000B4502">
              <w:rPr>
                <w:noProof/>
                <w:lang w:eastAsia="es-ES"/>
              </w:rPr>
              <mc:AlternateContent>
                <mc:Choice Requires="wps">
                  <w:drawing>
                    <wp:anchor distT="0" distB="0" distL="114300" distR="114300" simplePos="0" relativeHeight="251662336" behindDoc="1" locked="0" layoutInCell="1" allowOverlap="1">
                      <wp:simplePos x="0" y="0"/>
                      <wp:positionH relativeFrom="column">
                        <wp:posOffset>473710</wp:posOffset>
                      </wp:positionH>
                      <wp:positionV relativeFrom="paragraph">
                        <wp:posOffset>-1905</wp:posOffset>
                      </wp:positionV>
                      <wp:extent cx="1823720" cy="676275"/>
                      <wp:effectExtent l="0" t="0" r="5080" b="9525"/>
                      <wp:wrapNone/>
                      <wp:docPr id="16" name="Cuadro de texto 16"/>
                      <wp:cNvGraphicFramePr/>
                      <a:graphic xmlns:a="http://schemas.openxmlformats.org/drawingml/2006/main">
                        <a:graphicData uri="http://schemas.microsoft.com/office/word/2010/wordprocessingShape">
                          <wps:wsp>
                            <wps:cNvSpPr txBox="1"/>
                            <wps:spPr>
                              <a:xfrm>
                                <a:off x="0" y="0"/>
                                <a:ext cx="1823720" cy="676275"/>
                              </a:xfrm>
                              <a:prstGeom prst="rect">
                                <a:avLst/>
                              </a:prstGeom>
                              <a:solidFill>
                                <a:schemeClr val="lt1"/>
                              </a:solidFill>
                              <a:ln w="6350">
                                <a:noFill/>
                              </a:ln>
                            </wps:spPr>
                            <wps:txbx>
                              <w:txbxContent>
                                <w:p w:rsidR="00F32305" w:rsidRPr="00572A71" w:rsidRDefault="00F32305" w:rsidP="000B4502">
                                  <w:pPr>
                                    <w:pStyle w:val="Ttulo3"/>
                                  </w:pPr>
                                  <w:proofErr w:type="spellStart"/>
                                  <w:r>
                                    <w:rPr>
                                      <w:lang w:bidi="es-ES"/>
                                    </w:rPr>
                                    <w:t>Devops</w:t>
                                  </w:r>
                                  <w:proofErr w:type="spellEnd"/>
                                  <w:r>
                                    <w:rPr>
                                      <w:lang w:bidi="es-ES"/>
                                    </w:rPr>
                                    <w:t>: Se refiere a los programas y configuración del servidor.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16" o:spid="_x0000_s1033" type="#_x0000_t202" style="position:absolute;margin-left:37.3pt;margin-top:-.15pt;width:143.6pt;height:53.2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" fillcolor="white [3201]" stroked="f" strokeweight=".5pt">
                      <v:textbox>
                        <w:txbxContent>
                          <w:p w:rsidR="00F32305" w:rsidRPr="00572A71" w:rsidRDefault="00F32305" w:rsidP="000B4502">
                            <w:pPr>
                              <w:pStyle w:val="Ttulo3"/>
                            </w:pPr>
                            <w:proofErr w:type="spellStart"/>
                            <w:r>
                              <w:rPr>
                                <w:lang w:bidi="es-ES"/>
                              </w:rPr>
                              <w:t>Devops</w:t>
                            </w:r>
                            <w:proofErr w:type="spellEnd"/>
                            <w:r>
                              <w:rPr>
                                <w:lang w:bidi="es-ES"/>
                              </w:rPr>
                              <w:t>: Se refiere a los programas y configuración del servidor.</w:t>
                            </w:r>
                          </w:p>
                        </w:txbxContent>
                      </v:textbox>
                    </v:shape>
                  </w:pict>
                </mc:Fallback>
              </mc:AlternateContent>
            </w:r>
            <w:r w:rsidRPr="000B4502">
              <w:rPr>
                <w:noProof/>
                <w:lang w:eastAsia="es-ES"/>
              </w:rPr>
              <mc:AlternateContent>
                <mc:Choice Requires="wps">
                  <w:drawing>
                    <wp:anchor distT="0" distB="0" distL="114300" distR="114300" simplePos="0" relativeHeight="251661312" behindDoc="1" locked="0" layoutInCell="1" allowOverlap="1">
                      <wp:simplePos x="0" y="0"/>
                      <wp:positionH relativeFrom="column">
                        <wp:posOffset>2540</wp:posOffset>
                      </wp:positionH>
                      <wp:positionV relativeFrom="paragraph">
                        <wp:posOffset>683895</wp:posOffset>
                      </wp:positionV>
                      <wp:extent cx="474980" cy="676275"/>
                      <wp:effectExtent l="0" t="0" r="1270" b="9525"/>
                      <wp:wrapNone/>
                      <wp:docPr id="15" name="Cuadro de texto 15"/>
                      <wp:cNvGraphicFramePr/>
                      <a:graphic xmlns:a="http://schemas.openxmlformats.org/drawingml/2006/main">
                        <a:graphicData uri="http://schemas.microsoft.com/office/word/2010/wordprocessingShape">
                          <wps:wsp>
                            <wps:cNvSpPr txBox="1"/>
                            <wps:spPr>
                              <a:xfrm>
                                <a:off x="0" y="0"/>
                                <a:ext cx="474980" cy="676275"/>
                              </a:xfrm>
                              <a:prstGeom prst="rect">
                                <a:avLst/>
                              </a:prstGeom>
                              <a:solidFill>
                                <a:schemeClr val="lt1"/>
                              </a:solidFill>
                              <a:ln w="6350">
                                <a:noFill/>
                              </a:ln>
                            </wps:spPr>
                            <wps:txbx>
                              <w:txbxContent>
                                <w:p w:rsidR="00F32305" w:rsidRDefault="00F32305" w:rsidP="000B4502">
                                  <w:pPr>
                                    <w:pStyle w:val="Ttulo1"/>
                                  </w:pPr>
                                  <w:r>
                                    <w:rPr>
                                      <w:lang w:bidi="es-ES"/>
                                    </w:rPr>
                                    <w:t>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15" o:spid="_x0000_s1034" type="#_x0000_t202" style="position:absolute;margin-left:.2pt;margin-top:53.85pt;width:37.4pt;height:53.2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" fillcolor="white [3201]" stroked="f" strokeweight=".5pt">
                      <v:textbox>
                        <w:txbxContent>
                          <w:p w:rsidR="00F32305" w:rsidRDefault="00F32305" w:rsidP="000B4502">
                            <w:pPr>
                              <w:pStyle w:val="Ttulo1"/>
                            </w:pPr>
                            <w:r>
                              <w:rPr>
                                <w:lang w:bidi="es-ES"/>
                              </w:rPr>
                              <w:t>02</w:t>
                            </w:r>
                          </w:p>
                        </w:txbxContent>
                      </v:textbox>
                    </v:shape>
                  </w:pict>
                </mc:Fallback>
              </mc:AlternateContent>
            </w:r>
            <w:r w:rsidRPr="000B4502">
              <w:rPr>
                <w:noProof/>
                <w:lang w:eastAsia="es-ES"/>
              </w:rPr>
              <mc:AlternateContent>
                <mc:Choice Requires="wps">
                  <w:drawing>
                    <wp:anchor distT="0" distB="0" distL="114300" distR="114300" simplePos="0" relativeHeight="251660288" behindDoc="1" locked="0" layoutInCell="1" allowOverlap="1">
                      <wp:simplePos x="0" y="0"/>
                      <wp:positionH relativeFrom="column">
                        <wp:posOffset>473710</wp:posOffset>
                      </wp:positionH>
                      <wp:positionV relativeFrom="paragraph">
                        <wp:posOffset>683895</wp:posOffset>
                      </wp:positionV>
                      <wp:extent cx="1784350" cy="676275"/>
                      <wp:effectExtent l="0" t="0" r="6350" b="9525"/>
                      <wp:wrapNone/>
                      <wp:docPr id="14" name="Cuadro de texto 14"/>
                      <wp:cNvGraphicFramePr/>
                      <a:graphic xmlns:a="http://schemas.openxmlformats.org/drawingml/2006/main">
                        <a:graphicData uri="http://schemas.microsoft.com/office/word/2010/wordprocessingShape">
                          <wps:wsp>
                            <wps:cNvSpPr txBox="1"/>
                            <wps:spPr>
                              <a:xfrm>
                                <a:off x="0" y="0"/>
                                <a:ext cx="1784350" cy="676275"/>
                              </a:xfrm>
                              <a:prstGeom prst="rect">
                                <a:avLst/>
                              </a:prstGeom>
                              <a:solidFill>
                                <a:schemeClr val="lt1"/>
                              </a:solidFill>
                              <a:ln w="6350">
                                <a:noFill/>
                              </a:ln>
                            </wps:spPr>
                            <wps:txbx>
                              <w:txbxContent>
                                <w:p w:rsidR="00F32305" w:rsidRPr="00572A71" w:rsidRDefault="00F32305" w:rsidP="000B4502">
                                  <w:pPr>
                                    <w:pStyle w:val="Ttulo3"/>
                                  </w:pPr>
                                  <w:proofErr w:type="spellStart"/>
                                  <w:r>
                                    <w:rPr>
                                      <w:lang w:bidi="es-ES"/>
                                    </w:rPr>
                                    <w:t>BackEnd</w:t>
                                  </w:r>
                                  <w:proofErr w:type="spellEnd"/>
                                  <w:r>
                                    <w:rPr>
                                      <w:lang w:bidi="es-ES"/>
                                    </w:rPr>
                                    <w:t>: Se refiere a la API y la base de datos.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14" o:spid="_x0000_s1035" type="#_x0000_t202" style="position:absolute;margin-left:37.3pt;margin-top:53.85pt;width:140.5pt;height:53.2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" fillcolor="white [3201]" stroked="f" strokeweight=".5pt">
                      <v:textbox>
                        <w:txbxContent>
                          <w:p w:rsidR="00F32305" w:rsidRPr="00572A71" w:rsidRDefault="00F32305" w:rsidP="000B4502">
                            <w:pPr>
                              <w:pStyle w:val="Ttulo3"/>
                            </w:pPr>
                            <w:proofErr w:type="spellStart"/>
                            <w:r>
                              <w:rPr>
                                <w:lang w:bidi="es-ES"/>
                              </w:rPr>
                              <w:t>BackEnd</w:t>
                            </w:r>
                            <w:proofErr w:type="spellEnd"/>
                            <w:r>
                              <w:rPr>
                                <w:lang w:bidi="es-ES"/>
                              </w:rPr>
                              <w:t>: Se refiere a la API y la base de datos.</w:t>
                            </w:r>
                          </w:p>
                        </w:txbxContent>
                      </v:textbox>
                    </v:shape>
                  </w:pict>
                </mc:Fallback>
              </mc:AlternateContent>
            </w:r>
            <w:r w:rsidRPr="000B4502">
              <w:rPr>
                <w:noProof/>
                <w:lang w:eastAsia="es-ES"/>
              </w:rPr>
              <mc:AlternateContent>
                <mc:Choice Requires="wps">
                  <w:drawing>
                    <wp:anchor distT="0" distB="0" distL="114300" distR="114300" simplePos="0" relativeHeight="251659264" behindDoc="1" locked="0" layoutInCell="1" allowOverlap="1">
                      <wp:simplePos x="0" y="0"/>
                      <wp:positionH relativeFrom="column">
                        <wp:posOffset>2540</wp:posOffset>
                      </wp:positionH>
                      <wp:positionV relativeFrom="paragraph">
                        <wp:posOffset>1369695</wp:posOffset>
                      </wp:positionV>
                      <wp:extent cx="474980" cy="676275"/>
                      <wp:effectExtent l="0" t="0" r="1270" b="9525"/>
                      <wp:wrapNone/>
                      <wp:docPr id="18" name="Cuadro de texto 18"/>
                      <wp:cNvGraphicFramePr/>
                      <a:graphic xmlns:a="http://schemas.openxmlformats.org/drawingml/2006/main">
                        <a:graphicData uri="http://schemas.microsoft.com/office/word/2010/wordprocessingShape">
                          <wps:wsp>
                            <wps:cNvSpPr txBox="1"/>
                            <wps:spPr>
                              <a:xfrm>
                                <a:off x="0" y="0"/>
                                <a:ext cx="474980" cy="676275"/>
                              </a:xfrm>
                              <a:prstGeom prst="rect">
                                <a:avLst/>
                              </a:prstGeom>
                              <a:solidFill>
                                <a:schemeClr val="lt1"/>
                              </a:solidFill>
                              <a:ln w="6350">
                                <a:noFill/>
                              </a:ln>
                            </wps:spPr>
                            <wps:txbx>
                              <w:txbxContent>
                                <w:p w:rsidR="00F32305" w:rsidRDefault="00F32305" w:rsidP="000B4502">
                                  <w:pPr>
                                    <w:pStyle w:val="Ttulo1"/>
                                  </w:pPr>
                                  <w:r>
                                    <w:rPr>
                                      <w:lang w:bidi="es-ES"/>
                                    </w:rPr>
                                    <w:t>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18" o:spid="_x0000_s1036" type="#_x0000_t202" style="position:absolute;margin-left:.2pt;margin-top:107.85pt;width:37.4pt;height:53.2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" fillcolor="white [3201]" stroked="f" strokeweight=".5pt">
                      <v:textbox>
                        <w:txbxContent>
                          <w:p w:rsidR="00F32305" w:rsidRDefault="00F32305" w:rsidP="000B4502">
                            <w:pPr>
                              <w:pStyle w:val="Ttulo1"/>
                            </w:pPr>
                            <w:r>
                              <w:rPr>
                                <w:lang w:bidi="es-ES"/>
                              </w:rPr>
                              <w:t>03</w:t>
                            </w:r>
                          </w:p>
                        </w:txbxContent>
                      </v:textbox>
                    </v:shape>
                  </w:pict>
                </mc:Fallback>
              </mc:AlternateContent>
            </w:r>
            <w:r w:rsidRPr="000B4502">
              <w:rPr>
                <w:noProof/>
                <w:lang w:eastAsia="es-ES"/>
              </w:rPr>
              <mc:AlternateContent>
                <mc:Choice Requires="wps">
                  <w:drawing>
                    <wp:anchor distT="0" distB="0" distL="114300" distR="114300" simplePos="0" relativeHeight="251658240" behindDoc="1" locked="0" layoutInCell="1" allowOverlap="1">
                      <wp:simplePos x="0" y="0"/>
                      <wp:positionH relativeFrom="column">
                        <wp:posOffset>473710</wp:posOffset>
                      </wp:positionH>
                      <wp:positionV relativeFrom="paragraph">
                        <wp:posOffset>1369695</wp:posOffset>
                      </wp:positionV>
                      <wp:extent cx="1772920" cy="676275"/>
                      <wp:effectExtent l="0" t="0" r="0" b="9525"/>
                      <wp:wrapNone/>
                      <wp:docPr id="17" name="Cuadro de texto 17"/>
                      <wp:cNvGraphicFramePr/>
                      <a:graphic xmlns:a="http://schemas.openxmlformats.org/drawingml/2006/main">
                        <a:graphicData uri="http://schemas.microsoft.com/office/word/2010/wordprocessingShape">
                          <wps:wsp>
                            <wps:cNvSpPr txBox="1"/>
                            <wps:spPr>
                              <a:xfrm>
                                <a:off x="0" y="0"/>
                                <a:ext cx="1772920" cy="676275"/>
                              </a:xfrm>
                              <a:prstGeom prst="rect">
                                <a:avLst/>
                              </a:prstGeom>
                              <a:solidFill>
                                <a:schemeClr val="lt1"/>
                              </a:solidFill>
                              <a:ln w="6350">
                                <a:noFill/>
                              </a:ln>
                            </wps:spPr>
                            <wps:txbx>
                              <w:txbxContent>
                                <w:p w:rsidR="00F32305" w:rsidRPr="004D02E8" w:rsidRDefault="00F32305" w:rsidP="000B4502">
                                  <w:pPr>
                                    <w:pStyle w:val="Ttulo3"/>
                                    <w:rPr>
                                      <w:color w:val="auto"/>
                                    </w:rPr>
                                  </w:pPr>
                                  <w:proofErr w:type="spellStart"/>
                                  <w:r w:rsidRPr="004D02E8">
                                    <w:rPr>
                                      <w:color w:val="auto"/>
                                    </w:rPr>
                                    <w:t>FrontEnd</w:t>
                                  </w:r>
                                  <w:proofErr w:type="spellEnd"/>
                                  <w:r w:rsidRPr="004D02E8">
                                    <w:rPr>
                                      <w:color w:val="auto"/>
                                    </w:rPr>
                                    <w:t>: Se refiere a la interfaz visual que interactúa con el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17" o:spid="_x0000_s1037" type="#_x0000_t202" style="position:absolute;margin-left:37.3pt;margin-top:107.85pt;width:139.6pt;height:53.2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" fillcolor="white [3201]" stroked="f" strokeweight=".5pt">
                      <v:textbox>
                        <w:txbxContent>
                          <w:p w:rsidR="00F32305" w:rsidRPr="004D02E8" w:rsidRDefault="00F32305" w:rsidP="000B4502">
                            <w:pPr>
                              <w:pStyle w:val="Ttulo3"/>
                              <w:rPr>
                                <w:color w:val="auto"/>
                              </w:rPr>
                            </w:pPr>
                            <w:proofErr w:type="spellStart"/>
                            <w:r w:rsidRPr="004D02E8">
                              <w:rPr>
                                <w:color w:val="auto"/>
                              </w:rPr>
                              <w:t>FrontEnd</w:t>
                            </w:r>
                            <w:proofErr w:type="spellEnd"/>
                            <w:r w:rsidRPr="004D02E8">
                              <w:rPr>
                                <w:color w:val="auto"/>
                              </w:rPr>
                              <w:t>: Se refiere a la interfaz visual que interactúa con el Usuario</w:t>
                            </w:r>
                          </w:p>
                        </w:txbxContent>
                      </v:textbox>
                    </v:shape>
                  </w:pict>
                </mc:Fallback>
              </mc:AlternateContent>
            </w:r>
          </w:p>
        </w:tc>
        <w:tc>
          <w:tcPr>
            <w:tcW w:w="8545" w:type="dxa"/>
            <w:gridSpan w:val="2"/>
          </w:tcPr>
          <w:p w:rsidR="000B4502" w:rsidRDefault="000B4502">
            <w:r w:rsidRPr="000B4502">
              <w:rPr>
                <w:noProof/>
                <w:lang w:eastAsia="es-ES"/>
              </w:rPr>
              <mc:AlternateContent>
                <mc:Choice Requires="wps">
                  <w:drawing>
                    <wp:anchor distT="0" distB="0" distL="114300" distR="114300" simplePos="0" relativeHeight="251664384" behindDoc="1" locked="0" layoutInCell="1" allowOverlap="1">
                      <wp:simplePos x="0" y="0"/>
                      <wp:positionH relativeFrom="column">
                        <wp:posOffset>-1963</wp:posOffset>
                      </wp:positionH>
                      <wp:positionV relativeFrom="paragraph">
                        <wp:posOffset>-1674</wp:posOffset>
                      </wp:positionV>
                      <wp:extent cx="4024173" cy="6049670"/>
                      <wp:effectExtent l="0" t="0" r="0" b="8255"/>
                      <wp:wrapNone/>
                      <wp:docPr id="11" name="Cuadro de texto 11"/>
                      <wp:cNvGraphicFramePr/>
                      <a:graphic xmlns:a="http://schemas.openxmlformats.org/drawingml/2006/main">
                        <a:graphicData uri="http://schemas.microsoft.com/office/word/2010/wordprocessingShape">
                          <wps:wsp>
                            <wps:cNvSpPr txBox="1"/>
                            <wps:spPr>
                              <a:xfrm>
                                <a:off x="0" y="0"/>
                                <a:ext cx="4024173" cy="6049670"/>
                              </a:xfrm>
                              <a:prstGeom prst="rect">
                                <a:avLst/>
                              </a:prstGeom>
                              <a:solidFill>
                                <a:schemeClr val="lt1"/>
                              </a:solidFill>
                              <a:ln w="6350">
                                <a:noFill/>
                              </a:ln>
                            </wps:spPr>
                            <wps:txbx>
                              <w:txbxContent>
                                <w:p w:rsidR="00F32305" w:rsidRDefault="00F32305" w:rsidP="000B4502">
                                  <w:pPr>
                                    <w:pStyle w:val="Ttulo1"/>
                                  </w:pPr>
                                  <w:proofErr w:type="spellStart"/>
                                  <w:r>
                                    <w:rPr>
                                      <w:lang w:bidi="es-ES"/>
                                    </w:rPr>
                                    <w:t>Devops</w:t>
                                  </w:r>
                                  <w:proofErr w:type="spellEnd"/>
                                  <w:r>
                                    <w:rPr>
                                      <w:lang w:bidi="es-ES"/>
                                    </w:rPr>
                                    <w:t xml:space="preserve"> y Backend</w:t>
                                  </w:r>
                                </w:p>
                                <w:p w:rsidR="00F32305" w:rsidRDefault="00F32305" w:rsidP="000B4502">
                                  <w:pPr>
                                    <w:rPr>
                                      <w:lang w:bidi="es-ES"/>
                                    </w:rPr>
                                  </w:pPr>
                                  <w:r>
                                    <w:rPr>
                                      <w:lang w:bidi="es-ES"/>
                                    </w:rPr>
                                    <w:t xml:space="preserve">Se utilizó un </w:t>
                                  </w:r>
                                  <w:proofErr w:type="spellStart"/>
                                  <w:r>
                                    <w:rPr>
                                      <w:lang w:bidi="es-ES"/>
                                    </w:rPr>
                                    <w:t>droplet</w:t>
                                  </w:r>
                                  <w:proofErr w:type="spellEnd"/>
                                  <w:r>
                                    <w:rPr>
                                      <w:lang w:bidi="es-ES"/>
                                    </w:rPr>
                                    <w:t xml:space="preserve"> de Linux Ubuntu 20, sobre el cual montamos </w:t>
                                  </w:r>
                                  <w:proofErr w:type="spellStart"/>
                                  <w:r>
                                    <w:rPr>
                                      <w:lang w:bidi="es-ES"/>
                                    </w:rPr>
                                    <w:t>Nginx</w:t>
                                  </w:r>
                                  <w:proofErr w:type="spellEnd"/>
                                  <w:r>
                                    <w:rPr>
                                      <w:lang w:bidi="es-ES"/>
                                    </w:rPr>
                                    <w:t xml:space="preserve"> el cual es un servidor web/proxy inverso ligero de alto rendimiento, el cual re direcciona a </w:t>
                                  </w:r>
                                  <w:hyperlink r:id="rId20" w:history="1">
                                    <w:r w:rsidRPr="00660C9C">
                                      <w:rPr>
                                        <w:rStyle w:val="Hipervnculo"/>
                                        <w:lang w:bidi="es-ES"/>
                                      </w:rPr>
                                      <w:t>www.lendiup.com</w:t>
                                    </w:r>
                                  </w:hyperlink>
                                  <w:r>
                                    <w:rPr>
                                      <w:lang w:bidi="es-ES"/>
                                    </w:rPr>
                                    <w:t xml:space="preserve"> a la dirección local del servidor local creado con </w:t>
                                  </w:r>
                                  <w:proofErr w:type="spellStart"/>
                                  <w:r>
                                    <w:rPr>
                                      <w:lang w:bidi="es-ES"/>
                                    </w:rPr>
                                    <w:t>express</w:t>
                                  </w:r>
                                  <w:proofErr w:type="spellEnd"/>
                                  <w:r>
                                    <w:rPr>
                                      <w:lang w:bidi="es-ES"/>
                                    </w:rPr>
                                    <w:t xml:space="preserve"> de </w:t>
                                  </w:r>
                                  <w:proofErr w:type="spellStart"/>
                                  <w:r>
                                    <w:rPr>
                                      <w:lang w:bidi="es-ES"/>
                                    </w:rPr>
                                    <w:t>nodeJs</w:t>
                                  </w:r>
                                  <w:proofErr w:type="spellEnd"/>
                                  <w:r>
                                    <w:rPr>
                                      <w:lang w:bidi="es-ES"/>
                                    </w:rPr>
                                    <w:t xml:space="preserve"> en la dirección localhost:3000, de igual forma trabajamos con pm2 para mantener iniciado el servidor. </w:t>
                                  </w:r>
                                </w:p>
                                <w:p w:rsidR="00F32305" w:rsidRDefault="00F32305" w:rsidP="000B4502">
                                  <w:pPr>
                                    <w:rPr>
                                      <w:lang w:bidi="es-ES"/>
                                    </w:rPr>
                                  </w:pPr>
                                  <w:r>
                                    <w:rPr>
                                      <w:lang w:bidi="es-ES"/>
                                    </w:rPr>
                                    <w:t xml:space="preserve">Como base de datos se usó a </w:t>
                                  </w:r>
                                  <w:proofErr w:type="spellStart"/>
                                  <w:r>
                                    <w:rPr>
                                      <w:lang w:bidi="es-ES"/>
                                    </w:rPr>
                                    <w:t>Mongodb</w:t>
                                  </w:r>
                                  <w:proofErr w:type="spellEnd"/>
                                  <w:r>
                                    <w:rPr>
                                      <w:lang w:bidi="es-ES"/>
                                    </w:rPr>
                                    <w:t xml:space="preserve">, por poder variar los modelos de colecciones o esquemas con más flexibilidad ya que es un modelo de negocio nuevo.  </w:t>
                                  </w:r>
                                </w:p>
                                <w:p w:rsidR="00F32305" w:rsidRDefault="00F32305" w:rsidP="000B4502">
                                  <w:pPr>
                                    <w:rPr>
                                      <w:lang w:bidi="es-ES"/>
                                    </w:rPr>
                                  </w:pPr>
                                  <w:r>
                                    <w:rPr>
                                      <w:lang w:bidi="es-ES"/>
                                    </w:rPr>
                                    <w:t xml:space="preserve">El software se creó para que al correrlo la primera vez cree una base de datos con roles y usuarios preestablecidos, los cuales son administrador con usuario </w:t>
                                  </w:r>
                                  <w:hyperlink r:id="rId21" w:history="1">
                                    <w:r w:rsidRPr="00660C9C">
                                      <w:rPr>
                                        <w:rStyle w:val="Hipervnculo"/>
                                        <w:lang w:bidi="es-ES"/>
                                      </w:rPr>
                                      <w:t>admin@admin.com</w:t>
                                    </w:r>
                                  </w:hyperlink>
                                  <w:r>
                                    <w:rPr>
                                      <w:lang w:bidi="es-ES"/>
                                    </w:rPr>
                                    <w:t xml:space="preserve"> y contraseña </w:t>
                                  </w:r>
                                  <w:proofErr w:type="spellStart"/>
                                  <w:r>
                                    <w:rPr>
                                      <w:lang w:bidi="es-ES"/>
                                    </w:rPr>
                                    <w:t>adminadmin</w:t>
                                  </w:r>
                                  <w:proofErr w:type="spellEnd"/>
                                  <w:r>
                                    <w:rPr>
                                      <w:lang w:bidi="es-ES"/>
                                    </w:rPr>
                                    <w:t xml:space="preserve">, y moderador que será un rol  de Analista de créditos donde el usuario será </w:t>
                                  </w:r>
                                  <w:hyperlink r:id="rId22" w:history="1">
                                    <w:r w:rsidRPr="00660C9C">
                                      <w:rPr>
                                        <w:rStyle w:val="Hipervnculo"/>
                                        <w:lang w:bidi="es-ES"/>
                                      </w:rPr>
                                      <w:t>moderator@admin.com</w:t>
                                    </w:r>
                                  </w:hyperlink>
                                  <w:r>
                                    <w:rPr>
                                      <w:lang w:bidi="es-ES"/>
                                    </w:rPr>
                                    <w:t xml:space="preserve"> y la misma contraseña. Se crearán la base de los 4 productos de préstamos con toda la información con la que estos trabajaran y donde el usuario administrador podrá modificar esta información de acuerdo con las políticas que se fijen en la empresa. </w:t>
                                  </w:r>
                                </w:p>
                                <w:p w:rsidR="00F32305" w:rsidRDefault="00F32305" w:rsidP="004D02E8">
                                  <w:r>
                                    <w:rPr>
                                      <w:lang w:bidi="es-ES"/>
                                    </w:rPr>
                                    <w:t xml:space="preserve">En el Backend usamos </w:t>
                                  </w:r>
                                  <w:proofErr w:type="spellStart"/>
                                  <w:r>
                                    <w:rPr>
                                      <w:lang w:bidi="es-ES"/>
                                    </w:rPr>
                                    <w:t>express</w:t>
                                  </w:r>
                                  <w:proofErr w:type="spellEnd"/>
                                  <w:r>
                                    <w:rPr>
                                      <w:lang w:bidi="es-ES"/>
                                    </w:rPr>
                                    <w:t xml:space="preserve"> para crear el servidor, </w:t>
                                  </w:r>
                                  <w:proofErr w:type="spellStart"/>
                                  <w:r>
                                    <w:rPr>
                                      <w:lang w:bidi="es-ES"/>
                                    </w:rPr>
                                    <w:t>express-validator</w:t>
                                  </w:r>
                                  <w:proofErr w:type="spellEnd"/>
                                  <w:r>
                                    <w:rPr>
                                      <w:lang w:bidi="es-ES"/>
                                    </w:rPr>
                                    <w:t xml:space="preserve"> para la verificación de datos, </w:t>
                                  </w:r>
                                  <w:proofErr w:type="spellStart"/>
                                  <w:r>
                                    <w:rPr>
                                      <w:lang w:bidi="es-ES"/>
                                    </w:rPr>
                                    <w:t>cors</w:t>
                                  </w:r>
                                  <w:proofErr w:type="spellEnd"/>
                                  <w:r>
                                    <w:rPr>
                                      <w:lang w:bidi="es-ES"/>
                                    </w:rPr>
                                    <w:t xml:space="preserve"> para la comunicación, </w:t>
                                  </w:r>
                                  <w:proofErr w:type="spellStart"/>
                                  <w:r>
                                    <w:rPr>
                                      <w:lang w:bidi="es-ES"/>
                                    </w:rPr>
                                    <w:t>dotenv</w:t>
                                  </w:r>
                                  <w:proofErr w:type="spellEnd"/>
                                  <w:r>
                                    <w:rPr>
                                      <w:lang w:bidi="es-ES"/>
                                    </w:rPr>
                                    <w:t xml:space="preserve"> para el manejo de variables de entorno, </w:t>
                                  </w:r>
                                  <w:proofErr w:type="spellStart"/>
                                  <w:r>
                                    <w:rPr>
                                      <w:lang w:bidi="es-ES"/>
                                    </w:rPr>
                                    <w:t>jsonwebtoken</w:t>
                                  </w:r>
                                  <w:proofErr w:type="spellEnd"/>
                                  <w:r>
                                    <w:rPr>
                                      <w:lang w:bidi="es-ES"/>
                                    </w:rPr>
                                    <w:t xml:space="preserve"> para la creación y verificación de </w:t>
                                  </w:r>
                                  <w:proofErr w:type="spellStart"/>
                                  <w:r>
                                    <w:rPr>
                                      <w:lang w:bidi="es-ES"/>
                                    </w:rPr>
                                    <w:t>tokens</w:t>
                                  </w:r>
                                  <w:proofErr w:type="spellEnd"/>
                                  <w:r>
                                    <w:rPr>
                                      <w:lang w:bidi="es-ES"/>
                                    </w:rPr>
                                    <w:t xml:space="preserve"> encargados de la seguridad, </w:t>
                                  </w:r>
                                  <w:proofErr w:type="spellStart"/>
                                  <w:r>
                                    <w:rPr>
                                      <w:lang w:bidi="es-ES"/>
                                    </w:rPr>
                                    <w:t>mongoose</w:t>
                                  </w:r>
                                  <w:proofErr w:type="spellEnd"/>
                                  <w:r>
                                    <w:rPr>
                                      <w:lang w:bidi="es-ES"/>
                                    </w:rPr>
                                    <w:t xml:space="preserve"> para la comunicación con la base de datos, Morgan para ver las peticiones que se realizan a la API, </w:t>
                                  </w:r>
                                  <w:proofErr w:type="spellStart"/>
                                  <w:r>
                                    <w:rPr>
                                      <w:lang w:bidi="es-ES"/>
                                    </w:rPr>
                                    <w:t>multer</w:t>
                                  </w:r>
                                  <w:proofErr w:type="spellEnd"/>
                                  <w:r>
                                    <w:rPr>
                                      <w:lang w:bidi="es-ES"/>
                                    </w:rPr>
                                    <w:t xml:space="preserve"> para el upload de imágenes y documentos en el servidor, </w:t>
                                  </w:r>
                                  <w:proofErr w:type="spellStart"/>
                                  <w:r>
                                    <w:rPr>
                                      <w:lang w:bidi="es-ES"/>
                                    </w:rPr>
                                    <w:t>nodemailer</w:t>
                                  </w:r>
                                  <w:proofErr w:type="spellEnd"/>
                                  <w:r>
                                    <w:rPr>
                                      <w:lang w:bidi="es-ES"/>
                                    </w:rPr>
                                    <w:t xml:space="preserve"> para el </w:t>
                                  </w:r>
                                  <w:proofErr w:type="spellStart"/>
                                  <w:r>
                                    <w:rPr>
                                      <w:lang w:bidi="es-ES"/>
                                    </w:rPr>
                                    <w:t>envio</w:t>
                                  </w:r>
                                  <w:proofErr w:type="spellEnd"/>
                                  <w:r>
                                    <w:rPr>
                                      <w:lang w:bidi="es-ES"/>
                                    </w:rPr>
                                    <w:t xml:space="preserve"> de emails y </w:t>
                                  </w:r>
                                  <w:proofErr w:type="spellStart"/>
                                  <w:r>
                                    <w:rPr>
                                      <w:lang w:bidi="es-ES"/>
                                    </w:rPr>
                                    <w:t>nodemon</w:t>
                                  </w:r>
                                  <w:proofErr w:type="spellEnd"/>
                                  <w:r>
                                    <w:rPr>
                                      <w:lang w:bidi="es-ES"/>
                                    </w:rPr>
                                    <w:t xml:space="preserve"> para desarrollo en vivo.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11" o:spid="_x0000_s1038" type="#_x0000_t202" style="position:absolute;margin-left:-.15pt;margin-top:-.15pt;width:316.85pt;height:476.3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" fillcolor="white [3201]" stroked="f" strokeweight=".5pt">
                      <v:textbox>
                        <w:txbxContent>
                          <w:p w:rsidR="00F32305" w:rsidRDefault="00F32305" w:rsidP="000B4502">
                            <w:pPr>
                              <w:pStyle w:val="Ttulo1"/>
                            </w:pPr>
                            <w:proofErr w:type="spellStart"/>
                            <w:r>
                              <w:rPr>
                                <w:lang w:bidi="es-ES"/>
                              </w:rPr>
                              <w:t>Devops</w:t>
                            </w:r>
                            <w:proofErr w:type="spellEnd"/>
                            <w:r>
                              <w:rPr>
                                <w:lang w:bidi="es-ES"/>
                              </w:rPr>
                              <w:t xml:space="preserve"> y Backend</w:t>
                            </w:r>
                          </w:p>
                          <w:p w:rsidR="00F32305" w:rsidRDefault="00F32305" w:rsidP="000B4502">
                            <w:pPr>
                              <w:rPr>
                                <w:lang w:bidi="es-ES"/>
                              </w:rPr>
                            </w:pPr>
                            <w:r>
                              <w:rPr>
                                <w:lang w:bidi="es-ES"/>
                              </w:rPr>
                              <w:t xml:space="preserve">Se utilizó un </w:t>
                            </w:r>
                            <w:proofErr w:type="spellStart"/>
                            <w:r>
                              <w:rPr>
                                <w:lang w:bidi="es-ES"/>
                              </w:rPr>
                              <w:t>droplet</w:t>
                            </w:r>
                            <w:proofErr w:type="spellEnd"/>
                            <w:r>
                              <w:rPr>
                                <w:lang w:bidi="es-ES"/>
                              </w:rPr>
                              <w:t xml:space="preserve"> de Linux Ubuntu 20, sobre el cual montamos </w:t>
                            </w:r>
                            <w:proofErr w:type="spellStart"/>
                            <w:r>
                              <w:rPr>
                                <w:lang w:bidi="es-ES"/>
                              </w:rPr>
                              <w:t>Nginx</w:t>
                            </w:r>
                            <w:proofErr w:type="spellEnd"/>
                            <w:r>
                              <w:rPr>
                                <w:lang w:bidi="es-ES"/>
                              </w:rPr>
                              <w:t xml:space="preserve"> el cual es un servidor web/proxy inverso ligero de alto rendimiento, el cual re direcciona a </w:t>
                            </w:r>
                            <w:hyperlink r:id="rId23" w:history="1">
                              <w:r w:rsidRPr="00660C9C">
                                <w:rPr>
                                  <w:rStyle w:val="Hipervnculo"/>
                                  <w:lang w:bidi="es-ES"/>
                                </w:rPr>
                                <w:t>www.lendiup.com</w:t>
                              </w:r>
                            </w:hyperlink>
                            <w:r>
                              <w:rPr>
                                <w:lang w:bidi="es-ES"/>
                              </w:rPr>
                              <w:t xml:space="preserve"> a la dirección local del servidor local creado con </w:t>
                            </w:r>
                            <w:proofErr w:type="spellStart"/>
                            <w:r>
                              <w:rPr>
                                <w:lang w:bidi="es-ES"/>
                              </w:rPr>
                              <w:t>express</w:t>
                            </w:r>
                            <w:proofErr w:type="spellEnd"/>
                            <w:r>
                              <w:rPr>
                                <w:lang w:bidi="es-ES"/>
                              </w:rPr>
                              <w:t xml:space="preserve"> de </w:t>
                            </w:r>
                            <w:proofErr w:type="spellStart"/>
                            <w:r>
                              <w:rPr>
                                <w:lang w:bidi="es-ES"/>
                              </w:rPr>
                              <w:t>nodeJs</w:t>
                            </w:r>
                            <w:proofErr w:type="spellEnd"/>
                            <w:r>
                              <w:rPr>
                                <w:lang w:bidi="es-ES"/>
                              </w:rPr>
                              <w:t xml:space="preserve"> en la dirección localhost:3000, de igual forma trabajamos con pm2 para mantener iniciado el servidor. </w:t>
                            </w:r>
                          </w:p>
                          <w:p w:rsidR="00F32305" w:rsidRDefault="00F32305" w:rsidP="000B4502">
                            <w:pPr>
                              <w:rPr>
                                <w:lang w:bidi="es-ES"/>
                              </w:rPr>
                            </w:pPr>
                            <w:r>
                              <w:rPr>
                                <w:lang w:bidi="es-ES"/>
                              </w:rPr>
                              <w:t xml:space="preserve">Como base de datos se usó a </w:t>
                            </w:r>
                            <w:proofErr w:type="spellStart"/>
                            <w:r>
                              <w:rPr>
                                <w:lang w:bidi="es-ES"/>
                              </w:rPr>
                              <w:t>Mongodb</w:t>
                            </w:r>
                            <w:proofErr w:type="spellEnd"/>
                            <w:r>
                              <w:rPr>
                                <w:lang w:bidi="es-ES"/>
                              </w:rPr>
                              <w:t xml:space="preserve">, por poder variar los modelos de colecciones o esquemas con más flexibilidad ya que es un modelo de negocio nuevo.  </w:t>
                            </w:r>
                          </w:p>
                          <w:p w:rsidR="00F32305" w:rsidRDefault="00F32305" w:rsidP="000B4502">
                            <w:pPr>
                              <w:rPr>
                                <w:lang w:bidi="es-ES"/>
                              </w:rPr>
                            </w:pPr>
                            <w:r>
                              <w:rPr>
                                <w:lang w:bidi="es-ES"/>
                              </w:rPr>
                              <w:t xml:space="preserve">El software se creó para que al correrlo la primera vez cree una base de datos con roles y usuarios preestablecidos, los cuales son administrador con usuario </w:t>
                            </w:r>
                            <w:hyperlink r:id="rId24" w:history="1">
                              <w:r w:rsidRPr="00660C9C">
                                <w:rPr>
                                  <w:rStyle w:val="Hipervnculo"/>
                                  <w:lang w:bidi="es-ES"/>
                                </w:rPr>
                                <w:t>admin@admin.com</w:t>
                              </w:r>
                            </w:hyperlink>
                            <w:r>
                              <w:rPr>
                                <w:lang w:bidi="es-ES"/>
                              </w:rPr>
                              <w:t xml:space="preserve"> y contraseña </w:t>
                            </w:r>
                            <w:proofErr w:type="spellStart"/>
                            <w:r>
                              <w:rPr>
                                <w:lang w:bidi="es-ES"/>
                              </w:rPr>
                              <w:t>adminadmin</w:t>
                            </w:r>
                            <w:proofErr w:type="spellEnd"/>
                            <w:r>
                              <w:rPr>
                                <w:lang w:bidi="es-ES"/>
                              </w:rPr>
                              <w:t xml:space="preserve">, y moderador que será un rol  de Analista de créditos donde el usuario será </w:t>
                            </w:r>
                            <w:hyperlink r:id="rId25" w:history="1">
                              <w:r w:rsidRPr="00660C9C">
                                <w:rPr>
                                  <w:rStyle w:val="Hipervnculo"/>
                                  <w:lang w:bidi="es-ES"/>
                                </w:rPr>
                                <w:t>moderator@admin.com</w:t>
                              </w:r>
                            </w:hyperlink>
                            <w:r>
                              <w:rPr>
                                <w:lang w:bidi="es-ES"/>
                              </w:rPr>
                              <w:t xml:space="preserve"> y la misma contraseña. Se crearán la base de los 4 productos de préstamos con toda la información con la que estos trabajaran y donde el usuario administrador podrá modificar esta información de acuerdo con las políticas que se fijen en la empresa. </w:t>
                            </w:r>
                          </w:p>
                          <w:p w:rsidR="00F32305" w:rsidRDefault="00F32305" w:rsidP="004D02E8">
                            <w:r>
                              <w:rPr>
                                <w:lang w:bidi="es-ES"/>
                              </w:rPr>
                              <w:t xml:space="preserve">En el Backend usamos </w:t>
                            </w:r>
                            <w:proofErr w:type="spellStart"/>
                            <w:r>
                              <w:rPr>
                                <w:lang w:bidi="es-ES"/>
                              </w:rPr>
                              <w:t>express</w:t>
                            </w:r>
                            <w:proofErr w:type="spellEnd"/>
                            <w:r>
                              <w:rPr>
                                <w:lang w:bidi="es-ES"/>
                              </w:rPr>
                              <w:t xml:space="preserve"> para crear el servidor, </w:t>
                            </w:r>
                            <w:proofErr w:type="spellStart"/>
                            <w:r>
                              <w:rPr>
                                <w:lang w:bidi="es-ES"/>
                              </w:rPr>
                              <w:t>express-validator</w:t>
                            </w:r>
                            <w:proofErr w:type="spellEnd"/>
                            <w:r>
                              <w:rPr>
                                <w:lang w:bidi="es-ES"/>
                              </w:rPr>
                              <w:t xml:space="preserve"> para la verificación de datos, </w:t>
                            </w:r>
                            <w:proofErr w:type="spellStart"/>
                            <w:r>
                              <w:rPr>
                                <w:lang w:bidi="es-ES"/>
                              </w:rPr>
                              <w:t>cors</w:t>
                            </w:r>
                            <w:proofErr w:type="spellEnd"/>
                            <w:r>
                              <w:rPr>
                                <w:lang w:bidi="es-ES"/>
                              </w:rPr>
                              <w:t xml:space="preserve"> para la comunicación, </w:t>
                            </w:r>
                            <w:proofErr w:type="spellStart"/>
                            <w:r>
                              <w:rPr>
                                <w:lang w:bidi="es-ES"/>
                              </w:rPr>
                              <w:t>dotenv</w:t>
                            </w:r>
                            <w:proofErr w:type="spellEnd"/>
                            <w:r>
                              <w:rPr>
                                <w:lang w:bidi="es-ES"/>
                              </w:rPr>
                              <w:t xml:space="preserve"> para el manejo de variables de entorno, </w:t>
                            </w:r>
                            <w:proofErr w:type="spellStart"/>
                            <w:r>
                              <w:rPr>
                                <w:lang w:bidi="es-ES"/>
                              </w:rPr>
                              <w:t>jsonwebtoken</w:t>
                            </w:r>
                            <w:proofErr w:type="spellEnd"/>
                            <w:r>
                              <w:rPr>
                                <w:lang w:bidi="es-ES"/>
                              </w:rPr>
                              <w:t xml:space="preserve"> para la creación y verificación de </w:t>
                            </w:r>
                            <w:proofErr w:type="spellStart"/>
                            <w:r>
                              <w:rPr>
                                <w:lang w:bidi="es-ES"/>
                              </w:rPr>
                              <w:t>tokens</w:t>
                            </w:r>
                            <w:proofErr w:type="spellEnd"/>
                            <w:r>
                              <w:rPr>
                                <w:lang w:bidi="es-ES"/>
                              </w:rPr>
                              <w:t xml:space="preserve"> encargados de la seguridad, </w:t>
                            </w:r>
                            <w:proofErr w:type="spellStart"/>
                            <w:r>
                              <w:rPr>
                                <w:lang w:bidi="es-ES"/>
                              </w:rPr>
                              <w:t>mongoose</w:t>
                            </w:r>
                            <w:proofErr w:type="spellEnd"/>
                            <w:r>
                              <w:rPr>
                                <w:lang w:bidi="es-ES"/>
                              </w:rPr>
                              <w:t xml:space="preserve"> para la comunicación con la base de datos, Morgan para ver las peticiones que se realizan a la API, </w:t>
                            </w:r>
                            <w:proofErr w:type="spellStart"/>
                            <w:r>
                              <w:rPr>
                                <w:lang w:bidi="es-ES"/>
                              </w:rPr>
                              <w:t>multer</w:t>
                            </w:r>
                            <w:proofErr w:type="spellEnd"/>
                            <w:r>
                              <w:rPr>
                                <w:lang w:bidi="es-ES"/>
                              </w:rPr>
                              <w:t xml:space="preserve"> para el upload de imágenes y documentos en el servidor, </w:t>
                            </w:r>
                            <w:proofErr w:type="spellStart"/>
                            <w:r>
                              <w:rPr>
                                <w:lang w:bidi="es-ES"/>
                              </w:rPr>
                              <w:t>nodemailer</w:t>
                            </w:r>
                            <w:proofErr w:type="spellEnd"/>
                            <w:r>
                              <w:rPr>
                                <w:lang w:bidi="es-ES"/>
                              </w:rPr>
                              <w:t xml:space="preserve"> para el </w:t>
                            </w:r>
                            <w:proofErr w:type="spellStart"/>
                            <w:r>
                              <w:rPr>
                                <w:lang w:bidi="es-ES"/>
                              </w:rPr>
                              <w:t>envio</w:t>
                            </w:r>
                            <w:proofErr w:type="spellEnd"/>
                            <w:r>
                              <w:rPr>
                                <w:lang w:bidi="es-ES"/>
                              </w:rPr>
                              <w:t xml:space="preserve"> de emails y </w:t>
                            </w:r>
                            <w:proofErr w:type="spellStart"/>
                            <w:r>
                              <w:rPr>
                                <w:lang w:bidi="es-ES"/>
                              </w:rPr>
                              <w:t>nodemon</w:t>
                            </w:r>
                            <w:proofErr w:type="spellEnd"/>
                            <w:r>
                              <w:rPr>
                                <w:lang w:bidi="es-ES"/>
                              </w:rPr>
                              <w:t xml:space="preserve"> para desarrollo en vivo. </w:t>
                            </w:r>
                          </w:p>
                        </w:txbxContent>
                      </v:textbox>
                    </v:shape>
                  </w:pict>
                </mc:Fallback>
              </mc:AlternateContent>
            </w:r>
          </w:p>
        </w:tc>
      </w:tr>
      <w:tr w:rsidR="00FB6393" w:rsidTr="00515218">
        <w:trPr>
          <w:trHeight w:val="2727"/>
        </w:trPr>
        <w:tc>
          <w:tcPr>
            <w:tcW w:w="12180" w:type="dxa"/>
            <w:gridSpan w:val="3"/>
            <w:vAlign w:val="center"/>
          </w:tcPr>
          <w:p w:rsidR="004D02E8" w:rsidRDefault="004D02E8" w:rsidP="0081425F">
            <w:pPr>
              <w:ind w:left="720" w:right="1335"/>
              <w:rPr>
                <w:lang w:bidi="es-ES"/>
              </w:rPr>
            </w:pPr>
          </w:p>
          <w:p w:rsidR="004D02E8" w:rsidRDefault="004D02E8" w:rsidP="004D02E8">
            <w:pPr>
              <w:pStyle w:val="Ttulo1"/>
            </w:pPr>
            <w:r>
              <w:rPr>
                <w:lang w:bidi="es-ES"/>
              </w:rPr>
              <w:t xml:space="preserve">       </w:t>
            </w:r>
            <w:proofErr w:type="spellStart"/>
            <w:r>
              <w:rPr>
                <w:lang w:bidi="es-ES"/>
              </w:rPr>
              <w:t>FrontEnd</w:t>
            </w:r>
            <w:proofErr w:type="spellEnd"/>
          </w:p>
          <w:p w:rsidR="004D02E8" w:rsidRDefault="004D02E8" w:rsidP="004D02E8">
            <w:pPr>
              <w:ind w:left="720" w:right="1335"/>
              <w:rPr>
                <w:lang w:bidi="es-ES"/>
              </w:rPr>
            </w:pPr>
            <w:r>
              <w:rPr>
                <w:lang w:bidi="es-ES"/>
              </w:rPr>
              <w:t xml:space="preserve">Para la parte de interfaz visual y para lograr crear paginas Single Page </w:t>
            </w:r>
            <w:proofErr w:type="spellStart"/>
            <w:r>
              <w:rPr>
                <w:lang w:bidi="es-ES"/>
              </w:rPr>
              <w:t>Application</w:t>
            </w:r>
            <w:proofErr w:type="spellEnd"/>
            <w:r>
              <w:rPr>
                <w:lang w:bidi="es-ES"/>
              </w:rPr>
              <w:t xml:space="preserve">, se usó Angular usando </w:t>
            </w:r>
            <w:proofErr w:type="spellStart"/>
            <w:r>
              <w:rPr>
                <w:lang w:bidi="es-ES"/>
              </w:rPr>
              <w:t>bootstrap</w:t>
            </w:r>
            <w:proofErr w:type="spellEnd"/>
            <w:r>
              <w:rPr>
                <w:lang w:bidi="es-ES"/>
              </w:rPr>
              <w:t xml:space="preserve"> y angular material, formularios reactivos y personalizados para el desarrollo visual.</w:t>
            </w:r>
          </w:p>
          <w:p w:rsidR="004D02E8" w:rsidRDefault="004D02E8" w:rsidP="0081425F">
            <w:pPr>
              <w:ind w:left="720" w:right="1335"/>
              <w:rPr>
                <w:lang w:bidi="es-ES"/>
              </w:rPr>
            </w:pPr>
          </w:p>
          <w:p w:rsidR="004D02E8" w:rsidRDefault="004D02E8" w:rsidP="0081425F">
            <w:pPr>
              <w:ind w:left="720" w:right="1335"/>
              <w:rPr>
                <w:lang w:bidi="es-ES"/>
              </w:rPr>
            </w:pPr>
          </w:p>
          <w:p w:rsidR="004D02E8" w:rsidRDefault="004D02E8" w:rsidP="0081425F">
            <w:pPr>
              <w:ind w:left="720" w:right="1335"/>
              <w:rPr>
                <w:lang w:bidi="es-ES"/>
              </w:rPr>
            </w:pPr>
          </w:p>
          <w:p w:rsidR="004D02E8" w:rsidRDefault="004D02E8" w:rsidP="0081425F">
            <w:pPr>
              <w:ind w:left="720" w:right="1335"/>
              <w:rPr>
                <w:lang w:bidi="es-ES"/>
              </w:rPr>
            </w:pPr>
          </w:p>
          <w:p w:rsidR="004D02E8" w:rsidRPr="000B4502" w:rsidRDefault="004D02E8" w:rsidP="0081425F">
            <w:pPr>
              <w:ind w:left="720" w:right="1335"/>
            </w:pPr>
          </w:p>
        </w:tc>
      </w:tr>
      <w:tr w:rsidR="00FB6393" w:rsidTr="00A1111B">
        <w:trPr>
          <w:trHeight w:val="630"/>
        </w:trPr>
        <w:tc>
          <w:tcPr>
            <w:tcW w:w="12180" w:type="dxa"/>
            <w:gridSpan w:val="3"/>
            <w:vAlign w:val="bottom"/>
          </w:tcPr>
          <w:p w:rsidR="00A1111B" w:rsidRDefault="00A1111B" w:rsidP="0081425F">
            <w:pPr>
              <w:ind w:left="720" w:right="1875"/>
              <w:jc w:val="right"/>
              <w:rPr>
                <w:noProof/>
              </w:rPr>
            </w:pPr>
            <w:r>
              <w:rPr>
                <w:noProof/>
                <w:lang w:bidi="es-ES"/>
              </w:rPr>
              <w:t>Página 2</w:t>
            </w:r>
          </w:p>
        </w:tc>
      </w:tr>
      <w:tr w:rsidR="004D02E8" w:rsidTr="00A1111B">
        <w:trPr>
          <w:trHeight w:val="630"/>
        </w:trPr>
        <w:tc>
          <w:tcPr>
            <w:tcW w:w="12180" w:type="dxa"/>
            <w:gridSpan w:val="3"/>
            <w:vAlign w:val="bottom"/>
          </w:tcPr>
          <w:p w:rsidR="004D02E8" w:rsidRDefault="004D02E8" w:rsidP="0081425F">
            <w:pPr>
              <w:ind w:left="720" w:right="1875"/>
              <w:jc w:val="right"/>
              <w:rPr>
                <w:noProof/>
                <w:lang w:bidi="es-ES"/>
              </w:rPr>
            </w:pPr>
          </w:p>
        </w:tc>
      </w:tr>
    </w:tbl>
    <w:p w:rsidR="004D02E8" w:rsidRDefault="004D02E8">
      <w:r>
        <w:t xml:space="preserve">              </w:t>
      </w:r>
    </w:p>
    <w:p w:rsidR="004D02E8" w:rsidRPr="00970C0C" w:rsidRDefault="00970C0C">
      <w:pPr>
        <w:rPr>
          <w:i/>
        </w:rPr>
      </w:pPr>
      <w:r w:rsidRPr="000B4502">
        <w:rPr>
          <w:noProof/>
          <w:lang w:eastAsia="es-ES"/>
        </w:rPr>
        <mc:AlternateContent>
          <mc:Choice Requires="wps">
            <w:drawing>
              <wp:anchor distT="0" distB="0" distL="114300" distR="114300" simplePos="0" relativeHeight="251666432" behindDoc="1" locked="0" layoutInCell="1" allowOverlap="1" wp14:anchorId="7FC83F55" wp14:editId="40328B5D">
                <wp:simplePos x="0" y="0"/>
                <wp:positionH relativeFrom="column">
                  <wp:posOffset>1731817</wp:posOffset>
                </wp:positionH>
                <wp:positionV relativeFrom="paragraph">
                  <wp:posOffset>1100917</wp:posOffset>
                </wp:positionV>
                <wp:extent cx="4890655" cy="6049670"/>
                <wp:effectExtent l="0" t="0" r="5715" b="8255"/>
                <wp:wrapNone/>
                <wp:docPr id="21" name="Cuadro de texto 21"/>
                <wp:cNvGraphicFramePr/>
                <a:graphic xmlns:a="http://schemas.openxmlformats.org/drawingml/2006/main">
                  <a:graphicData uri="http://schemas.microsoft.com/office/word/2010/wordprocessingShape">
                    <wps:wsp>
                      <wps:cNvSpPr txBox="1"/>
                      <wps:spPr>
                        <a:xfrm>
                          <a:off x="0" y="0"/>
                          <a:ext cx="4890655" cy="6049670"/>
                        </a:xfrm>
                        <a:prstGeom prst="rect">
                          <a:avLst/>
                        </a:prstGeom>
                        <a:solidFill>
                          <a:schemeClr val="lt1"/>
                        </a:solidFill>
                        <a:ln w="6350">
                          <a:noFill/>
                        </a:ln>
                      </wps:spPr>
                      <wps:txbx>
                        <w:txbxContent>
                          <w:p w:rsidR="00F32305" w:rsidRDefault="00F32305" w:rsidP="00970C0C">
                            <w:pPr>
                              <w:pStyle w:val="Ttulo1"/>
                              <w:rPr>
                                <w:lang w:bidi="es-ES"/>
                              </w:rPr>
                            </w:pPr>
                            <w:r>
                              <w:rPr>
                                <w:lang w:bidi="es-ES"/>
                              </w:rPr>
                              <w:t>Crear Usuario Administrador o Analista</w:t>
                            </w:r>
                          </w:p>
                          <w:p w:rsidR="00F32305" w:rsidRDefault="00F32305" w:rsidP="00970C0C">
                            <w:pPr>
                              <w:rPr>
                                <w:lang w:bidi="es-ES"/>
                              </w:rPr>
                            </w:pPr>
                            <w:r>
                              <w:rPr>
                                <w:lang w:bidi="es-ES"/>
                              </w:rPr>
                              <w:t>El primer paso es crear un usuario con su nombre y contraseña, luego de creada, se debe ingresar desde una cuenta administradora y asignarle el permiso de administrador a esta persona. De igual forma puede crear usuarios Analistas.</w:t>
                            </w:r>
                          </w:p>
                          <w:p w:rsidR="00F32305" w:rsidRDefault="00F32305" w:rsidP="00970C0C">
                            <w:pPr>
                              <w:jc w:val="center"/>
                              <w:rPr>
                                <w:lang w:bidi="es-ES"/>
                              </w:rPr>
                            </w:pPr>
                            <w:r>
                              <w:rPr>
                                <w:noProof/>
                                <w:lang w:eastAsia="es-ES"/>
                              </w:rPr>
                              <w:drawing>
                                <wp:inline distT="0" distB="0" distL="0" distR="0" wp14:anchorId="0368E076" wp14:editId="6E95A14A">
                                  <wp:extent cx="1748745" cy="2522855"/>
                                  <wp:effectExtent l="0" t="0" r="444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58183" cy="2536471"/>
                                          </a:xfrm>
                                          <a:prstGeom prst="rect">
                                            <a:avLst/>
                                          </a:prstGeom>
                                        </pic:spPr>
                                      </pic:pic>
                                    </a:graphicData>
                                  </a:graphic>
                                </wp:inline>
                              </w:drawing>
                            </w:r>
                          </w:p>
                          <w:p w:rsidR="00F32305" w:rsidRPr="00970C0C" w:rsidRDefault="00F32305" w:rsidP="00970C0C">
                            <w:pPr>
                              <w:jc w:val="center"/>
                              <w:rPr>
                                <w:lang w:bidi="es-ES"/>
                              </w:rPr>
                            </w:pPr>
                            <w:r>
                              <w:rPr>
                                <w:noProof/>
                                <w:lang w:eastAsia="es-ES"/>
                              </w:rPr>
                              <w:drawing>
                                <wp:inline distT="0" distB="0" distL="0" distR="0" wp14:anchorId="5CFEB3BF" wp14:editId="1868ABD6">
                                  <wp:extent cx="1661657" cy="1620116"/>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77525" cy="163558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C83F55" id="Cuadro de texto 21" o:spid="_x0000_s1039" type="#_x0000_t202" style="position:absolute;margin-left:136.35pt;margin-top:86.7pt;width:385.1pt;height:476.3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" fillcolor="white [3201]" stroked="f" strokeweight=".5pt">
                <v:textbox>
                  <w:txbxContent>
                    <w:p w:rsidR="00F32305" w:rsidRDefault="00F32305" w:rsidP="00970C0C">
                      <w:pPr>
                        <w:pStyle w:val="Ttulo1"/>
                        <w:rPr>
                          <w:lang w:bidi="es-ES"/>
                        </w:rPr>
                      </w:pPr>
                      <w:r>
                        <w:rPr>
                          <w:lang w:bidi="es-ES"/>
                        </w:rPr>
                        <w:t>Crear Usuario Administrador o Analista</w:t>
                      </w:r>
                    </w:p>
                    <w:p w:rsidR="00F32305" w:rsidRDefault="00F32305" w:rsidP="00970C0C">
                      <w:pPr>
                        <w:rPr>
                          <w:lang w:bidi="es-ES"/>
                        </w:rPr>
                      </w:pPr>
                      <w:r>
                        <w:rPr>
                          <w:lang w:bidi="es-ES"/>
                        </w:rPr>
                        <w:t>El primer paso es crear un usuario con su nombre y contraseña, luego de creada, se debe ingresar desde una cuenta administradora y asignarle el permiso de administrador a esta persona. De igual forma puede crear usuarios Analistas.</w:t>
                      </w:r>
                    </w:p>
                    <w:p w:rsidR="00F32305" w:rsidRDefault="00F32305" w:rsidP="00970C0C">
                      <w:pPr>
                        <w:jc w:val="center"/>
                        <w:rPr>
                          <w:lang w:bidi="es-ES"/>
                        </w:rPr>
                      </w:pPr>
                      <w:r>
                        <w:rPr>
                          <w:noProof/>
                          <w:lang w:eastAsia="es-ES"/>
                        </w:rPr>
                        <w:drawing>
                          <wp:inline distT="0" distB="0" distL="0" distR="0" wp14:anchorId="0368E076" wp14:editId="6E95A14A">
                            <wp:extent cx="1748745" cy="2522855"/>
                            <wp:effectExtent l="0" t="0" r="444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58183" cy="2536471"/>
                                    </a:xfrm>
                                    <a:prstGeom prst="rect">
                                      <a:avLst/>
                                    </a:prstGeom>
                                  </pic:spPr>
                                </pic:pic>
                              </a:graphicData>
                            </a:graphic>
                          </wp:inline>
                        </w:drawing>
                      </w:r>
                    </w:p>
                    <w:p w:rsidR="00F32305" w:rsidRPr="00970C0C" w:rsidRDefault="00F32305" w:rsidP="00970C0C">
                      <w:pPr>
                        <w:jc w:val="center"/>
                        <w:rPr>
                          <w:lang w:bidi="es-ES"/>
                        </w:rPr>
                      </w:pPr>
                      <w:r>
                        <w:rPr>
                          <w:noProof/>
                          <w:lang w:eastAsia="es-ES"/>
                        </w:rPr>
                        <w:drawing>
                          <wp:inline distT="0" distB="0" distL="0" distR="0" wp14:anchorId="5CFEB3BF" wp14:editId="1868ABD6">
                            <wp:extent cx="1661657" cy="1620116"/>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77525" cy="1635587"/>
                                    </a:xfrm>
                                    <a:prstGeom prst="rect">
                                      <a:avLst/>
                                    </a:prstGeom>
                                  </pic:spPr>
                                </pic:pic>
                              </a:graphicData>
                            </a:graphic>
                          </wp:inline>
                        </w:drawing>
                      </w:r>
                    </w:p>
                  </w:txbxContent>
                </v:textbox>
              </v:shape>
            </w:pict>
          </mc:Fallback>
        </mc:AlternateContent>
      </w:r>
      <w:r w:rsidR="004D02E8">
        <w:t xml:space="preserve">                </w:t>
      </w:r>
      <w:r w:rsidR="004D02E8" w:rsidRPr="00970C0C">
        <w:rPr>
          <w:i/>
          <w:noProof/>
          <w:lang w:eastAsia="es-ES"/>
        </w:rPr>
        <mc:AlternateContent>
          <mc:Choice Requires="wps">
            <w:drawing>
              <wp:inline distT="0" distB="0" distL="0" distR="0" wp14:anchorId="647F34D3" wp14:editId="7F1A7956">
                <wp:extent cx="3803904" cy="1389380"/>
                <wp:effectExtent l="0" t="0" r="0" b="1270"/>
                <wp:docPr id="4" name="Cuadro de texto 4"/>
                <wp:cNvGraphicFramePr/>
                <a:graphic xmlns:a="http://schemas.openxmlformats.org/drawingml/2006/main">
                  <a:graphicData uri="http://schemas.microsoft.com/office/word/2010/wordprocessingShape">
                    <wps:wsp>
                      <wps:cNvSpPr txBox="1"/>
                      <wps:spPr>
                        <a:xfrm>
                          <a:off x="0" y="0"/>
                          <a:ext cx="3803904" cy="1389380"/>
                        </a:xfrm>
                        <a:prstGeom prst="rect">
                          <a:avLst/>
                        </a:prstGeom>
                        <a:noFill/>
                        <a:ln w="6350">
                          <a:noFill/>
                        </a:ln>
                      </wps:spPr>
                      <wps:txbx>
                        <w:txbxContent>
                          <w:p w:rsidR="00F32305" w:rsidRPr="000B4502" w:rsidRDefault="00F32305" w:rsidP="004D02E8">
                            <w:pPr>
                              <w:pStyle w:val="Ttulo"/>
                              <w:rPr>
                                <w:color w:val="44546A" w:themeColor="text2"/>
                              </w:rPr>
                            </w:pPr>
                            <w:r>
                              <w:rPr>
                                <w:color w:val="44546A" w:themeColor="text2"/>
                                <w:lang w:bidi="es-ES"/>
                              </w:rPr>
                              <w:t>Manual</w:t>
                            </w:r>
                          </w:p>
                          <w:p w:rsidR="00F32305" w:rsidRPr="000B4502" w:rsidRDefault="00F32305" w:rsidP="004D02E8">
                            <w:pPr>
                              <w:pStyle w:val="Subttulo"/>
                              <w:rPr>
                                <w:color w:val="44546A" w:themeColor="text2"/>
                              </w:rPr>
                            </w:pPr>
                            <w:r>
                              <w:rPr>
                                <w:color w:val="44546A" w:themeColor="text2"/>
                                <w:lang w:bidi="es-ES"/>
                              </w:rPr>
                              <w:t>Inicio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47F34D3" id="Cuadro de texto 4" o:spid="_x0000_s1040" type="#_x0000_t202" style="width:299.5pt;height:10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" filled="f" stroked="f" strokeweight=".5pt">
                <v:textbox>
                  <w:txbxContent>
                    <w:p w:rsidR="00F32305" w:rsidRPr="000B4502" w:rsidRDefault="00F32305" w:rsidP="004D02E8">
                      <w:pPr>
                        <w:pStyle w:val="Ttulo"/>
                        <w:rPr>
                          <w:color w:val="44546A" w:themeColor="text2"/>
                        </w:rPr>
                      </w:pPr>
                      <w:r>
                        <w:rPr>
                          <w:color w:val="44546A" w:themeColor="text2"/>
                          <w:lang w:bidi="es-ES"/>
                        </w:rPr>
                        <w:t>Manual</w:t>
                      </w:r>
                    </w:p>
                    <w:p w:rsidR="00F32305" w:rsidRPr="000B4502" w:rsidRDefault="00F32305" w:rsidP="004D02E8">
                      <w:pPr>
                        <w:pStyle w:val="Subttulo"/>
                        <w:rPr>
                          <w:color w:val="44546A" w:themeColor="text2"/>
                        </w:rPr>
                      </w:pPr>
                      <w:r>
                        <w:rPr>
                          <w:color w:val="44546A" w:themeColor="text2"/>
                          <w:lang w:bidi="es-ES"/>
                        </w:rPr>
                        <w:t>Inicio</w:t>
                      </w:r>
                    </w:p>
                  </w:txbxContent>
                </v:textbox>
                <w10:anchorlock/>
              </v:shape>
            </w:pict>
          </mc:Fallback>
        </mc:AlternateContent>
      </w:r>
    </w:p>
    <w:p w:rsidR="00970C0C" w:rsidRPr="00970C0C" w:rsidRDefault="00970C0C">
      <w:pPr>
        <w:rPr>
          <w:i/>
        </w:rPr>
      </w:pPr>
    </w:p>
    <w:p w:rsidR="00970C0C" w:rsidRDefault="00970C0C">
      <w:r w:rsidRPr="00970C0C">
        <w:rPr>
          <w:i/>
        </w:rPr>
        <w:tab/>
      </w:r>
      <w:r w:rsidRPr="00970C0C">
        <w:rPr>
          <w:i/>
        </w:rPr>
        <w:tab/>
      </w:r>
      <w:r w:rsidRPr="00970C0C">
        <w:rPr>
          <w:i/>
        </w:rPr>
        <w:tab/>
      </w:r>
      <w:r w:rsidRPr="00970C0C">
        <w:rPr>
          <w:i/>
        </w:rPr>
        <w:tab/>
      </w:r>
      <w:r w:rsidRPr="00970C0C">
        <w:rPr>
          <w:i/>
        </w:rPr>
        <w:tab/>
      </w:r>
      <w:r w:rsidRPr="00970C0C">
        <w:rPr>
          <w:i/>
        </w:rPr>
        <w:tab/>
      </w:r>
      <w:r w:rsidRPr="00970C0C">
        <w:rPr>
          <w:i/>
        </w:rPr>
        <w:tab/>
      </w:r>
      <w:r>
        <w:tab/>
      </w:r>
    </w:p>
    <w:p w:rsidR="00970C0C" w:rsidRDefault="00970C0C"/>
    <w:p w:rsidR="00970C0C" w:rsidRDefault="00970C0C"/>
    <w:p w:rsidR="00970C0C" w:rsidRDefault="00970C0C"/>
    <w:p w:rsidR="00970C0C" w:rsidRDefault="00970C0C"/>
    <w:p w:rsidR="00970C0C" w:rsidRDefault="00970C0C"/>
    <w:p w:rsidR="00970C0C" w:rsidRDefault="00970C0C"/>
    <w:p w:rsidR="00970C0C" w:rsidRDefault="00970C0C"/>
    <w:p w:rsidR="00970C0C" w:rsidRDefault="00970C0C"/>
    <w:p w:rsidR="00970C0C" w:rsidRDefault="00970C0C"/>
    <w:p w:rsidR="00970C0C" w:rsidRDefault="00970C0C"/>
    <w:p w:rsidR="00970C0C" w:rsidRDefault="00970C0C"/>
    <w:p w:rsidR="00970C0C" w:rsidRDefault="00970C0C"/>
    <w:p w:rsidR="00970C0C" w:rsidRDefault="00970C0C"/>
    <w:p w:rsidR="00970C0C" w:rsidRDefault="00970C0C"/>
    <w:p w:rsidR="00970C0C" w:rsidRDefault="00970C0C"/>
    <w:p w:rsidR="00970C0C" w:rsidRDefault="00970C0C"/>
    <w:p w:rsidR="00970C0C" w:rsidRDefault="00970C0C"/>
    <w:p w:rsidR="00970C0C" w:rsidRDefault="00970C0C" w:rsidP="002D457E">
      <w:pPr>
        <w:pStyle w:val="Ttulo1"/>
      </w:pPr>
      <w:r>
        <w:tab/>
      </w:r>
    </w:p>
    <w:p w:rsidR="002D457E" w:rsidRDefault="002D457E" w:rsidP="002D457E">
      <w:pPr>
        <w:rPr>
          <w:lang w:bidi="es-ES"/>
        </w:rPr>
      </w:pPr>
    </w:p>
    <w:p w:rsidR="002D457E" w:rsidRPr="002D457E" w:rsidRDefault="002D457E" w:rsidP="002D457E">
      <w:pPr>
        <w:rPr>
          <w:lang w:bidi="es-ES"/>
        </w:rPr>
      </w:pPr>
    </w:p>
    <w:p w:rsidR="00970C0C" w:rsidRDefault="00D34EAB">
      <w:r>
        <w:tab/>
      </w:r>
    </w:p>
    <w:p w:rsidR="00970C0C" w:rsidRDefault="00970C0C"/>
    <w:p w:rsidR="00970C0C" w:rsidRDefault="00970C0C"/>
    <w:p w:rsidR="00970C0C" w:rsidRDefault="00970C0C"/>
    <w:p w:rsidR="00970C0C" w:rsidRDefault="00970C0C"/>
    <w:p w:rsidR="00970C0C" w:rsidRDefault="00970C0C"/>
    <w:p w:rsidR="00970C0C" w:rsidRDefault="00970C0C"/>
    <w:p w:rsidR="00970C0C" w:rsidRDefault="00503294">
      <w:r>
        <w:tab/>
      </w:r>
      <w:r>
        <w:tab/>
      </w:r>
      <w:r>
        <w:tab/>
      </w:r>
      <w:r>
        <w:tab/>
      </w:r>
      <w:r>
        <w:tab/>
      </w:r>
      <w:r>
        <w:tab/>
      </w:r>
      <w:r>
        <w:tab/>
      </w:r>
      <w:r>
        <w:tab/>
      </w:r>
      <w:r>
        <w:tab/>
      </w:r>
      <w:r>
        <w:tab/>
      </w:r>
      <w:r>
        <w:tab/>
      </w:r>
      <w:r>
        <w:tab/>
      </w:r>
      <w:r>
        <w:tab/>
      </w:r>
      <w:r>
        <w:tab/>
      </w:r>
      <w:r>
        <w:rPr>
          <w:noProof/>
          <w:lang w:bidi="es-ES"/>
        </w:rPr>
        <w:t>Página 3</w:t>
      </w:r>
    </w:p>
    <w:p w:rsidR="00970C0C" w:rsidRDefault="00970C0C"/>
    <w:p w:rsidR="00970C0C" w:rsidRDefault="00970C0C"/>
    <w:p w:rsidR="00970C0C" w:rsidRDefault="00503294">
      <w:r>
        <w:tab/>
      </w:r>
      <w:r w:rsidRPr="00970C0C">
        <w:rPr>
          <w:i/>
          <w:noProof/>
          <w:lang w:eastAsia="es-ES"/>
        </w:rPr>
        <mc:AlternateContent>
          <mc:Choice Requires="wps">
            <w:drawing>
              <wp:inline distT="0" distB="0" distL="0" distR="0" wp14:anchorId="2AA40208" wp14:editId="70EEBC41">
                <wp:extent cx="3803904" cy="1389380"/>
                <wp:effectExtent l="0" t="0" r="0" b="1270"/>
                <wp:docPr id="23" name="Cuadro de texto 23"/>
                <wp:cNvGraphicFramePr/>
                <a:graphic xmlns:a="http://schemas.openxmlformats.org/drawingml/2006/main">
                  <a:graphicData uri="http://schemas.microsoft.com/office/word/2010/wordprocessingShape">
                    <wps:wsp>
                      <wps:cNvSpPr txBox="1"/>
                      <wps:spPr>
                        <a:xfrm>
                          <a:off x="0" y="0"/>
                          <a:ext cx="3803904" cy="1389380"/>
                        </a:xfrm>
                        <a:prstGeom prst="rect">
                          <a:avLst/>
                        </a:prstGeom>
                        <a:noFill/>
                        <a:ln w="6350">
                          <a:noFill/>
                        </a:ln>
                      </wps:spPr>
                      <wps:txbx>
                        <w:txbxContent>
                          <w:p w:rsidR="00F32305" w:rsidRPr="000B4502" w:rsidRDefault="00F32305" w:rsidP="00503294">
                            <w:pPr>
                              <w:pStyle w:val="Ttulo"/>
                              <w:rPr>
                                <w:color w:val="44546A" w:themeColor="text2"/>
                              </w:rPr>
                            </w:pPr>
                            <w:r>
                              <w:rPr>
                                <w:color w:val="44546A" w:themeColor="text2"/>
                                <w:lang w:bidi="es-ES"/>
                              </w:rPr>
                              <w:t>Manual</w:t>
                            </w:r>
                          </w:p>
                          <w:p w:rsidR="00F32305" w:rsidRPr="000B4502" w:rsidRDefault="00F32305" w:rsidP="00503294">
                            <w:pPr>
                              <w:pStyle w:val="Subttulo"/>
                              <w:rPr>
                                <w:color w:val="44546A" w:themeColor="text2"/>
                              </w:rPr>
                            </w:pPr>
                            <w:r>
                              <w:rPr>
                                <w:color w:val="44546A" w:themeColor="text2"/>
                                <w:lang w:bidi="es-ES"/>
                              </w:rPr>
                              <w:t>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AA40208" id="Cuadro de texto 23" o:spid="_x0000_s1041" type="#_x0000_t202" style="width:299.5pt;height:10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" filled="f" stroked="f" strokeweight=".5pt">
                <v:textbox>
                  <w:txbxContent>
                    <w:p w:rsidR="00F32305" w:rsidRPr="000B4502" w:rsidRDefault="00F32305" w:rsidP="00503294">
                      <w:pPr>
                        <w:pStyle w:val="Ttulo"/>
                        <w:rPr>
                          <w:color w:val="44546A" w:themeColor="text2"/>
                        </w:rPr>
                      </w:pPr>
                      <w:r>
                        <w:rPr>
                          <w:color w:val="44546A" w:themeColor="text2"/>
                          <w:lang w:bidi="es-ES"/>
                        </w:rPr>
                        <w:t>Manual</w:t>
                      </w:r>
                    </w:p>
                    <w:p w:rsidR="00F32305" w:rsidRPr="000B4502" w:rsidRDefault="00F32305" w:rsidP="00503294">
                      <w:pPr>
                        <w:pStyle w:val="Subttulo"/>
                        <w:rPr>
                          <w:color w:val="44546A" w:themeColor="text2"/>
                        </w:rPr>
                      </w:pPr>
                      <w:r>
                        <w:rPr>
                          <w:color w:val="44546A" w:themeColor="text2"/>
                          <w:lang w:bidi="es-ES"/>
                        </w:rPr>
                        <w:t>Usuario</w:t>
                      </w:r>
                    </w:p>
                  </w:txbxContent>
                </v:textbox>
                <w10:anchorlock/>
              </v:shape>
            </w:pict>
          </mc:Fallback>
        </mc:AlternateContent>
      </w:r>
    </w:p>
    <w:p w:rsidR="00970C0C" w:rsidRDefault="00503294">
      <w:r w:rsidRPr="000B4502">
        <w:rPr>
          <w:noProof/>
          <w:lang w:eastAsia="es-ES"/>
        </w:rPr>
        <mc:AlternateContent>
          <mc:Choice Requires="wps">
            <w:drawing>
              <wp:anchor distT="0" distB="0" distL="114300" distR="114300" simplePos="0" relativeHeight="251668480" behindDoc="1" locked="0" layoutInCell="1" allowOverlap="1" wp14:anchorId="7B41B093" wp14:editId="221FFEF3">
                <wp:simplePos x="0" y="0"/>
                <wp:positionH relativeFrom="margin">
                  <wp:posOffset>1330036</wp:posOffset>
                </wp:positionH>
                <wp:positionV relativeFrom="paragraph">
                  <wp:posOffset>8717</wp:posOffset>
                </wp:positionV>
                <wp:extent cx="4890655" cy="8319654"/>
                <wp:effectExtent l="0" t="0" r="5715" b="5715"/>
                <wp:wrapNone/>
                <wp:docPr id="24" name="Cuadro de texto 24"/>
                <wp:cNvGraphicFramePr/>
                <a:graphic xmlns:a="http://schemas.openxmlformats.org/drawingml/2006/main">
                  <a:graphicData uri="http://schemas.microsoft.com/office/word/2010/wordprocessingShape">
                    <wps:wsp>
                      <wps:cNvSpPr txBox="1"/>
                      <wps:spPr>
                        <a:xfrm>
                          <a:off x="0" y="0"/>
                          <a:ext cx="4890655" cy="8319654"/>
                        </a:xfrm>
                        <a:prstGeom prst="rect">
                          <a:avLst/>
                        </a:prstGeom>
                        <a:solidFill>
                          <a:schemeClr val="lt1"/>
                        </a:solidFill>
                        <a:ln w="6350">
                          <a:noFill/>
                        </a:ln>
                      </wps:spPr>
                      <wps:txbx>
                        <w:txbxContent>
                          <w:p w:rsidR="00F32305" w:rsidRDefault="00F32305" w:rsidP="002D457E">
                            <w:pPr>
                              <w:pStyle w:val="Ttulo1"/>
                              <w:rPr>
                                <w:lang w:bidi="es-ES"/>
                              </w:rPr>
                            </w:pPr>
                            <w:r>
                              <w:rPr>
                                <w:lang w:bidi="es-ES"/>
                              </w:rPr>
                              <w:t>Crear Usuarios</w:t>
                            </w:r>
                          </w:p>
                          <w:p w:rsidR="00F32305" w:rsidRDefault="00F32305" w:rsidP="002D457E">
                            <w:pPr>
                              <w:rPr>
                                <w:lang w:bidi="es-ES"/>
                              </w:rPr>
                            </w:pPr>
                            <w:r>
                              <w:rPr>
                                <w:lang w:bidi="es-ES"/>
                              </w:rPr>
                              <w:t>Los usuarios que visiten la página podrán obtener información del préstamo que buscan, conocer los requisitos, calcular cuánto deberán pagar por el préstamo y registrarse y luego de aceptar los terminos y condiciones, políticas y habeas data crearan su cuenta y entraran al portal.</w:t>
                            </w:r>
                          </w:p>
                          <w:p w:rsidR="00F32305" w:rsidRDefault="00F32305" w:rsidP="002D457E">
                            <w:pPr>
                              <w:jc w:val="center"/>
                              <w:rPr>
                                <w:lang w:bidi="es-ES"/>
                              </w:rPr>
                            </w:pPr>
                            <w:r>
                              <w:rPr>
                                <w:noProof/>
                                <w:lang w:eastAsia="es-ES"/>
                              </w:rPr>
                              <w:drawing>
                                <wp:inline distT="0" distB="0" distL="0" distR="0" wp14:anchorId="6A74604F" wp14:editId="74F50E33">
                                  <wp:extent cx="1905475" cy="1997364"/>
                                  <wp:effectExtent l="0" t="0" r="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18027" cy="2010521"/>
                                          </a:xfrm>
                                          <a:prstGeom prst="rect">
                                            <a:avLst/>
                                          </a:prstGeom>
                                        </pic:spPr>
                                      </pic:pic>
                                    </a:graphicData>
                                  </a:graphic>
                                </wp:inline>
                              </w:drawing>
                            </w:r>
                          </w:p>
                          <w:p w:rsidR="00F32305" w:rsidRDefault="00F32305" w:rsidP="002D457E">
                            <w:pPr>
                              <w:rPr>
                                <w:lang w:bidi="es-ES"/>
                              </w:rPr>
                            </w:pPr>
                            <w:r>
                              <w:rPr>
                                <w:lang w:bidi="es-ES"/>
                              </w:rPr>
                              <w:t xml:space="preserve">    </w:t>
                            </w:r>
                            <w:r>
                              <w:rPr>
                                <w:lang w:bidi="es-ES"/>
                              </w:rPr>
                              <w:tab/>
                            </w:r>
                            <w:r>
                              <w:rPr>
                                <w:lang w:bidi="es-ES"/>
                              </w:rPr>
                              <w:tab/>
                              <w:t xml:space="preserve">                 Calculadora De Préstamo Online</w:t>
                            </w:r>
                          </w:p>
                          <w:p w:rsidR="00F32305" w:rsidRPr="00970C0C" w:rsidRDefault="00F32305" w:rsidP="002D457E">
                            <w:pPr>
                              <w:rPr>
                                <w:lang w:bidi="es-ES"/>
                              </w:rPr>
                            </w:pPr>
                            <w:r>
                              <w:rPr>
                                <w:noProof/>
                                <w:lang w:eastAsia="es-ES"/>
                              </w:rPr>
                              <w:drawing>
                                <wp:inline distT="0" distB="0" distL="0" distR="0" wp14:anchorId="449AFF3A" wp14:editId="2FF81746">
                                  <wp:extent cx="4461164" cy="358194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16763" cy="3626588"/>
                                          </a:xfrm>
                                          <a:prstGeom prst="rect">
                                            <a:avLst/>
                                          </a:prstGeom>
                                        </pic:spPr>
                                      </pic:pic>
                                    </a:graphicData>
                                  </a:graphic>
                                </wp:inline>
                              </w:drawing>
                            </w:r>
                          </w:p>
                          <w:p w:rsidR="00F32305" w:rsidRDefault="00F32305" w:rsidP="00BA0362">
                            <w:pPr>
                              <w:jc w:val="both"/>
                              <w:rPr>
                                <w:lang w:bidi="es-ES"/>
                              </w:rPr>
                            </w:pPr>
                            <w:r>
                              <w:rPr>
                                <w:lang w:bidi="es-ES"/>
                              </w:rPr>
                              <w:t>Aquí el usuario escoge el tipo de préstamo y plazo, donde le informamos al lado derecho todos los cobros y tasas de interés que se le cobraran, cuanto se le consignara del monto solicitado, cuanto será la cuota mensual base y cual la cuota total.</w:t>
                            </w:r>
                          </w:p>
                          <w:p w:rsidR="00F32305" w:rsidRPr="00970C0C" w:rsidRDefault="00F32305" w:rsidP="00503294">
                            <w:pPr>
                              <w:jc w:val="center"/>
                              <w:rPr>
                                <w:lang w:bidi="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1B093" id="Cuadro de texto 24" o:spid="_x0000_s1042" type="#_x0000_t202" style="position:absolute;margin-left:104.75pt;margin-top:.7pt;width:385.1pt;height:655.1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" fillcolor="white [3201]" stroked="f" strokeweight=".5pt">
                <v:textbox>
                  <w:txbxContent>
                    <w:p w:rsidR="00F32305" w:rsidRDefault="00F32305" w:rsidP="002D457E">
                      <w:pPr>
                        <w:pStyle w:val="Ttulo1"/>
                        <w:rPr>
                          <w:lang w:bidi="es-ES"/>
                        </w:rPr>
                      </w:pPr>
                      <w:r>
                        <w:rPr>
                          <w:lang w:bidi="es-ES"/>
                        </w:rPr>
                        <w:t>Crear Usuarios</w:t>
                      </w:r>
                    </w:p>
                    <w:p w:rsidR="00F32305" w:rsidRDefault="00F32305" w:rsidP="002D457E">
                      <w:pPr>
                        <w:rPr>
                          <w:lang w:bidi="es-ES"/>
                        </w:rPr>
                      </w:pPr>
                      <w:r>
                        <w:rPr>
                          <w:lang w:bidi="es-ES"/>
                        </w:rPr>
                        <w:t>Los usuarios que visiten la página podrán obtener información del préstamo que buscan, conocer los requisitos, calcular cuánto deberán pagar por el préstamo y registrarse y luego de aceptar los terminos y condiciones, políticas y habeas data crearan su cuenta y entraran al portal.</w:t>
                      </w:r>
                    </w:p>
                    <w:p w:rsidR="00F32305" w:rsidRDefault="00F32305" w:rsidP="002D457E">
                      <w:pPr>
                        <w:jc w:val="center"/>
                        <w:rPr>
                          <w:lang w:bidi="es-ES"/>
                        </w:rPr>
                      </w:pPr>
                      <w:r>
                        <w:rPr>
                          <w:noProof/>
                          <w:lang w:eastAsia="es-ES"/>
                        </w:rPr>
                        <w:drawing>
                          <wp:inline distT="0" distB="0" distL="0" distR="0" wp14:anchorId="6A74604F" wp14:editId="74F50E33">
                            <wp:extent cx="1905475" cy="1997364"/>
                            <wp:effectExtent l="0" t="0" r="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18027" cy="2010521"/>
                                    </a:xfrm>
                                    <a:prstGeom prst="rect">
                                      <a:avLst/>
                                    </a:prstGeom>
                                  </pic:spPr>
                                </pic:pic>
                              </a:graphicData>
                            </a:graphic>
                          </wp:inline>
                        </w:drawing>
                      </w:r>
                    </w:p>
                    <w:p w:rsidR="00F32305" w:rsidRDefault="00F32305" w:rsidP="002D457E">
                      <w:pPr>
                        <w:rPr>
                          <w:lang w:bidi="es-ES"/>
                        </w:rPr>
                      </w:pPr>
                      <w:r>
                        <w:rPr>
                          <w:lang w:bidi="es-ES"/>
                        </w:rPr>
                        <w:t xml:space="preserve">    </w:t>
                      </w:r>
                      <w:r>
                        <w:rPr>
                          <w:lang w:bidi="es-ES"/>
                        </w:rPr>
                        <w:tab/>
                      </w:r>
                      <w:r>
                        <w:rPr>
                          <w:lang w:bidi="es-ES"/>
                        </w:rPr>
                        <w:tab/>
                        <w:t xml:space="preserve">                 Calculadora De Préstamo Online</w:t>
                      </w:r>
                    </w:p>
                    <w:p w:rsidR="00F32305" w:rsidRPr="00970C0C" w:rsidRDefault="00F32305" w:rsidP="002D457E">
                      <w:pPr>
                        <w:rPr>
                          <w:lang w:bidi="es-ES"/>
                        </w:rPr>
                      </w:pPr>
                      <w:r>
                        <w:rPr>
                          <w:noProof/>
                          <w:lang w:eastAsia="es-ES"/>
                        </w:rPr>
                        <w:drawing>
                          <wp:inline distT="0" distB="0" distL="0" distR="0" wp14:anchorId="449AFF3A" wp14:editId="2FF81746">
                            <wp:extent cx="4461164" cy="358194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16763" cy="3626588"/>
                                    </a:xfrm>
                                    <a:prstGeom prst="rect">
                                      <a:avLst/>
                                    </a:prstGeom>
                                  </pic:spPr>
                                </pic:pic>
                              </a:graphicData>
                            </a:graphic>
                          </wp:inline>
                        </w:drawing>
                      </w:r>
                    </w:p>
                    <w:p w:rsidR="00F32305" w:rsidRDefault="00F32305" w:rsidP="00BA0362">
                      <w:pPr>
                        <w:jc w:val="both"/>
                        <w:rPr>
                          <w:lang w:bidi="es-ES"/>
                        </w:rPr>
                      </w:pPr>
                      <w:r>
                        <w:rPr>
                          <w:lang w:bidi="es-ES"/>
                        </w:rPr>
                        <w:t>Aquí el usuario escoge el tipo de préstamo y plazo, donde le informamos al lado derecho todos los cobros y tasas de interés que se le cobraran, cuanto se le consignara del monto solicitado, cuanto será la cuota mensual base y cual la cuota total.</w:t>
                      </w:r>
                    </w:p>
                    <w:p w:rsidR="00F32305" w:rsidRPr="00970C0C" w:rsidRDefault="00F32305" w:rsidP="00503294">
                      <w:pPr>
                        <w:jc w:val="center"/>
                        <w:rPr>
                          <w:lang w:bidi="es-ES"/>
                        </w:rPr>
                      </w:pPr>
                    </w:p>
                  </w:txbxContent>
                </v:textbox>
                <w10:wrap anchorx="margin"/>
              </v:shape>
            </w:pict>
          </mc:Fallback>
        </mc:AlternateContent>
      </w:r>
      <w:r>
        <w:tab/>
      </w:r>
      <w:r>
        <w:tab/>
      </w:r>
      <w:r>
        <w:tab/>
      </w:r>
      <w:r>
        <w:tab/>
      </w:r>
      <w:r>
        <w:tab/>
      </w:r>
      <w:r>
        <w:tab/>
      </w:r>
    </w:p>
    <w:p w:rsidR="00970C0C" w:rsidRDefault="00970C0C"/>
    <w:p w:rsidR="00970C0C" w:rsidRDefault="00970C0C"/>
    <w:p w:rsidR="00970C0C" w:rsidRDefault="00970C0C"/>
    <w:p w:rsidR="00503294" w:rsidRDefault="00503294"/>
    <w:p w:rsidR="00503294" w:rsidRDefault="00503294"/>
    <w:p w:rsidR="00503294" w:rsidRDefault="00503294"/>
    <w:p w:rsidR="00503294" w:rsidRDefault="00503294"/>
    <w:p w:rsidR="00503294" w:rsidRDefault="00503294"/>
    <w:p w:rsidR="00503294" w:rsidRDefault="00503294"/>
    <w:p w:rsidR="00503294" w:rsidRDefault="00503294"/>
    <w:p w:rsidR="00503294" w:rsidRDefault="00503294"/>
    <w:p w:rsidR="00503294" w:rsidRDefault="00503294"/>
    <w:p w:rsidR="00503294" w:rsidRDefault="00503294"/>
    <w:p w:rsidR="00503294" w:rsidRDefault="00503294"/>
    <w:p w:rsidR="00503294" w:rsidRDefault="00503294"/>
    <w:p w:rsidR="00503294" w:rsidRDefault="00503294"/>
    <w:p w:rsidR="00503294" w:rsidRDefault="00503294"/>
    <w:p w:rsidR="00503294" w:rsidRDefault="00503294"/>
    <w:p w:rsidR="00503294" w:rsidRDefault="00503294"/>
    <w:p w:rsidR="00503294" w:rsidRDefault="00503294"/>
    <w:p w:rsidR="00503294" w:rsidRDefault="00503294">
      <w:r>
        <w:tab/>
      </w:r>
    </w:p>
    <w:p w:rsidR="00503294" w:rsidRDefault="00503294"/>
    <w:p w:rsidR="00503294" w:rsidRDefault="00503294"/>
    <w:p w:rsidR="00503294" w:rsidRDefault="00503294"/>
    <w:p w:rsidR="00503294" w:rsidRDefault="00503294"/>
    <w:p w:rsidR="00503294" w:rsidRDefault="00503294"/>
    <w:p w:rsidR="002D457E" w:rsidRDefault="002D457E"/>
    <w:p w:rsidR="002D457E" w:rsidRDefault="002D457E"/>
    <w:p w:rsidR="002D457E" w:rsidRDefault="002D457E"/>
    <w:p w:rsidR="002D457E" w:rsidRDefault="002D457E"/>
    <w:p w:rsidR="002D457E" w:rsidRDefault="002D457E">
      <w:r>
        <w:tab/>
      </w:r>
      <w:r>
        <w:tab/>
      </w:r>
      <w:r>
        <w:tab/>
      </w:r>
      <w:r>
        <w:tab/>
      </w:r>
      <w:r>
        <w:tab/>
      </w:r>
      <w:r>
        <w:tab/>
      </w:r>
      <w:r>
        <w:tab/>
      </w:r>
      <w:r>
        <w:tab/>
      </w:r>
      <w:r>
        <w:tab/>
      </w:r>
      <w:r>
        <w:tab/>
      </w:r>
      <w:r>
        <w:tab/>
      </w:r>
      <w:r>
        <w:tab/>
      </w:r>
      <w:r>
        <w:tab/>
      </w:r>
      <w:r>
        <w:tab/>
      </w:r>
      <w:r>
        <w:rPr>
          <w:noProof/>
          <w:lang w:bidi="es-ES"/>
        </w:rPr>
        <w:t>Página 4</w:t>
      </w:r>
    </w:p>
    <w:p w:rsidR="002D457E" w:rsidRDefault="002D457E">
      <w:r>
        <w:tab/>
      </w:r>
      <w:r>
        <w:tab/>
      </w:r>
      <w:r>
        <w:tab/>
      </w:r>
      <w:r>
        <w:tab/>
      </w:r>
      <w:r>
        <w:tab/>
      </w:r>
      <w:r>
        <w:tab/>
      </w:r>
      <w:r>
        <w:tab/>
      </w:r>
      <w:r>
        <w:tab/>
      </w:r>
      <w:r>
        <w:tab/>
      </w:r>
      <w:r>
        <w:tab/>
      </w:r>
      <w:r>
        <w:tab/>
      </w:r>
      <w:r>
        <w:tab/>
      </w:r>
      <w:r>
        <w:tab/>
      </w:r>
    </w:p>
    <w:p w:rsidR="002D457E" w:rsidRDefault="002D457E"/>
    <w:p w:rsidR="002D457E" w:rsidRDefault="00D750AE">
      <w:r>
        <w:tab/>
      </w:r>
      <w:r w:rsidRPr="00970C0C">
        <w:rPr>
          <w:i/>
          <w:noProof/>
          <w:lang w:eastAsia="es-ES"/>
        </w:rPr>
        <mc:AlternateContent>
          <mc:Choice Requires="wps">
            <w:drawing>
              <wp:inline distT="0" distB="0" distL="0" distR="0" wp14:anchorId="7DD8CEF3" wp14:editId="01882D87">
                <wp:extent cx="3803904" cy="1389380"/>
                <wp:effectExtent l="0" t="0" r="0" b="1270"/>
                <wp:docPr id="30" name="Cuadro de texto 30"/>
                <wp:cNvGraphicFramePr/>
                <a:graphic xmlns:a="http://schemas.openxmlformats.org/drawingml/2006/main">
                  <a:graphicData uri="http://schemas.microsoft.com/office/word/2010/wordprocessingShape">
                    <wps:wsp>
                      <wps:cNvSpPr txBox="1"/>
                      <wps:spPr>
                        <a:xfrm>
                          <a:off x="0" y="0"/>
                          <a:ext cx="3803904" cy="1389380"/>
                        </a:xfrm>
                        <a:prstGeom prst="rect">
                          <a:avLst/>
                        </a:prstGeom>
                        <a:noFill/>
                        <a:ln w="6350">
                          <a:noFill/>
                        </a:ln>
                      </wps:spPr>
                      <wps:txbx>
                        <w:txbxContent>
                          <w:p w:rsidR="00F32305" w:rsidRPr="000B4502" w:rsidRDefault="00F32305" w:rsidP="00D750AE">
                            <w:pPr>
                              <w:pStyle w:val="Ttulo"/>
                              <w:rPr>
                                <w:color w:val="44546A" w:themeColor="text2"/>
                              </w:rPr>
                            </w:pPr>
                            <w:r>
                              <w:rPr>
                                <w:color w:val="44546A" w:themeColor="text2"/>
                                <w:lang w:bidi="es-ES"/>
                              </w:rPr>
                              <w:t>Manual</w:t>
                            </w:r>
                          </w:p>
                          <w:p w:rsidR="00F32305" w:rsidRPr="000B4502" w:rsidRDefault="00F32305" w:rsidP="00D750AE">
                            <w:pPr>
                              <w:pStyle w:val="Subttulo"/>
                              <w:rPr>
                                <w:color w:val="44546A" w:themeColor="text2"/>
                              </w:rPr>
                            </w:pPr>
                            <w:r>
                              <w:rPr>
                                <w:color w:val="44546A" w:themeColor="text2"/>
                                <w:lang w:bidi="es-ES"/>
                              </w:rPr>
                              <w:t>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DD8CEF3" id="Cuadro de texto 30" o:spid="_x0000_s1043" type="#_x0000_t202" style="width:299.5pt;height:10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" filled="f" stroked="f" strokeweight=".5pt">
                <v:textbox>
                  <w:txbxContent>
                    <w:p w:rsidR="00F32305" w:rsidRPr="000B4502" w:rsidRDefault="00F32305" w:rsidP="00D750AE">
                      <w:pPr>
                        <w:pStyle w:val="Ttulo"/>
                        <w:rPr>
                          <w:color w:val="44546A" w:themeColor="text2"/>
                        </w:rPr>
                      </w:pPr>
                      <w:r>
                        <w:rPr>
                          <w:color w:val="44546A" w:themeColor="text2"/>
                          <w:lang w:bidi="es-ES"/>
                        </w:rPr>
                        <w:t>Manual</w:t>
                      </w:r>
                    </w:p>
                    <w:p w:rsidR="00F32305" w:rsidRPr="000B4502" w:rsidRDefault="00F32305" w:rsidP="00D750AE">
                      <w:pPr>
                        <w:pStyle w:val="Subttulo"/>
                        <w:rPr>
                          <w:color w:val="44546A" w:themeColor="text2"/>
                        </w:rPr>
                      </w:pPr>
                      <w:r>
                        <w:rPr>
                          <w:color w:val="44546A" w:themeColor="text2"/>
                          <w:lang w:bidi="es-ES"/>
                        </w:rPr>
                        <w:t>Usuario</w:t>
                      </w:r>
                    </w:p>
                  </w:txbxContent>
                </v:textbox>
                <w10:anchorlock/>
              </v:shape>
            </w:pict>
          </mc:Fallback>
        </mc:AlternateContent>
      </w:r>
    </w:p>
    <w:p w:rsidR="002D457E" w:rsidRDefault="00D750AE">
      <w:r w:rsidRPr="000B4502">
        <w:rPr>
          <w:noProof/>
          <w:lang w:eastAsia="es-ES"/>
        </w:rPr>
        <mc:AlternateContent>
          <mc:Choice Requires="wps">
            <w:drawing>
              <wp:anchor distT="0" distB="0" distL="114300" distR="114300" simplePos="0" relativeHeight="251670528" behindDoc="1" locked="0" layoutInCell="1" allowOverlap="1" wp14:anchorId="6AB7ADE6" wp14:editId="23973A95">
                <wp:simplePos x="0" y="0"/>
                <wp:positionH relativeFrom="margin">
                  <wp:posOffset>1205345</wp:posOffset>
                </wp:positionH>
                <wp:positionV relativeFrom="paragraph">
                  <wp:posOffset>8544</wp:posOffset>
                </wp:positionV>
                <wp:extent cx="4890655" cy="8319654"/>
                <wp:effectExtent l="0" t="0" r="5715" b="5715"/>
                <wp:wrapNone/>
                <wp:docPr id="31" name="Cuadro de texto 31"/>
                <wp:cNvGraphicFramePr/>
                <a:graphic xmlns:a="http://schemas.openxmlformats.org/drawingml/2006/main">
                  <a:graphicData uri="http://schemas.microsoft.com/office/word/2010/wordprocessingShape">
                    <wps:wsp>
                      <wps:cNvSpPr txBox="1"/>
                      <wps:spPr>
                        <a:xfrm>
                          <a:off x="0" y="0"/>
                          <a:ext cx="4890655" cy="8319654"/>
                        </a:xfrm>
                        <a:prstGeom prst="rect">
                          <a:avLst/>
                        </a:prstGeom>
                        <a:solidFill>
                          <a:schemeClr val="lt1"/>
                        </a:solidFill>
                        <a:ln w="6350">
                          <a:noFill/>
                        </a:ln>
                      </wps:spPr>
                      <wps:txbx>
                        <w:txbxContent>
                          <w:p w:rsidR="00F32305" w:rsidRDefault="00F32305" w:rsidP="00D750AE">
                            <w:pPr>
                              <w:pStyle w:val="Ttulo1"/>
                              <w:rPr>
                                <w:lang w:bidi="es-ES"/>
                              </w:rPr>
                            </w:pPr>
                            <w:r>
                              <w:rPr>
                                <w:lang w:bidi="es-ES"/>
                              </w:rPr>
                              <w:t>Usuario Solicitando Préstamo</w:t>
                            </w:r>
                          </w:p>
                          <w:p w:rsidR="00F32305" w:rsidRDefault="00F32305" w:rsidP="00D750AE">
                            <w:pPr>
                              <w:rPr>
                                <w:lang w:bidi="es-ES"/>
                              </w:rPr>
                            </w:pPr>
                            <w:r>
                              <w:rPr>
                                <w:lang w:bidi="es-ES"/>
                              </w:rPr>
                              <w:t xml:space="preserve">Los usuarios luego de escoger el préstamo y valor que más les convenga solicitan el préstamo y esto los ubicara en </w:t>
                            </w:r>
                            <w:proofErr w:type="spellStart"/>
                            <w:r>
                              <w:rPr>
                                <w:lang w:bidi="es-ES"/>
                              </w:rPr>
                              <w:t>misolicitud</w:t>
                            </w:r>
                            <w:proofErr w:type="spellEnd"/>
                            <w:r>
                              <w:rPr>
                                <w:lang w:bidi="es-ES"/>
                              </w:rPr>
                              <w:t>.</w:t>
                            </w:r>
                          </w:p>
                          <w:p w:rsidR="00F32305" w:rsidRDefault="00F32305" w:rsidP="00D750AE">
                            <w:pPr>
                              <w:rPr>
                                <w:lang w:bidi="es-ES"/>
                              </w:rPr>
                            </w:pPr>
                            <w:r>
                              <w:rPr>
                                <w:noProof/>
                                <w:lang w:eastAsia="es-ES"/>
                              </w:rPr>
                              <w:drawing>
                                <wp:inline distT="0" distB="0" distL="0" distR="0" wp14:anchorId="574FADAC" wp14:editId="303C5383">
                                  <wp:extent cx="4700905" cy="4167505"/>
                                  <wp:effectExtent l="0" t="0" r="4445"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00905" cy="4167505"/>
                                          </a:xfrm>
                                          <a:prstGeom prst="rect">
                                            <a:avLst/>
                                          </a:prstGeom>
                                        </pic:spPr>
                                      </pic:pic>
                                    </a:graphicData>
                                  </a:graphic>
                                </wp:inline>
                              </w:drawing>
                            </w:r>
                          </w:p>
                          <w:p w:rsidR="00F32305" w:rsidRDefault="00F32305" w:rsidP="00D750AE">
                            <w:pPr>
                              <w:jc w:val="both"/>
                              <w:rPr>
                                <w:lang w:bidi="es-ES"/>
                              </w:rPr>
                            </w:pPr>
                            <w:r>
                              <w:rPr>
                                <w:lang w:bidi="es-ES"/>
                              </w:rPr>
                              <w:t xml:space="preserve">Aquí el sistema le informa al usuario de la solicitud que realizo y el estado de la misma, un poco más abajo le solicita llenar la información requerida de acuerdo al préstamo solicitado, (“Para cada tipo de préstamo varían los requisitos”), de igual modo se le solicitara que seleccione los documentos en formato </w:t>
                            </w:r>
                            <w:proofErr w:type="spellStart"/>
                            <w:r>
                              <w:rPr>
                                <w:lang w:bidi="es-ES"/>
                              </w:rPr>
                              <w:t>pdf</w:t>
                            </w:r>
                            <w:proofErr w:type="spellEnd"/>
                            <w:r>
                              <w:rPr>
                                <w:lang w:bidi="es-ES"/>
                              </w:rPr>
                              <w:t xml:space="preserve"> o </w:t>
                            </w:r>
                            <w:proofErr w:type="spellStart"/>
                            <w:r>
                              <w:rPr>
                                <w:lang w:bidi="es-ES"/>
                              </w:rPr>
                              <w:t>jpg</w:t>
                            </w:r>
                            <w:proofErr w:type="spellEnd"/>
                            <w:r>
                              <w:rPr>
                                <w:lang w:bidi="es-ES"/>
                              </w:rPr>
                              <w:t xml:space="preserve">, </w:t>
                            </w:r>
                            <w:proofErr w:type="spellStart"/>
                            <w:r>
                              <w:rPr>
                                <w:lang w:bidi="es-ES"/>
                              </w:rPr>
                              <w:t>png</w:t>
                            </w:r>
                            <w:proofErr w:type="spellEnd"/>
                            <w:r>
                              <w:rPr>
                                <w:lang w:bidi="es-ES"/>
                              </w:rPr>
                              <w:t xml:space="preserve"> </w:t>
                            </w:r>
                            <w:proofErr w:type="spellStart"/>
                            <w:r>
                              <w:rPr>
                                <w:lang w:bidi="es-ES"/>
                              </w:rPr>
                              <w:t>etc</w:t>
                            </w:r>
                            <w:proofErr w:type="spellEnd"/>
                            <w:r>
                              <w:rPr>
                                <w:lang w:bidi="es-ES"/>
                              </w:rPr>
                              <w:t xml:space="preserve"> para anexarlas a su solicitud. Conforme las vaya subiendo, el mismo las podrá ver al oprimir encima del botón en el panel del lado izquierdo. </w:t>
                            </w:r>
                          </w:p>
                          <w:p w:rsidR="00F32305" w:rsidRDefault="00F32305" w:rsidP="00D750AE">
                            <w:pPr>
                              <w:jc w:val="both"/>
                              <w:rPr>
                                <w:lang w:bidi="es-ES"/>
                              </w:rPr>
                            </w:pPr>
                            <w:r>
                              <w:rPr>
                                <w:lang w:bidi="es-ES"/>
                              </w:rPr>
                              <w:t>Al lado derecho de la página encontramos los datos básicos del usuario, y si el usuario lo desea puede subir una foto de él y esta aparecerá en vez de la imagen por defecto.</w:t>
                            </w:r>
                          </w:p>
                          <w:p w:rsidR="00F32305" w:rsidRPr="00970C0C" w:rsidRDefault="00F32305" w:rsidP="00D750AE">
                            <w:pPr>
                              <w:jc w:val="center"/>
                              <w:rPr>
                                <w:lang w:bidi="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7ADE6" id="Cuadro de texto 31" o:spid="_x0000_s1044" type="#_x0000_t202" style="position:absolute;margin-left:94.9pt;margin-top:.65pt;width:385.1pt;height:655.1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" fillcolor="white [3201]" stroked="f" strokeweight=".5pt">
                <v:textbox>
                  <w:txbxContent>
                    <w:p w:rsidR="00F32305" w:rsidRDefault="00F32305" w:rsidP="00D750AE">
                      <w:pPr>
                        <w:pStyle w:val="Ttulo1"/>
                        <w:rPr>
                          <w:lang w:bidi="es-ES"/>
                        </w:rPr>
                      </w:pPr>
                      <w:r>
                        <w:rPr>
                          <w:lang w:bidi="es-ES"/>
                        </w:rPr>
                        <w:t>Usuario Solicitando Préstamo</w:t>
                      </w:r>
                    </w:p>
                    <w:p w:rsidR="00F32305" w:rsidRDefault="00F32305" w:rsidP="00D750AE">
                      <w:pPr>
                        <w:rPr>
                          <w:lang w:bidi="es-ES"/>
                        </w:rPr>
                      </w:pPr>
                      <w:r>
                        <w:rPr>
                          <w:lang w:bidi="es-ES"/>
                        </w:rPr>
                        <w:t xml:space="preserve">Los usuarios luego de escoger el préstamo y valor que más les convenga solicitan el préstamo y esto los ubicara en </w:t>
                      </w:r>
                      <w:proofErr w:type="spellStart"/>
                      <w:r>
                        <w:rPr>
                          <w:lang w:bidi="es-ES"/>
                        </w:rPr>
                        <w:t>misolicitud</w:t>
                      </w:r>
                      <w:proofErr w:type="spellEnd"/>
                      <w:r>
                        <w:rPr>
                          <w:lang w:bidi="es-ES"/>
                        </w:rPr>
                        <w:t>.</w:t>
                      </w:r>
                    </w:p>
                    <w:p w:rsidR="00F32305" w:rsidRDefault="00F32305" w:rsidP="00D750AE">
                      <w:pPr>
                        <w:rPr>
                          <w:lang w:bidi="es-ES"/>
                        </w:rPr>
                      </w:pPr>
                      <w:r>
                        <w:rPr>
                          <w:noProof/>
                          <w:lang w:eastAsia="es-ES"/>
                        </w:rPr>
                        <w:drawing>
                          <wp:inline distT="0" distB="0" distL="0" distR="0" wp14:anchorId="574FADAC" wp14:editId="303C5383">
                            <wp:extent cx="4700905" cy="4167505"/>
                            <wp:effectExtent l="0" t="0" r="4445"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00905" cy="4167505"/>
                                    </a:xfrm>
                                    <a:prstGeom prst="rect">
                                      <a:avLst/>
                                    </a:prstGeom>
                                  </pic:spPr>
                                </pic:pic>
                              </a:graphicData>
                            </a:graphic>
                          </wp:inline>
                        </w:drawing>
                      </w:r>
                    </w:p>
                    <w:p w:rsidR="00F32305" w:rsidRDefault="00F32305" w:rsidP="00D750AE">
                      <w:pPr>
                        <w:jc w:val="both"/>
                        <w:rPr>
                          <w:lang w:bidi="es-ES"/>
                        </w:rPr>
                      </w:pPr>
                      <w:r>
                        <w:rPr>
                          <w:lang w:bidi="es-ES"/>
                        </w:rPr>
                        <w:t xml:space="preserve">Aquí el sistema le informa al usuario de la solicitud que realizo y el estado de la misma, un poco más abajo le solicita llenar la información requerida de acuerdo al préstamo solicitado, (“Para cada tipo de préstamo varían los requisitos”), de igual modo se le solicitara que seleccione los documentos en formato </w:t>
                      </w:r>
                      <w:proofErr w:type="spellStart"/>
                      <w:r>
                        <w:rPr>
                          <w:lang w:bidi="es-ES"/>
                        </w:rPr>
                        <w:t>pdf</w:t>
                      </w:r>
                      <w:proofErr w:type="spellEnd"/>
                      <w:r>
                        <w:rPr>
                          <w:lang w:bidi="es-ES"/>
                        </w:rPr>
                        <w:t xml:space="preserve"> o </w:t>
                      </w:r>
                      <w:proofErr w:type="spellStart"/>
                      <w:r>
                        <w:rPr>
                          <w:lang w:bidi="es-ES"/>
                        </w:rPr>
                        <w:t>jpg</w:t>
                      </w:r>
                      <w:proofErr w:type="spellEnd"/>
                      <w:r>
                        <w:rPr>
                          <w:lang w:bidi="es-ES"/>
                        </w:rPr>
                        <w:t xml:space="preserve">, </w:t>
                      </w:r>
                      <w:proofErr w:type="spellStart"/>
                      <w:r>
                        <w:rPr>
                          <w:lang w:bidi="es-ES"/>
                        </w:rPr>
                        <w:t>png</w:t>
                      </w:r>
                      <w:proofErr w:type="spellEnd"/>
                      <w:r>
                        <w:rPr>
                          <w:lang w:bidi="es-ES"/>
                        </w:rPr>
                        <w:t xml:space="preserve"> </w:t>
                      </w:r>
                      <w:proofErr w:type="spellStart"/>
                      <w:r>
                        <w:rPr>
                          <w:lang w:bidi="es-ES"/>
                        </w:rPr>
                        <w:t>etc</w:t>
                      </w:r>
                      <w:proofErr w:type="spellEnd"/>
                      <w:r>
                        <w:rPr>
                          <w:lang w:bidi="es-ES"/>
                        </w:rPr>
                        <w:t xml:space="preserve"> para anexarlas a su solicitud. Conforme las vaya subiendo, el mismo las podrá ver al oprimir encima del botón en el panel del lado izquierdo. </w:t>
                      </w:r>
                    </w:p>
                    <w:p w:rsidR="00F32305" w:rsidRDefault="00F32305" w:rsidP="00D750AE">
                      <w:pPr>
                        <w:jc w:val="both"/>
                        <w:rPr>
                          <w:lang w:bidi="es-ES"/>
                        </w:rPr>
                      </w:pPr>
                      <w:r>
                        <w:rPr>
                          <w:lang w:bidi="es-ES"/>
                        </w:rPr>
                        <w:t>Al lado derecho de la página encontramos los datos básicos del usuario, y si el usuario lo desea puede subir una foto de él y esta aparecerá en vez de la imagen por defecto.</w:t>
                      </w:r>
                    </w:p>
                    <w:p w:rsidR="00F32305" w:rsidRPr="00970C0C" w:rsidRDefault="00F32305" w:rsidP="00D750AE">
                      <w:pPr>
                        <w:jc w:val="center"/>
                        <w:rPr>
                          <w:lang w:bidi="es-ES"/>
                        </w:rPr>
                      </w:pPr>
                    </w:p>
                  </w:txbxContent>
                </v:textbox>
                <w10:wrap anchorx="margin"/>
              </v:shape>
            </w:pict>
          </mc:Fallback>
        </mc:AlternateContent>
      </w:r>
    </w:p>
    <w:p w:rsidR="002D457E" w:rsidRDefault="00D750AE">
      <w:r>
        <w:tab/>
      </w:r>
      <w:r>
        <w:tab/>
      </w:r>
      <w:r>
        <w:tab/>
      </w:r>
    </w:p>
    <w:p w:rsidR="002D457E" w:rsidRDefault="002D457E"/>
    <w:p w:rsidR="00D750AE" w:rsidRDefault="00D750AE"/>
    <w:p w:rsidR="00D750AE" w:rsidRDefault="00D750AE"/>
    <w:p w:rsidR="00D750AE" w:rsidRDefault="00D750AE"/>
    <w:p w:rsidR="00D750AE" w:rsidRDefault="00D750AE"/>
    <w:p w:rsidR="00D750AE" w:rsidRDefault="00D750AE"/>
    <w:p w:rsidR="00D750AE" w:rsidRDefault="00D750AE"/>
    <w:p w:rsidR="00D750AE" w:rsidRDefault="00D750AE"/>
    <w:p w:rsidR="00D750AE" w:rsidRDefault="00D750AE"/>
    <w:p w:rsidR="00D750AE" w:rsidRDefault="00D750AE"/>
    <w:p w:rsidR="00D750AE" w:rsidRDefault="00D750AE"/>
    <w:p w:rsidR="00D750AE" w:rsidRDefault="00D750AE"/>
    <w:p w:rsidR="00D750AE" w:rsidRDefault="00D750AE"/>
    <w:p w:rsidR="00D750AE" w:rsidRDefault="00D750AE"/>
    <w:p w:rsidR="00D750AE" w:rsidRDefault="00D750AE"/>
    <w:p w:rsidR="00D750AE" w:rsidRDefault="00D750AE"/>
    <w:p w:rsidR="00D750AE" w:rsidRDefault="00D750AE"/>
    <w:p w:rsidR="00D750AE" w:rsidRDefault="00D750AE"/>
    <w:p w:rsidR="00D750AE" w:rsidRDefault="00D750AE"/>
    <w:p w:rsidR="00D750AE" w:rsidRDefault="00D750AE"/>
    <w:p w:rsidR="00D750AE" w:rsidRDefault="00D750AE"/>
    <w:p w:rsidR="00D750AE" w:rsidRDefault="00D750AE"/>
    <w:p w:rsidR="00D750AE" w:rsidRDefault="00D750AE"/>
    <w:p w:rsidR="00D750AE" w:rsidRDefault="00D750AE"/>
    <w:p w:rsidR="00D750AE" w:rsidRDefault="00D750AE"/>
    <w:p w:rsidR="00D750AE" w:rsidRDefault="00D750AE"/>
    <w:p w:rsidR="00D750AE" w:rsidRDefault="00D750AE"/>
    <w:p w:rsidR="00D750AE" w:rsidRDefault="00D750AE"/>
    <w:p w:rsidR="00D750AE" w:rsidRDefault="00D750AE"/>
    <w:p w:rsidR="00D750AE" w:rsidRDefault="003D3400">
      <w:r>
        <w:tab/>
      </w:r>
      <w:r>
        <w:tab/>
      </w:r>
      <w:r>
        <w:tab/>
      </w:r>
      <w:r>
        <w:tab/>
      </w:r>
      <w:r>
        <w:tab/>
      </w:r>
      <w:r>
        <w:tab/>
      </w:r>
      <w:r>
        <w:tab/>
      </w:r>
      <w:r>
        <w:tab/>
      </w:r>
      <w:r>
        <w:tab/>
      </w:r>
      <w:r>
        <w:tab/>
      </w:r>
      <w:r>
        <w:tab/>
      </w:r>
      <w:r>
        <w:tab/>
      </w:r>
      <w:r>
        <w:tab/>
      </w:r>
      <w:r>
        <w:tab/>
      </w:r>
      <w:r>
        <w:rPr>
          <w:noProof/>
          <w:lang w:bidi="es-ES"/>
        </w:rPr>
        <w:t>Página 5</w:t>
      </w:r>
    </w:p>
    <w:p w:rsidR="00D750AE" w:rsidRDefault="00D750AE"/>
    <w:p w:rsidR="00D750AE" w:rsidRDefault="00D750AE"/>
    <w:p w:rsidR="00D750AE" w:rsidRDefault="003D3400">
      <w:r>
        <w:tab/>
      </w:r>
      <w:r w:rsidRPr="00970C0C">
        <w:rPr>
          <w:i/>
          <w:noProof/>
          <w:lang w:eastAsia="es-ES"/>
        </w:rPr>
        <mc:AlternateContent>
          <mc:Choice Requires="wps">
            <w:drawing>
              <wp:inline distT="0" distB="0" distL="0" distR="0" wp14:anchorId="29FD1D82" wp14:editId="6E61D7EB">
                <wp:extent cx="3803904" cy="1389380"/>
                <wp:effectExtent l="0" t="0" r="0" b="1270"/>
                <wp:docPr id="35" name="Cuadro de texto 35"/>
                <wp:cNvGraphicFramePr/>
                <a:graphic xmlns:a="http://schemas.openxmlformats.org/drawingml/2006/main">
                  <a:graphicData uri="http://schemas.microsoft.com/office/word/2010/wordprocessingShape">
                    <wps:wsp>
                      <wps:cNvSpPr txBox="1"/>
                      <wps:spPr>
                        <a:xfrm>
                          <a:off x="0" y="0"/>
                          <a:ext cx="3803904" cy="1389380"/>
                        </a:xfrm>
                        <a:prstGeom prst="rect">
                          <a:avLst/>
                        </a:prstGeom>
                        <a:noFill/>
                        <a:ln w="6350">
                          <a:noFill/>
                        </a:ln>
                      </wps:spPr>
                      <wps:txbx>
                        <w:txbxContent>
                          <w:p w:rsidR="00F32305" w:rsidRPr="000B4502" w:rsidRDefault="00F32305" w:rsidP="003D3400">
                            <w:pPr>
                              <w:pStyle w:val="Ttulo"/>
                              <w:rPr>
                                <w:color w:val="44546A" w:themeColor="text2"/>
                              </w:rPr>
                            </w:pPr>
                            <w:r>
                              <w:rPr>
                                <w:color w:val="44546A" w:themeColor="text2"/>
                                <w:lang w:bidi="es-ES"/>
                              </w:rPr>
                              <w:t>Manual</w:t>
                            </w:r>
                          </w:p>
                          <w:p w:rsidR="00F32305" w:rsidRPr="000B4502" w:rsidRDefault="00F32305" w:rsidP="003D3400">
                            <w:pPr>
                              <w:pStyle w:val="Subttulo"/>
                              <w:rPr>
                                <w:color w:val="44546A" w:themeColor="text2"/>
                              </w:rPr>
                            </w:pPr>
                            <w:r>
                              <w:rPr>
                                <w:color w:val="44546A" w:themeColor="text2"/>
                                <w:lang w:bidi="es-ES"/>
                              </w:rPr>
                              <w:t>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9FD1D82" id="Cuadro de texto 35" o:spid="_x0000_s1045" type="#_x0000_t202" style="width:299.5pt;height:10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" filled="f" stroked="f" strokeweight=".5pt">
                <v:textbox>
                  <w:txbxContent>
                    <w:p w:rsidR="00F32305" w:rsidRPr="000B4502" w:rsidRDefault="00F32305" w:rsidP="003D3400">
                      <w:pPr>
                        <w:pStyle w:val="Ttulo"/>
                        <w:rPr>
                          <w:color w:val="44546A" w:themeColor="text2"/>
                        </w:rPr>
                      </w:pPr>
                      <w:r>
                        <w:rPr>
                          <w:color w:val="44546A" w:themeColor="text2"/>
                          <w:lang w:bidi="es-ES"/>
                        </w:rPr>
                        <w:t>Manual</w:t>
                      </w:r>
                    </w:p>
                    <w:p w:rsidR="00F32305" w:rsidRPr="000B4502" w:rsidRDefault="00F32305" w:rsidP="003D3400">
                      <w:pPr>
                        <w:pStyle w:val="Subttulo"/>
                        <w:rPr>
                          <w:color w:val="44546A" w:themeColor="text2"/>
                        </w:rPr>
                      </w:pPr>
                      <w:r>
                        <w:rPr>
                          <w:color w:val="44546A" w:themeColor="text2"/>
                          <w:lang w:bidi="es-ES"/>
                        </w:rPr>
                        <w:t>Usuario</w:t>
                      </w:r>
                    </w:p>
                  </w:txbxContent>
                </v:textbox>
                <w10:anchorlock/>
              </v:shape>
            </w:pict>
          </mc:Fallback>
        </mc:AlternateContent>
      </w:r>
    </w:p>
    <w:p w:rsidR="00D750AE" w:rsidRDefault="003D3400">
      <w:r w:rsidRPr="000B4502">
        <w:rPr>
          <w:noProof/>
          <w:lang w:eastAsia="es-ES"/>
        </w:rPr>
        <mc:AlternateContent>
          <mc:Choice Requires="wps">
            <w:drawing>
              <wp:anchor distT="0" distB="0" distL="114300" distR="114300" simplePos="0" relativeHeight="251672576" behindDoc="1" locked="0" layoutInCell="1" allowOverlap="1" wp14:anchorId="457A232A" wp14:editId="79A3DA5F">
                <wp:simplePos x="0" y="0"/>
                <wp:positionH relativeFrom="margin">
                  <wp:align>center</wp:align>
                </wp:positionH>
                <wp:positionV relativeFrom="paragraph">
                  <wp:posOffset>8544</wp:posOffset>
                </wp:positionV>
                <wp:extent cx="4890655" cy="8319654"/>
                <wp:effectExtent l="0" t="0" r="5715" b="5715"/>
                <wp:wrapNone/>
                <wp:docPr id="36" name="Cuadro de texto 36"/>
                <wp:cNvGraphicFramePr/>
                <a:graphic xmlns:a="http://schemas.openxmlformats.org/drawingml/2006/main">
                  <a:graphicData uri="http://schemas.microsoft.com/office/word/2010/wordprocessingShape">
                    <wps:wsp>
                      <wps:cNvSpPr txBox="1"/>
                      <wps:spPr>
                        <a:xfrm>
                          <a:off x="0" y="0"/>
                          <a:ext cx="4890655" cy="8319654"/>
                        </a:xfrm>
                        <a:prstGeom prst="rect">
                          <a:avLst/>
                        </a:prstGeom>
                        <a:solidFill>
                          <a:schemeClr val="lt1"/>
                        </a:solidFill>
                        <a:ln w="6350">
                          <a:noFill/>
                        </a:ln>
                      </wps:spPr>
                      <wps:txbx>
                        <w:txbxContent>
                          <w:p w:rsidR="00F32305" w:rsidRDefault="00F32305" w:rsidP="003D3400">
                            <w:pPr>
                              <w:pStyle w:val="Ttulo1"/>
                              <w:rPr>
                                <w:lang w:bidi="es-ES"/>
                              </w:rPr>
                            </w:pPr>
                            <w:r>
                              <w:rPr>
                                <w:lang w:bidi="es-ES"/>
                              </w:rPr>
                              <w:t>Usuario Solicitando Préstamo</w:t>
                            </w:r>
                          </w:p>
                          <w:p w:rsidR="00F32305" w:rsidRDefault="00F32305" w:rsidP="003D3400">
                            <w:pPr>
                              <w:jc w:val="both"/>
                              <w:rPr>
                                <w:lang w:bidi="es-ES"/>
                              </w:rPr>
                            </w:pPr>
                            <w:r>
                              <w:rPr>
                                <w:lang w:bidi="es-ES"/>
                              </w:rPr>
                              <w:t>Luego de completar y anexar todos los requisitos el sistema cambiara el estado de la solicitud de Pendiente a Completa en color Verde, y se le informara que pasara a revisión, y apenas este la respuesta la empresa se comunicara, con el fin de consignar en el banco en el caso de los microcréditos o para concretar una cita física para concretar el préstamo y realizar las diligencias pertinentes.</w:t>
                            </w:r>
                          </w:p>
                          <w:p w:rsidR="00F32305" w:rsidRDefault="00F32305" w:rsidP="003D3400">
                            <w:pPr>
                              <w:jc w:val="both"/>
                              <w:rPr>
                                <w:lang w:bidi="es-ES"/>
                              </w:rPr>
                            </w:pPr>
                            <w:r>
                              <w:rPr>
                                <w:noProof/>
                                <w:lang w:eastAsia="es-ES"/>
                              </w:rPr>
                              <w:drawing>
                                <wp:inline distT="0" distB="0" distL="0" distR="0" wp14:anchorId="57B15AAD" wp14:editId="1284B30D">
                                  <wp:extent cx="4655127" cy="2834075"/>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8291" cy="2860354"/>
                                          </a:xfrm>
                                          <a:prstGeom prst="rect">
                                            <a:avLst/>
                                          </a:prstGeom>
                                        </pic:spPr>
                                      </pic:pic>
                                    </a:graphicData>
                                  </a:graphic>
                                </wp:inline>
                              </w:drawing>
                            </w:r>
                          </w:p>
                          <w:p w:rsidR="00F32305" w:rsidRDefault="00F32305" w:rsidP="00C31ADF">
                            <w:pPr>
                              <w:jc w:val="both"/>
                              <w:rPr>
                                <w:lang w:bidi="es-ES"/>
                              </w:rPr>
                            </w:pPr>
                            <w:r>
                              <w:rPr>
                                <w:lang w:bidi="es-ES"/>
                              </w:rPr>
                              <w:t>Una vez se haya hecho esto, y se le allá consignado a la cuenta del usuario el Analista deberá digitar la fecha en que se le consigno, automáticamente el sistema crear las fechas de corte de los pagos y le presentara al usuario en la opción del panel izquierdo “Mi Préstamo”, información incluyendo valor, fecha límite de pago, formas de pago disponibles y posibilidad de que suba al sistema imagen del comprobante de pago para ser posteriormente verificado por un Analista.</w:t>
                            </w:r>
                          </w:p>
                          <w:p w:rsidR="00F32305" w:rsidRDefault="00F32305" w:rsidP="00C31ADF">
                            <w:pPr>
                              <w:jc w:val="both"/>
                              <w:rPr>
                                <w:lang w:bidi="es-ES"/>
                              </w:rPr>
                            </w:pPr>
                            <w:r>
                              <w:rPr>
                                <w:noProof/>
                                <w:lang w:eastAsia="es-ES"/>
                              </w:rPr>
                              <w:drawing>
                                <wp:inline distT="0" distB="0" distL="0" distR="0" wp14:anchorId="62DFAB4F" wp14:editId="74582CD5">
                                  <wp:extent cx="4700905" cy="2403475"/>
                                  <wp:effectExtent l="0" t="0" r="444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00905" cy="2403475"/>
                                          </a:xfrm>
                                          <a:prstGeom prst="rect">
                                            <a:avLst/>
                                          </a:prstGeom>
                                        </pic:spPr>
                                      </pic:pic>
                                    </a:graphicData>
                                  </a:graphic>
                                </wp:inline>
                              </w:drawing>
                            </w:r>
                          </w:p>
                          <w:p w:rsidR="00F32305" w:rsidRPr="00970C0C" w:rsidRDefault="00F32305" w:rsidP="00C31ADF">
                            <w:pPr>
                              <w:jc w:val="both"/>
                              <w:rPr>
                                <w:lang w:bidi="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A232A" id="Cuadro de texto 36" o:spid="_x0000_s1046" type="#_x0000_t202" style="position:absolute;margin-left:0;margin-top:.65pt;width:385.1pt;height:655.1pt;z-index:-251643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" fillcolor="white [3201]" stroked="f" strokeweight=".5pt">
                <v:textbox>
                  <w:txbxContent>
                    <w:p w:rsidR="00F32305" w:rsidRDefault="00F32305" w:rsidP="003D3400">
                      <w:pPr>
                        <w:pStyle w:val="Ttulo1"/>
                        <w:rPr>
                          <w:lang w:bidi="es-ES"/>
                        </w:rPr>
                      </w:pPr>
                      <w:r>
                        <w:rPr>
                          <w:lang w:bidi="es-ES"/>
                        </w:rPr>
                        <w:t>Usuario Solicitando Préstamo</w:t>
                      </w:r>
                    </w:p>
                    <w:p w:rsidR="00F32305" w:rsidRDefault="00F32305" w:rsidP="003D3400">
                      <w:pPr>
                        <w:jc w:val="both"/>
                        <w:rPr>
                          <w:lang w:bidi="es-ES"/>
                        </w:rPr>
                      </w:pPr>
                      <w:r>
                        <w:rPr>
                          <w:lang w:bidi="es-ES"/>
                        </w:rPr>
                        <w:t>Luego de completar y anexar todos los requisitos el sistema cambiara el estado de la solicitud de Pendiente a Completa en color Verde, y se le informara que pasara a revisión, y apenas este la respuesta la empresa se comunicara, con el fin de consignar en el banco en el caso de los microcréditos o para concretar una cita física para concretar el préstamo y realizar las diligencias pertinentes.</w:t>
                      </w:r>
                    </w:p>
                    <w:p w:rsidR="00F32305" w:rsidRDefault="00F32305" w:rsidP="003D3400">
                      <w:pPr>
                        <w:jc w:val="both"/>
                        <w:rPr>
                          <w:lang w:bidi="es-ES"/>
                        </w:rPr>
                      </w:pPr>
                      <w:r>
                        <w:rPr>
                          <w:noProof/>
                          <w:lang w:eastAsia="es-ES"/>
                        </w:rPr>
                        <w:drawing>
                          <wp:inline distT="0" distB="0" distL="0" distR="0" wp14:anchorId="57B15AAD" wp14:editId="1284B30D">
                            <wp:extent cx="4655127" cy="2834075"/>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98291" cy="2860354"/>
                                    </a:xfrm>
                                    <a:prstGeom prst="rect">
                                      <a:avLst/>
                                    </a:prstGeom>
                                  </pic:spPr>
                                </pic:pic>
                              </a:graphicData>
                            </a:graphic>
                          </wp:inline>
                        </w:drawing>
                      </w:r>
                    </w:p>
                    <w:p w:rsidR="00F32305" w:rsidRDefault="00F32305" w:rsidP="00C31ADF">
                      <w:pPr>
                        <w:jc w:val="both"/>
                        <w:rPr>
                          <w:lang w:bidi="es-ES"/>
                        </w:rPr>
                      </w:pPr>
                      <w:r>
                        <w:rPr>
                          <w:lang w:bidi="es-ES"/>
                        </w:rPr>
                        <w:t>Una vez se haya hecho esto, y se le allá consignado a la cuenta del usuario el Analista deberá digitar la fecha en que se le consigno, automáticamente el sistema crear las fechas de corte de los pagos y le presentara al usuario en la opción del panel izquierdo “Mi Préstamo”, información incluyendo valor, fecha límite de pago, formas de pago disponibles y posibilidad de que suba al sistema imagen del comprobante de pago para ser posteriormente verificado por un Analista.</w:t>
                      </w:r>
                    </w:p>
                    <w:p w:rsidR="00F32305" w:rsidRDefault="00F32305" w:rsidP="00C31ADF">
                      <w:pPr>
                        <w:jc w:val="both"/>
                        <w:rPr>
                          <w:lang w:bidi="es-ES"/>
                        </w:rPr>
                      </w:pPr>
                      <w:r>
                        <w:rPr>
                          <w:noProof/>
                          <w:lang w:eastAsia="es-ES"/>
                        </w:rPr>
                        <w:drawing>
                          <wp:inline distT="0" distB="0" distL="0" distR="0" wp14:anchorId="62DFAB4F" wp14:editId="74582CD5">
                            <wp:extent cx="4700905" cy="2403475"/>
                            <wp:effectExtent l="0" t="0" r="444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00905" cy="2403475"/>
                                    </a:xfrm>
                                    <a:prstGeom prst="rect">
                                      <a:avLst/>
                                    </a:prstGeom>
                                  </pic:spPr>
                                </pic:pic>
                              </a:graphicData>
                            </a:graphic>
                          </wp:inline>
                        </w:drawing>
                      </w:r>
                    </w:p>
                    <w:p w:rsidR="00F32305" w:rsidRPr="00970C0C" w:rsidRDefault="00F32305" w:rsidP="00C31ADF">
                      <w:pPr>
                        <w:jc w:val="both"/>
                        <w:rPr>
                          <w:lang w:bidi="es-ES"/>
                        </w:rPr>
                      </w:pPr>
                    </w:p>
                  </w:txbxContent>
                </v:textbox>
                <w10:wrap anchorx="margin"/>
              </v:shape>
            </w:pict>
          </mc:Fallback>
        </mc:AlternateContent>
      </w:r>
    </w:p>
    <w:p w:rsidR="00D750AE" w:rsidRDefault="003D3400">
      <w:r>
        <w:tab/>
      </w:r>
      <w:r>
        <w:tab/>
      </w:r>
      <w:r>
        <w:tab/>
      </w:r>
      <w:r>
        <w:tab/>
      </w:r>
      <w:r>
        <w:tab/>
      </w:r>
      <w:r>
        <w:tab/>
      </w:r>
    </w:p>
    <w:p w:rsidR="00D750AE" w:rsidRDefault="00D750AE"/>
    <w:p w:rsidR="002D457E" w:rsidRDefault="002D457E"/>
    <w:p w:rsidR="002D457E" w:rsidRDefault="002D457E"/>
    <w:p w:rsidR="002D457E" w:rsidRDefault="002D457E"/>
    <w:p w:rsidR="002D457E" w:rsidRDefault="002D457E"/>
    <w:p w:rsidR="002D457E" w:rsidRDefault="002D457E"/>
    <w:p w:rsidR="00C31ADF" w:rsidRDefault="00C31ADF"/>
    <w:p w:rsidR="00C31ADF" w:rsidRDefault="00C31ADF"/>
    <w:p w:rsidR="00C31ADF" w:rsidRDefault="00C31ADF"/>
    <w:p w:rsidR="00C31ADF" w:rsidRDefault="00C31ADF"/>
    <w:p w:rsidR="00C31ADF" w:rsidRDefault="00C31ADF"/>
    <w:p w:rsidR="00C31ADF" w:rsidRDefault="00C31ADF"/>
    <w:p w:rsidR="00C31ADF" w:rsidRDefault="00C31ADF"/>
    <w:p w:rsidR="00C31ADF" w:rsidRDefault="00C31ADF"/>
    <w:p w:rsidR="00C31ADF" w:rsidRDefault="00C31ADF"/>
    <w:p w:rsidR="00C31ADF" w:rsidRDefault="00C31ADF"/>
    <w:p w:rsidR="00C31ADF" w:rsidRDefault="00C31ADF"/>
    <w:p w:rsidR="00C31ADF" w:rsidRDefault="00C31ADF"/>
    <w:p w:rsidR="00C31ADF" w:rsidRDefault="00C31ADF"/>
    <w:p w:rsidR="00C31ADF" w:rsidRDefault="00C31ADF"/>
    <w:p w:rsidR="00C31ADF" w:rsidRDefault="00C31ADF"/>
    <w:p w:rsidR="00C31ADF" w:rsidRDefault="00C31ADF"/>
    <w:p w:rsidR="00C31ADF" w:rsidRDefault="00C31ADF"/>
    <w:p w:rsidR="00C31ADF" w:rsidRDefault="00C31ADF"/>
    <w:p w:rsidR="00C31ADF" w:rsidRDefault="00C31ADF"/>
    <w:p w:rsidR="00C31ADF" w:rsidRDefault="00C31ADF"/>
    <w:p w:rsidR="00C31ADF" w:rsidRDefault="00C31ADF"/>
    <w:p w:rsidR="00C31ADF" w:rsidRDefault="00C31ADF"/>
    <w:p w:rsidR="00C31ADF" w:rsidRDefault="00C31ADF"/>
    <w:p w:rsidR="00C31ADF" w:rsidRDefault="00C31ADF">
      <w:r>
        <w:tab/>
      </w:r>
      <w:r>
        <w:tab/>
      </w:r>
      <w:r>
        <w:tab/>
      </w:r>
      <w:r>
        <w:tab/>
      </w:r>
      <w:r>
        <w:tab/>
      </w:r>
      <w:r>
        <w:tab/>
      </w:r>
      <w:r>
        <w:tab/>
      </w:r>
      <w:r>
        <w:tab/>
      </w:r>
      <w:r>
        <w:tab/>
      </w:r>
      <w:r>
        <w:tab/>
      </w:r>
      <w:r>
        <w:tab/>
      </w:r>
      <w:r>
        <w:tab/>
      </w:r>
      <w:r>
        <w:tab/>
      </w:r>
      <w:r>
        <w:tab/>
      </w:r>
      <w:r>
        <w:rPr>
          <w:noProof/>
          <w:lang w:bidi="es-ES"/>
        </w:rPr>
        <w:t>Página 6</w:t>
      </w:r>
    </w:p>
    <w:p w:rsidR="00C31ADF" w:rsidRDefault="00C31ADF"/>
    <w:p w:rsidR="00C31ADF" w:rsidRDefault="00C31ADF"/>
    <w:p w:rsidR="00C31ADF" w:rsidRDefault="00C31ADF">
      <w:r>
        <w:tab/>
      </w:r>
      <w:r w:rsidRPr="00970C0C">
        <w:rPr>
          <w:i/>
          <w:noProof/>
          <w:lang w:eastAsia="es-ES"/>
        </w:rPr>
        <mc:AlternateContent>
          <mc:Choice Requires="wps">
            <w:drawing>
              <wp:inline distT="0" distB="0" distL="0" distR="0" wp14:anchorId="21530E23" wp14:editId="0A521D79">
                <wp:extent cx="3803904" cy="1389380"/>
                <wp:effectExtent l="0" t="0" r="0" b="1270"/>
                <wp:docPr id="39" name="Cuadro de texto 39"/>
                <wp:cNvGraphicFramePr/>
                <a:graphic xmlns:a="http://schemas.openxmlformats.org/drawingml/2006/main">
                  <a:graphicData uri="http://schemas.microsoft.com/office/word/2010/wordprocessingShape">
                    <wps:wsp>
                      <wps:cNvSpPr txBox="1"/>
                      <wps:spPr>
                        <a:xfrm>
                          <a:off x="0" y="0"/>
                          <a:ext cx="3803904" cy="1389380"/>
                        </a:xfrm>
                        <a:prstGeom prst="rect">
                          <a:avLst/>
                        </a:prstGeom>
                        <a:noFill/>
                        <a:ln w="6350">
                          <a:noFill/>
                        </a:ln>
                      </wps:spPr>
                      <wps:txbx>
                        <w:txbxContent>
                          <w:p w:rsidR="00F32305" w:rsidRPr="000B4502" w:rsidRDefault="00F32305" w:rsidP="00C31ADF">
                            <w:pPr>
                              <w:pStyle w:val="Ttulo"/>
                              <w:rPr>
                                <w:color w:val="44546A" w:themeColor="text2"/>
                              </w:rPr>
                            </w:pPr>
                            <w:r>
                              <w:rPr>
                                <w:color w:val="44546A" w:themeColor="text2"/>
                                <w:lang w:bidi="es-ES"/>
                              </w:rPr>
                              <w:t>Manual</w:t>
                            </w:r>
                          </w:p>
                          <w:p w:rsidR="00F32305" w:rsidRPr="000B4502" w:rsidRDefault="00F32305" w:rsidP="00C31ADF">
                            <w:pPr>
                              <w:pStyle w:val="Subttulo"/>
                              <w:rPr>
                                <w:color w:val="44546A" w:themeColor="text2"/>
                              </w:rPr>
                            </w:pPr>
                            <w:r>
                              <w:rPr>
                                <w:color w:val="44546A" w:themeColor="text2"/>
                                <w:lang w:bidi="es-ES"/>
                              </w:rPr>
                              <w:t>Analista o Moderador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1530E23" id="Cuadro de texto 39" o:spid="_x0000_s1047" type="#_x0000_t202" style="width:299.5pt;height:10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" filled="f" stroked="f" strokeweight=".5pt">
                <v:textbox>
                  <w:txbxContent>
                    <w:p w:rsidR="00F32305" w:rsidRPr="000B4502" w:rsidRDefault="00F32305" w:rsidP="00C31ADF">
                      <w:pPr>
                        <w:pStyle w:val="Ttulo"/>
                        <w:rPr>
                          <w:color w:val="44546A" w:themeColor="text2"/>
                        </w:rPr>
                      </w:pPr>
                      <w:r>
                        <w:rPr>
                          <w:color w:val="44546A" w:themeColor="text2"/>
                          <w:lang w:bidi="es-ES"/>
                        </w:rPr>
                        <w:t>Manual</w:t>
                      </w:r>
                    </w:p>
                    <w:p w:rsidR="00F32305" w:rsidRPr="000B4502" w:rsidRDefault="00F32305" w:rsidP="00C31ADF">
                      <w:pPr>
                        <w:pStyle w:val="Subttulo"/>
                        <w:rPr>
                          <w:color w:val="44546A" w:themeColor="text2"/>
                        </w:rPr>
                      </w:pPr>
                      <w:r>
                        <w:rPr>
                          <w:color w:val="44546A" w:themeColor="text2"/>
                          <w:lang w:bidi="es-ES"/>
                        </w:rPr>
                        <w:t>Analista o Moderador</w:t>
                      </w:r>
                    </w:p>
                  </w:txbxContent>
                </v:textbox>
                <w10:anchorlock/>
              </v:shape>
            </w:pict>
          </mc:Fallback>
        </mc:AlternateContent>
      </w:r>
    </w:p>
    <w:p w:rsidR="00C31ADF" w:rsidRDefault="00C31ADF">
      <w:r w:rsidRPr="000B4502">
        <w:rPr>
          <w:noProof/>
          <w:lang w:eastAsia="es-ES"/>
        </w:rPr>
        <mc:AlternateContent>
          <mc:Choice Requires="wps">
            <w:drawing>
              <wp:anchor distT="0" distB="0" distL="114300" distR="114300" simplePos="0" relativeHeight="251674624" behindDoc="1" locked="0" layoutInCell="1" allowOverlap="1" wp14:anchorId="3DC94C89" wp14:editId="6E8A05D9">
                <wp:simplePos x="0" y="0"/>
                <wp:positionH relativeFrom="margin">
                  <wp:posOffset>1288473</wp:posOffset>
                </wp:positionH>
                <wp:positionV relativeFrom="paragraph">
                  <wp:posOffset>6292</wp:posOffset>
                </wp:positionV>
                <wp:extent cx="4890655" cy="8319654"/>
                <wp:effectExtent l="0" t="0" r="5715" b="5715"/>
                <wp:wrapNone/>
                <wp:docPr id="40" name="Cuadro de texto 40"/>
                <wp:cNvGraphicFramePr/>
                <a:graphic xmlns:a="http://schemas.openxmlformats.org/drawingml/2006/main">
                  <a:graphicData uri="http://schemas.microsoft.com/office/word/2010/wordprocessingShape">
                    <wps:wsp>
                      <wps:cNvSpPr txBox="1"/>
                      <wps:spPr>
                        <a:xfrm>
                          <a:off x="0" y="0"/>
                          <a:ext cx="4890655" cy="8319654"/>
                        </a:xfrm>
                        <a:prstGeom prst="rect">
                          <a:avLst/>
                        </a:prstGeom>
                        <a:solidFill>
                          <a:schemeClr val="lt1"/>
                        </a:solidFill>
                        <a:ln w="6350">
                          <a:noFill/>
                        </a:ln>
                      </wps:spPr>
                      <wps:txbx>
                        <w:txbxContent>
                          <w:p w:rsidR="00F32305" w:rsidRDefault="00F32305" w:rsidP="00C31ADF">
                            <w:pPr>
                              <w:pStyle w:val="Ttulo1"/>
                              <w:rPr>
                                <w:lang w:bidi="es-ES"/>
                              </w:rPr>
                            </w:pPr>
                            <w:r>
                              <w:rPr>
                                <w:lang w:bidi="es-ES"/>
                              </w:rPr>
                              <w:t>Analista</w:t>
                            </w:r>
                          </w:p>
                          <w:p w:rsidR="00F32305" w:rsidRDefault="00F32305" w:rsidP="00C31ADF">
                            <w:pPr>
                              <w:rPr>
                                <w:lang w:bidi="es-ES"/>
                              </w:rPr>
                            </w:pPr>
                            <w:r>
                              <w:rPr>
                                <w:lang w:bidi="es-ES"/>
                              </w:rPr>
                              <w:t>Cuando el analista entra al portal se encontrará en la sección “SOLICITUDES” donde podrá ver todas las solicitudes nuevas realizadas por los usuarios.</w:t>
                            </w:r>
                          </w:p>
                          <w:p w:rsidR="00F32305" w:rsidRDefault="00F32305" w:rsidP="00C31ADF">
                            <w:pPr>
                              <w:rPr>
                                <w:lang w:bidi="es-ES"/>
                              </w:rPr>
                            </w:pPr>
                            <w:r>
                              <w:rPr>
                                <w:lang w:bidi="es-ES"/>
                              </w:rPr>
                              <w:t>Aquí de primera vista vera el valor solicitado, el tipo de préstamo y estado de la solicitud.</w:t>
                            </w:r>
                          </w:p>
                          <w:p w:rsidR="00F32305" w:rsidRDefault="00F32305" w:rsidP="00F45538">
                            <w:pPr>
                              <w:jc w:val="center"/>
                              <w:rPr>
                                <w:lang w:bidi="es-ES"/>
                              </w:rPr>
                            </w:pPr>
                            <w:r>
                              <w:rPr>
                                <w:noProof/>
                                <w:lang w:eastAsia="es-ES"/>
                              </w:rPr>
                              <w:drawing>
                                <wp:inline distT="0" distB="0" distL="0" distR="0" wp14:anchorId="771BCE48" wp14:editId="00C59666">
                                  <wp:extent cx="3359727" cy="2069025"/>
                                  <wp:effectExtent l="0" t="0" r="0" b="762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71435" cy="2076235"/>
                                          </a:xfrm>
                                          <a:prstGeom prst="rect">
                                            <a:avLst/>
                                          </a:prstGeom>
                                        </pic:spPr>
                                      </pic:pic>
                                    </a:graphicData>
                                  </a:graphic>
                                </wp:inline>
                              </w:drawing>
                            </w:r>
                          </w:p>
                          <w:p w:rsidR="00F32305" w:rsidRDefault="00F32305" w:rsidP="00C31ADF">
                            <w:pPr>
                              <w:rPr>
                                <w:lang w:bidi="es-ES"/>
                              </w:rPr>
                            </w:pPr>
                            <w:r>
                              <w:rPr>
                                <w:lang w:bidi="es-ES"/>
                              </w:rPr>
                              <w:t>Aquí dando Click encima de la solicitud ampliará el panel y podrá ver toda la información que el usuario envió, para así analizarla y aprobar o rechazar la solicitud, colocando comentarios del resultado y una calificación del estudio.</w:t>
                            </w:r>
                          </w:p>
                          <w:p w:rsidR="00F32305" w:rsidRDefault="00F32305" w:rsidP="00F45538">
                            <w:pPr>
                              <w:jc w:val="center"/>
                              <w:rPr>
                                <w:lang w:bidi="es-ES"/>
                              </w:rPr>
                            </w:pPr>
                            <w:r>
                              <w:rPr>
                                <w:noProof/>
                                <w:lang w:eastAsia="es-ES"/>
                              </w:rPr>
                              <w:drawing>
                                <wp:inline distT="0" distB="0" distL="0" distR="0" wp14:anchorId="3571C680" wp14:editId="4DD9E071">
                                  <wp:extent cx="3754581" cy="3417819"/>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89120" cy="3449260"/>
                                          </a:xfrm>
                                          <a:prstGeom prst="rect">
                                            <a:avLst/>
                                          </a:prstGeom>
                                        </pic:spPr>
                                      </pic:pic>
                                    </a:graphicData>
                                  </a:graphic>
                                </wp:inline>
                              </w:drawing>
                            </w:r>
                          </w:p>
                          <w:p w:rsidR="00F32305" w:rsidRDefault="00F32305" w:rsidP="00C31ADF">
                            <w:pPr>
                              <w:rPr>
                                <w:lang w:bidi="es-ES"/>
                              </w:rPr>
                            </w:pPr>
                            <w:r>
                              <w:rPr>
                                <w:lang w:bidi="es-ES"/>
                              </w:rPr>
                              <w:t>Al realizar la calificación la solicitud ya no aparecerá más aquí, y el Analista deberá desplazarse a la opción del menú “Aprobados”, para seguir el proceso.</w:t>
                            </w:r>
                          </w:p>
                          <w:p w:rsidR="00F32305" w:rsidRDefault="00F32305" w:rsidP="00C31ADF">
                            <w:pPr>
                              <w:rPr>
                                <w:lang w:bidi="es-ES"/>
                              </w:rPr>
                            </w:pPr>
                          </w:p>
                          <w:p w:rsidR="00F32305" w:rsidRDefault="00F32305" w:rsidP="00C31ADF">
                            <w:pPr>
                              <w:rPr>
                                <w:lang w:bidi="es-ES"/>
                              </w:rPr>
                            </w:pPr>
                          </w:p>
                          <w:p w:rsidR="00F32305" w:rsidRDefault="00F32305" w:rsidP="00C31ADF">
                            <w:pPr>
                              <w:rPr>
                                <w:lang w:bidi="es-ES"/>
                              </w:rPr>
                            </w:pPr>
                          </w:p>
                          <w:p w:rsidR="00F32305" w:rsidRDefault="00F32305" w:rsidP="00C31ADF">
                            <w:pPr>
                              <w:rPr>
                                <w:lang w:bidi="es-ES"/>
                              </w:rPr>
                            </w:pPr>
                          </w:p>
                          <w:p w:rsidR="00F32305" w:rsidRDefault="00F32305" w:rsidP="00C31ADF">
                            <w:pPr>
                              <w:rPr>
                                <w:lang w:bidi="es-ES"/>
                              </w:rPr>
                            </w:pPr>
                          </w:p>
                          <w:p w:rsidR="00F32305" w:rsidRDefault="00F32305" w:rsidP="00C31ADF">
                            <w:pPr>
                              <w:rPr>
                                <w:lang w:bidi="es-ES"/>
                              </w:rPr>
                            </w:pPr>
                          </w:p>
                          <w:p w:rsidR="00F32305" w:rsidRDefault="00F32305" w:rsidP="00C31ADF">
                            <w:pPr>
                              <w:rPr>
                                <w:lang w:bidi="es-ES"/>
                              </w:rPr>
                            </w:pPr>
                          </w:p>
                          <w:p w:rsidR="00F32305" w:rsidRDefault="00F32305" w:rsidP="00C31ADF">
                            <w:pPr>
                              <w:rPr>
                                <w:lang w:bidi="es-ES"/>
                              </w:rPr>
                            </w:pPr>
                          </w:p>
                          <w:p w:rsidR="00F32305" w:rsidRDefault="00F32305" w:rsidP="00C31ADF">
                            <w:pPr>
                              <w:rPr>
                                <w:lang w:bidi="es-ES"/>
                              </w:rPr>
                            </w:pPr>
                          </w:p>
                          <w:p w:rsidR="00F32305" w:rsidRDefault="00F32305" w:rsidP="00C31ADF">
                            <w:pPr>
                              <w:rPr>
                                <w:lang w:bidi="es-ES"/>
                              </w:rPr>
                            </w:pPr>
                          </w:p>
                          <w:p w:rsidR="00F32305" w:rsidRDefault="00F32305" w:rsidP="00C31ADF">
                            <w:pPr>
                              <w:rPr>
                                <w:lang w:bidi="es-ES"/>
                              </w:rPr>
                            </w:pPr>
                          </w:p>
                          <w:p w:rsidR="00F32305" w:rsidRDefault="00F32305" w:rsidP="00C31ADF">
                            <w:pPr>
                              <w:rPr>
                                <w:lang w:bidi="es-ES"/>
                              </w:rPr>
                            </w:pPr>
                          </w:p>
                          <w:p w:rsidR="00F32305" w:rsidRDefault="00F32305" w:rsidP="00C31ADF">
                            <w:pPr>
                              <w:rPr>
                                <w:lang w:bidi="es-ES"/>
                              </w:rPr>
                            </w:pPr>
                          </w:p>
                          <w:p w:rsidR="00F32305" w:rsidRDefault="00F32305" w:rsidP="00C31ADF">
                            <w:pPr>
                              <w:rPr>
                                <w:lang w:bidi="es-ES"/>
                              </w:rPr>
                            </w:pPr>
                          </w:p>
                          <w:p w:rsidR="00F32305" w:rsidRPr="00C31ADF" w:rsidRDefault="00F32305" w:rsidP="00C31ADF">
                            <w:pPr>
                              <w:rPr>
                                <w:lang w:bidi="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94C89" id="Cuadro de texto 40" o:spid="_x0000_s1048" type="#_x0000_t202" style="position:absolute;margin-left:101.45pt;margin-top:.5pt;width:385.1pt;height:655.1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" fillcolor="white [3201]" stroked="f" strokeweight=".5pt">
                <v:textbox>
                  <w:txbxContent>
                    <w:p w:rsidR="00F32305" w:rsidRDefault="00F32305" w:rsidP="00C31ADF">
                      <w:pPr>
                        <w:pStyle w:val="Ttulo1"/>
                        <w:rPr>
                          <w:lang w:bidi="es-ES"/>
                        </w:rPr>
                      </w:pPr>
                      <w:r>
                        <w:rPr>
                          <w:lang w:bidi="es-ES"/>
                        </w:rPr>
                        <w:t>Analista</w:t>
                      </w:r>
                    </w:p>
                    <w:p w:rsidR="00F32305" w:rsidRDefault="00F32305" w:rsidP="00C31ADF">
                      <w:pPr>
                        <w:rPr>
                          <w:lang w:bidi="es-ES"/>
                        </w:rPr>
                      </w:pPr>
                      <w:r>
                        <w:rPr>
                          <w:lang w:bidi="es-ES"/>
                        </w:rPr>
                        <w:t>Cuando el analista entra al portal se encontrará en la sección “SOLICITUDES” donde podrá ver todas las solicitudes nuevas realizadas por los usuarios.</w:t>
                      </w:r>
                    </w:p>
                    <w:p w:rsidR="00F32305" w:rsidRDefault="00F32305" w:rsidP="00C31ADF">
                      <w:pPr>
                        <w:rPr>
                          <w:lang w:bidi="es-ES"/>
                        </w:rPr>
                      </w:pPr>
                      <w:r>
                        <w:rPr>
                          <w:lang w:bidi="es-ES"/>
                        </w:rPr>
                        <w:t>Aquí de primera vista vera el valor solicitado, el tipo de préstamo y estado de la solicitud.</w:t>
                      </w:r>
                    </w:p>
                    <w:p w:rsidR="00F32305" w:rsidRDefault="00F32305" w:rsidP="00F45538">
                      <w:pPr>
                        <w:jc w:val="center"/>
                        <w:rPr>
                          <w:lang w:bidi="es-ES"/>
                        </w:rPr>
                      </w:pPr>
                      <w:r>
                        <w:rPr>
                          <w:noProof/>
                          <w:lang w:eastAsia="es-ES"/>
                        </w:rPr>
                        <w:drawing>
                          <wp:inline distT="0" distB="0" distL="0" distR="0" wp14:anchorId="771BCE48" wp14:editId="00C59666">
                            <wp:extent cx="3359727" cy="2069025"/>
                            <wp:effectExtent l="0" t="0" r="0" b="762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71435" cy="2076235"/>
                                    </a:xfrm>
                                    <a:prstGeom prst="rect">
                                      <a:avLst/>
                                    </a:prstGeom>
                                  </pic:spPr>
                                </pic:pic>
                              </a:graphicData>
                            </a:graphic>
                          </wp:inline>
                        </w:drawing>
                      </w:r>
                    </w:p>
                    <w:p w:rsidR="00F32305" w:rsidRDefault="00F32305" w:rsidP="00C31ADF">
                      <w:pPr>
                        <w:rPr>
                          <w:lang w:bidi="es-ES"/>
                        </w:rPr>
                      </w:pPr>
                      <w:r>
                        <w:rPr>
                          <w:lang w:bidi="es-ES"/>
                        </w:rPr>
                        <w:t>Aquí dando Click encima de la solicitud ampliará el panel y podrá ver toda la información que el usuario envió, para así analizarla y aprobar o rechazar la solicitud, colocando comentarios del resultado y una calificación del estudio.</w:t>
                      </w:r>
                    </w:p>
                    <w:p w:rsidR="00F32305" w:rsidRDefault="00F32305" w:rsidP="00F45538">
                      <w:pPr>
                        <w:jc w:val="center"/>
                        <w:rPr>
                          <w:lang w:bidi="es-ES"/>
                        </w:rPr>
                      </w:pPr>
                      <w:r>
                        <w:rPr>
                          <w:noProof/>
                          <w:lang w:eastAsia="es-ES"/>
                        </w:rPr>
                        <w:drawing>
                          <wp:inline distT="0" distB="0" distL="0" distR="0" wp14:anchorId="3571C680" wp14:editId="4DD9E071">
                            <wp:extent cx="3754581" cy="3417819"/>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89120" cy="3449260"/>
                                    </a:xfrm>
                                    <a:prstGeom prst="rect">
                                      <a:avLst/>
                                    </a:prstGeom>
                                  </pic:spPr>
                                </pic:pic>
                              </a:graphicData>
                            </a:graphic>
                          </wp:inline>
                        </w:drawing>
                      </w:r>
                    </w:p>
                    <w:p w:rsidR="00F32305" w:rsidRDefault="00F32305" w:rsidP="00C31ADF">
                      <w:pPr>
                        <w:rPr>
                          <w:lang w:bidi="es-ES"/>
                        </w:rPr>
                      </w:pPr>
                      <w:r>
                        <w:rPr>
                          <w:lang w:bidi="es-ES"/>
                        </w:rPr>
                        <w:t>Al realizar la calificación la solicitud ya no aparecerá más aquí, y el Analista deberá desplazarse a la opción del menú “Aprobados”, para seguir el proceso.</w:t>
                      </w:r>
                    </w:p>
                    <w:p w:rsidR="00F32305" w:rsidRDefault="00F32305" w:rsidP="00C31ADF">
                      <w:pPr>
                        <w:rPr>
                          <w:lang w:bidi="es-ES"/>
                        </w:rPr>
                      </w:pPr>
                    </w:p>
                    <w:p w:rsidR="00F32305" w:rsidRDefault="00F32305" w:rsidP="00C31ADF">
                      <w:pPr>
                        <w:rPr>
                          <w:lang w:bidi="es-ES"/>
                        </w:rPr>
                      </w:pPr>
                    </w:p>
                    <w:p w:rsidR="00F32305" w:rsidRDefault="00F32305" w:rsidP="00C31ADF">
                      <w:pPr>
                        <w:rPr>
                          <w:lang w:bidi="es-ES"/>
                        </w:rPr>
                      </w:pPr>
                    </w:p>
                    <w:p w:rsidR="00F32305" w:rsidRDefault="00F32305" w:rsidP="00C31ADF">
                      <w:pPr>
                        <w:rPr>
                          <w:lang w:bidi="es-ES"/>
                        </w:rPr>
                      </w:pPr>
                    </w:p>
                    <w:p w:rsidR="00F32305" w:rsidRDefault="00F32305" w:rsidP="00C31ADF">
                      <w:pPr>
                        <w:rPr>
                          <w:lang w:bidi="es-ES"/>
                        </w:rPr>
                      </w:pPr>
                    </w:p>
                    <w:p w:rsidR="00F32305" w:rsidRDefault="00F32305" w:rsidP="00C31ADF">
                      <w:pPr>
                        <w:rPr>
                          <w:lang w:bidi="es-ES"/>
                        </w:rPr>
                      </w:pPr>
                    </w:p>
                    <w:p w:rsidR="00F32305" w:rsidRDefault="00F32305" w:rsidP="00C31ADF">
                      <w:pPr>
                        <w:rPr>
                          <w:lang w:bidi="es-ES"/>
                        </w:rPr>
                      </w:pPr>
                    </w:p>
                    <w:p w:rsidR="00F32305" w:rsidRDefault="00F32305" w:rsidP="00C31ADF">
                      <w:pPr>
                        <w:rPr>
                          <w:lang w:bidi="es-ES"/>
                        </w:rPr>
                      </w:pPr>
                    </w:p>
                    <w:p w:rsidR="00F32305" w:rsidRDefault="00F32305" w:rsidP="00C31ADF">
                      <w:pPr>
                        <w:rPr>
                          <w:lang w:bidi="es-ES"/>
                        </w:rPr>
                      </w:pPr>
                    </w:p>
                    <w:p w:rsidR="00F32305" w:rsidRDefault="00F32305" w:rsidP="00C31ADF">
                      <w:pPr>
                        <w:rPr>
                          <w:lang w:bidi="es-ES"/>
                        </w:rPr>
                      </w:pPr>
                    </w:p>
                    <w:p w:rsidR="00F32305" w:rsidRDefault="00F32305" w:rsidP="00C31ADF">
                      <w:pPr>
                        <w:rPr>
                          <w:lang w:bidi="es-ES"/>
                        </w:rPr>
                      </w:pPr>
                    </w:p>
                    <w:p w:rsidR="00F32305" w:rsidRDefault="00F32305" w:rsidP="00C31ADF">
                      <w:pPr>
                        <w:rPr>
                          <w:lang w:bidi="es-ES"/>
                        </w:rPr>
                      </w:pPr>
                    </w:p>
                    <w:p w:rsidR="00F32305" w:rsidRDefault="00F32305" w:rsidP="00C31ADF">
                      <w:pPr>
                        <w:rPr>
                          <w:lang w:bidi="es-ES"/>
                        </w:rPr>
                      </w:pPr>
                    </w:p>
                    <w:p w:rsidR="00F32305" w:rsidRDefault="00F32305" w:rsidP="00C31ADF">
                      <w:pPr>
                        <w:rPr>
                          <w:lang w:bidi="es-ES"/>
                        </w:rPr>
                      </w:pPr>
                    </w:p>
                    <w:p w:rsidR="00F32305" w:rsidRPr="00C31ADF" w:rsidRDefault="00F32305" w:rsidP="00C31ADF">
                      <w:pPr>
                        <w:rPr>
                          <w:lang w:bidi="es-ES"/>
                        </w:rPr>
                      </w:pPr>
                    </w:p>
                  </w:txbxContent>
                </v:textbox>
                <w10:wrap anchorx="margin"/>
              </v:shape>
            </w:pict>
          </mc:Fallback>
        </mc:AlternateContent>
      </w:r>
      <w:r>
        <w:tab/>
      </w:r>
    </w:p>
    <w:p w:rsidR="00C31ADF" w:rsidRDefault="00C31ADF"/>
    <w:p w:rsidR="00C31ADF" w:rsidRDefault="00C31ADF"/>
    <w:p w:rsidR="00C31ADF" w:rsidRDefault="00C31ADF"/>
    <w:p w:rsidR="00C31ADF" w:rsidRDefault="00C31ADF"/>
    <w:p w:rsidR="00C31ADF" w:rsidRDefault="00C31ADF"/>
    <w:p w:rsidR="00C31ADF" w:rsidRDefault="00C31ADF"/>
    <w:p w:rsidR="00C31ADF" w:rsidRDefault="00C31ADF"/>
    <w:p w:rsidR="00C31ADF" w:rsidRDefault="00C31ADF"/>
    <w:p w:rsidR="00C31ADF" w:rsidRDefault="00C31ADF"/>
    <w:p w:rsidR="00C31ADF" w:rsidRDefault="00C31ADF"/>
    <w:p w:rsidR="00C31ADF" w:rsidRDefault="00C31ADF"/>
    <w:p w:rsidR="00C31ADF" w:rsidRDefault="00C31ADF"/>
    <w:p w:rsidR="00C31ADF" w:rsidRDefault="00C31ADF"/>
    <w:p w:rsidR="00C31ADF" w:rsidRDefault="00C31ADF"/>
    <w:p w:rsidR="00C31ADF" w:rsidRDefault="00C31ADF"/>
    <w:p w:rsidR="00C31ADF" w:rsidRDefault="00C31ADF"/>
    <w:p w:rsidR="00C31ADF" w:rsidRDefault="00C31ADF"/>
    <w:p w:rsidR="00C31ADF" w:rsidRDefault="00C31ADF"/>
    <w:p w:rsidR="00C31ADF" w:rsidRDefault="00C31ADF"/>
    <w:p w:rsidR="00C31ADF" w:rsidRDefault="00C31ADF"/>
    <w:p w:rsidR="00C31ADF" w:rsidRDefault="00C31ADF"/>
    <w:p w:rsidR="00C31ADF" w:rsidRDefault="00C31ADF"/>
    <w:p w:rsidR="00C31ADF" w:rsidRDefault="00C31ADF"/>
    <w:p w:rsidR="00C31ADF" w:rsidRDefault="00C31ADF"/>
    <w:p w:rsidR="00C31ADF" w:rsidRDefault="00C31ADF"/>
    <w:p w:rsidR="00C31ADF" w:rsidRDefault="00C31ADF"/>
    <w:p w:rsidR="00C31ADF" w:rsidRDefault="00C31ADF"/>
    <w:p w:rsidR="00C31ADF" w:rsidRDefault="00C31ADF"/>
    <w:p w:rsidR="00C31ADF" w:rsidRDefault="00C31ADF"/>
    <w:p w:rsidR="00C31ADF" w:rsidRDefault="00C31ADF"/>
    <w:p w:rsidR="00C31ADF" w:rsidRDefault="00F45538">
      <w:r>
        <w:tab/>
      </w:r>
      <w:r>
        <w:tab/>
      </w:r>
      <w:r>
        <w:tab/>
      </w:r>
      <w:r>
        <w:tab/>
      </w:r>
      <w:r>
        <w:tab/>
      </w:r>
      <w:r>
        <w:tab/>
      </w:r>
      <w:r>
        <w:tab/>
      </w:r>
      <w:r>
        <w:tab/>
      </w:r>
      <w:r>
        <w:tab/>
      </w:r>
      <w:r>
        <w:tab/>
      </w:r>
      <w:r>
        <w:tab/>
      </w:r>
      <w:r>
        <w:tab/>
      </w:r>
      <w:r>
        <w:tab/>
      </w:r>
      <w:r>
        <w:tab/>
      </w:r>
      <w:r>
        <w:rPr>
          <w:noProof/>
          <w:lang w:bidi="es-ES"/>
        </w:rPr>
        <w:t>Página 7</w:t>
      </w:r>
    </w:p>
    <w:p w:rsidR="00C31ADF" w:rsidRDefault="00C31ADF"/>
    <w:p w:rsidR="00C31ADF" w:rsidRDefault="00C31ADF"/>
    <w:p w:rsidR="00C31ADF" w:rsidRDefault="00F45538">
      <w:r>
        <w:tab/>
      </w:r>
      <w:r w:rsidRPr="00970C0C">
        <w:rPr>
          <w:i/>
          <w:noProof/>
          <w:lang w:eastAsia="es-ES"/>
        </w:rPr>
        <mc:AlternateContent>
          <mc:Choice Requires="wps">
            <w:drawing>
              <wp:inline distT="0" distB="0" distL="0" distR="0" wp14:anchorId="10A650A3" wp14:editId="57703BDB">
                <wp:extent cx="3803904" cy="1389380"/>
                <wp:effectExtent l="0" t="0" r="0" b="1270"/>
                <wp:docPr id="45" name="Cuadro de texto 45"/>
                <wp:cNvGraphicFramePr/>
                <a:graphic xmlns:a="http://schemas.openxmlformats.org/drawingml/2006/main">
                  <a:graphicData uri="http://schemas.microsoft.com/office/word/2010/wordprocessingShape">
                    <wps:wsp>
                      <wps:cNvSpPr txBox="1"/>
                      <wps:spPr>
                        <a:xfrm>
                          <a:off x="0" y="0"/>
                          <a:ext cx="3803904" cy="1389380"/>
                        </a:xfrm>
                        <a:prstGeom prst="rect">
                          <a:avLst/>
                        </a:prstGeom>
                        <a:noFill/>
                        <a:ln w="6350">
                          <a:noFill/>
                        </a:ln>
                      </wps:spPr>
                      <wps:txbx>
                        <w:txbxContent>
                          <w:p w:rsidR="00F32305" w:rsidRPr="000B4502" w:rsidRDefault="00F32305" w:rsidP="00F45538">
                            <w:pPr>
                              <w:pStyle w:val="Ttulo"/>
                              <w:rPr>
                                <w:color w:val="44546A" w:themeColor="text2"/>
                              </w:rPr>
                            </w:pPr>
                            <w:r>
                              <w:rPr>
                                <w:color w:val="44546A" w:themeColor="text2"/>
                                <w:lang w:bidi="es-ES"/>
                              </w:rPr>
                              <w:t>Manual</w:t>
                            </w:r>
                          </w:p>
                          <w:p w:rsidR="00F32305" w:rsidRPr="000B4502" w:rsidRDefault="00F32305" w:rsidP="00F45538">
                            <w:pPr>
                              <w:pStyle w:val="Subttulo"/>
                              <w:rPr>
                                <w:color w:val="44546A" w:themeColor="text2"/>
                              </w:rPr>
                            </w:pPr>
                            <w:r>
                              <w:rPr>
                                <w:color w:val="44546A" w:themeColor="text2"/>
                                <w:lang w:bidi="es-ES"/>
                              </w:rPr>
                              <w:t>Analista o Moderador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0A650A3" id="Cuadro de texto 45" o:spid="_x0000_s1049" type="#_x0000_t202" style="width:299.5pt;height:10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" filled="f" stroked="f" strokeweight=".5pt">
                <v:textbox>
                  <w:txbxContent>
                    <w:p w:rsidR="00F32305" w:rsidRPr="000B4502" w:rsidRDefault="00F32305" w:rsidP="00F45538">
                      <w:pPr>
                        <w:pStyle w:val="Ttulo"/>
                        <w:rPr>
                          <w:color w:val="44546A" w:themeColor="text2"/>
                        </w:rPr>
                      </w:pPr>
                      <w:r>
                        <w:rPr>
                          <w:color w:val="44546A" w:themeColor="text2"/>
                          <w:lang w:bidi="es-ES"/>
                        </w:rPr>
                        <w:t>Manual</w:t>
                      </w:r>
                    </w:p>
                    <w:p w:rsidR="00F32305" w:rsidRPr="000B4502" w:rsidRDefault="00F32305" w:rsidP="00F45538">
                      <w:pPr>
                        <w:pStyle w:val="Subttulo"/>
                        <w:rPr>
                          <w:color w:val="44546A" w:themeColor="text2"/>
                        </w:rPr>
                      </w:pPr>
                      <w:r>
                        <w:rPr>
                          <w:color w:val="44546A" w:themeColor="text2"/>
                          <w:lang w:bidi="es-ES"/>
                        </w:rPr>
                        <w:t>Analista o Moderador</w:t>
                      </w:r>
                    </w:p>
                  </w:txbxContent>
                </v:textbox>
                <w10:anchorlock/>
              </v:shape>
            </w:pict>
          </mc:Fallback>
        </mc:AlternateContent>
      </w:r>
    </w:p>
    <w:p w:rsidR="00C31ADF" w:rsidRDefault="00CD585F">
      <w:r w:rsidRPr="000B4502">
        <w:rPr>
          <w:noProof/>
          <w:lang w:eastAsia="es-ES"/>
        </w:rPr>
        <mc:AlternateContent>
          <mc:Choice Requires="wps">
            <w:drawing>
              <wp:anchor distT="0" distB="0" distL="114300" distR="114300" simplePos="0" relativeHeight="251676672" behindDoc="1" locked="0" layoutInCell="1" allowOverlap="1" wp14:anchorId="592FE9BD" wp14:editId="1E26D5D9">
                <wp:simplePos x="0" y="0"/>
                <wp:positionH relativeFrom="margin">
                  <wp:posOffset>1226012</wp:posOffset>
                </wp:positionH>
                <wp:positionV relativeFrom="paragraph">
                  <wp:posOffset>5715</wp:posOffset>
                </wp:positionV>
                <wp:extent cx="4890655" cy="8319654"/>
                <wp:effectExtent l="0" t="0" r="5715" b="5715"/>
                <wp:wrapNone/>
                <wp:docPr id="46" name="Cuadro de texto 46"/>
                <wp:cNvGraphicFramePr/>
                <a:graphic xmlns:a="http://schemas.openxmlformats.org/drawingml/2006/main">
                  <a:graphicData uri="http://schemas.microsoft.com/office/word/2010/wordprocessingShape">
                    <wps:wsp>
                      <wps:cNvSpPr txBox="1"/>
                      <wps:spPr>
                        <a:xfrm>
                          <a:off x="0" y="0"/>
                          <a:ext cx="4890655" cy="8319654"/>
                        </a:xfrm>
                        <a:prstGeom prst="rect">
                          <a:avLst/>
                        </a:prstGeom>
                        <a:solidFill>
                          <a:schemeClr val="lt1"/>
                        </a:solidFill>
                        <a:ln w="6350">
                          <a:noFill/>
                        </a:ln>
                      </wps:spPr>
                      <wps:txbx>
                        <w:txbxContent>
                          <w:p w:rsidR="00F32305" w:rsidRDefault="00F32305" w:rsidP="00CD585F">
                            <w:pPr>
                              <w:pStyle w:val="Ttulo1"/>
                              <w:rPr>
                                <w:lang w:bidi="es-ES"/>
                              </w:rPr>
                            </w:pPr>
                            <w:r>
                              <w:rPr>
                                <w:lang w:bidi="es-ES"/>
                              </w:rPr>
                              <w:t>Consignación y Proceso De Cartera</w:t>
                            </w:r>
                          </w:p>
                          <w:p w:rsidR="00F32305" w:rsidRDefault="00F32305" w:rsidP="00CD585F">
                            <w:pPr>
                              <w:rPr>
                                <w:lang w:bidi="es-ES"/>
                              </w:rPr>
                            </w:pPr>
                            <w:r>
                              <w:rPr>
                                <w:lang w:bidi="es-ES"/>
                              </w:rPr>
                              <w:t>Una vez pasa la solicitud de aprobado, si es un microcrédito se procederá a consignar en el banco del usuario, o en el caso de los otros préstamos a reunirse con él para completar el papeleo y la respectiva consignación.</w:t>
                            </w:r>
                          </w:p>
                          <w:p w:rsidR="00F32305" w:rsidRDefault="00F32305" w:rsidP="00CD585F">
                            <w:pPr>
                              <w:rPr>
                                <w:lang w:bidi="es-ES"/>
                              </w:rPr>
                            </w:pPr>
                            <w:r>
                              <w:rPr>
                                <w:lang w:bidi="es-ES"/>
                              </w:rPr>
                              <w:t>El Analista debe ingresar la fecha de consignación en el menú “Aprobados”</w:t>
                            </w:r>
                          </w:p>
                          <w:p w:rsidR="00F32305" w:rsidRDefault="00F32305" w:rsidP="00CD585F">
                            <w:pPr>
                              <w:rPr>
                                <w:lang w:bidi="es-ES"/>
                              </w:rPr>
                            </w:pPr>
                            <w:r>
                              <w:rPr>
                                <w:noProof/>
                                <w:lang w:eastAsia="es-ES"/>
                              </w:rPr>
                              <w:drawing>
                                <wp:inline distT="0" distB="0" distL="0" distR="0" wp14:anchorId="1ADDE11A" wp14:editId="1B28DE4D">
                                  <wp:extent cx="4700905" cy="694055"/>
                                  <wp:effectExtent l="0" t="0" r="444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00905" cy="694055"/>
                                          </a:xfrm>
                                          <a:prstGeom prst="rect">
                                            <a:avLst/>
                                          </a:prstGeom>
                                        </pic:spPr>
                                      </pic:pic>
                                    </a:graphicData>
                                  </a:graphic>
                                </wp:inline>
                              </w:drawing>
                            </w:r>
                          </w:p>
                          <w:p w:rsidR="00F32305" w:rsidRDefault="00F32305" w:rsidP="00CD585F">
                            <w:pPr>
                              <w:rPr>
                                <w:lang w:bidi="es-ES"/>
                              </w:rPr>
                            </w:pPr>
                            <w:r>
                              <w:rPr>
                                <w:lang w:bidi="es-ES"/>
                              </w:rPr>
                              <w:t>Apenas la envía el sistema cambia el estado del préstamo a “Facturación” y pasa la opción del menú “Cartera”, también genera las fechas de corte del préstamo según el plazo que pidió el usuario.</w:t>
                            </w:r>
                          </w:p>
                          <w:p w:rsidR="00F32305" w:rsidRDefault="00F32305" w:rsidP="00CD585F">
                            <w:pPr>
                              <w:rPr>
                                <w:lang w:bidi="es-ES"/>
                              </w:rPr>
                            </w:pPr>
                            <w:r>
                              <w:rPr>
                                <w:lang w:bidi="es-ES"/>
                              </w:rPr>
                              <w:t>Y en el menú del usuario le aparecerá información del valor de la cuota y fecha límite de pago.</w:t>
                            </w:r>
                          </w:p>
                          <w:p w:rsidR="00F32305" w:rsidRDefault="00F32305" w:rsidP="00CD585F">
                            <w:pPr>
                              <w:rPr>
                                <w:lang w:bidi="es-ES"/>
                              </w:rPr>
                            </w:pPr>
                            <w:r>
                              <w:rPr>
                                <w:noProof/>
                                <w:lang w:eastAsia="es-ES"/>
                              </w:rPr>
                              <w:drawing>
                                <wp:inline distT="0" distB="0" distL="0" distR="0" wp14:anchorId="7F959161" wp14:editId="4CC1BCE3">
                                  <wp:extent cx="4700905" cy="3495675"/>
                                  <wp:effectExtent l="0" t="0" r="444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00905" cy="3495675"/>
                                          </a:xfrm>
                                          <a:prstGeom prst="rect">
                                            <a:avLst/>
                                          </a:prstGeom>
                                        </pic:spPr>
                                      </pic:pic>
                                    </a:graphicData>
                                  </a:graphic>
                                </wp:inline>
                              </w:drawing>
                            </w:r>
                          </w:p>
                          <w:p w:rsidR="00F32305" w:rsidRDefault="00F32305" w:rsidP="00CD585F">
                            <w:pPr>
                              <w:rPr>
                                <w:lang w:bidi="es-ES"/>
                              </w:rPr>
                            </w:pPr>
                          </w:p>
                          <w:p w:rsidR="00F32305" w:rsidRDefault="00F32305" w:rsidP="00CD585F">
                            <w:pPr>
                              <w:rPr>
                                <w:lang w:bidi="es-ES"/>
                              </w:rPr>
                            </w:pPr>
                          </w:p>
                          <w:p w:rsidR="00F32305" w:rsidRDefault="00F32305" w:rsidP="00CD585F">
                            <w:pPr>
                              <w:rPr>
                                <w:lang w:bidi="es-ES"/>
                              </w:rPr>
                            </w:pPr>
                          </w:p>
                          <w:p w:rsidR="00F32305" w:rsidRDefault="00F32305" w:rsidP="00CD585F">
                            <w:pPr>
                              <w:rPr>
                                <w:lang w:bidi="es-ES"/>
                              </w:rPr>
                            </w:pPr>
                          </w:p>
                          <w:p w:rsidR="00F32305" w:rsidRDefault="00F32305" w:rsidP="00CD585F">
                            <w:pPr>
                              <w:rPr>
                                <w:lang w:bidi="es-ES"/>
                              </w:rPr>
                            </w:pPr>
                          </w:p>
                          <w:p w:rsidR="00F32305" w:rsidRDefault="00F32305" w:rsidP="00CD585F">
                            <w:pPr>
                              <w:rPr>
                                <w:lang w:bidi="es-ES"/>
                              </w:rPr>
                            </w:pPr>
                          </w:p>
                          <w:p w:rsidR="00F32305" w:rsidRDefault="00F32305" w:rsidP="00CD585F">
                            <w:pPr>
                              <w:rPr>
                                <w:lang w:bidi="es-ES"/>
                              </w:rPr>
                            </w:pPr>
                          </w:p>
                          <w:p w:rsidR="00F32305" w:rsidRDefault="00F32305" w:rsidP="00CD585F">
                            <w:pPr>
                              <w:rPr>
                                <w:lang w:bidi="es-ES"/>
                              </w:rPr>
                            </w:pPr>
                          </w:p>
                          <w:p w:rsidR="00F32305" w:rsidRDefault="00F32305" w:rsidP="00CD585F">
                            <w:pPr>
                              <w:rPr>
                                <w:lang w:bidi="es-ES"/>
                              </w:rPr>
                            </w:pPr>
                          </w:p>
                          <w:p w:rsidR="00F32305" w:rsidRDefault="00F32305" w:rsidP="00CD585F">
                            <w:pPr>
                              <w:rPr>
                                <w:lang w:bidi="es-ES"/>
                              </w:rPr>
                            </w:pPr>
                          </w:p>
                          <w:p w:rsidR="00F32305" w:rsidRDefault="00F32305" w:rsidP="00CD585F">
                            <w:pPr>
                              <w:rPr>
                                <w:lang w:bidi="es-ES"/>
                              </w:rPr>
                            </w:pPr>
                          </w:p>
                          <w:p w:rsidR="00F32305" w:rsidRDefault="00F32305" w:rsidP="00CD585F">
                            <w:pPr>
                              <w:rPr>
                                <w:lang w:bidi="es-ES"/>
                              </w:rPr>
                            </w:pPr>
                          </w:p>
                          <w:p w:rsidR="00F32305" w:rsidRDefault="00F32305" w:rsidP="00CD585F">
                            <w:pPr>
                              <w:rPr>
                                <w:lang w:bidi="es-ES"/>
                              </w:rPr>
                            </w:pPr>
                          </w:p>
                          <w:p w:rsidR="00F32305" w:rsidRPr="00C31ADF" w:rsidRDefault="00F32305" w:rsidP="00CD585F">
                            <w:pPr>
                              <w:rPr>
                                <w:lang w:bidi="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FE9BD" id="Cuadro de texto 46" o:spid="_x0000_s1050" type="#_x0000_t202" style="position:absolute;margin-left:96.55pt;margin-top:.45pt;width:385.1pt;height:655.1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" fillcolor="white [3201]" stroked="f" strokeweight=".5pt">
                <v:textbox>
                  <w:txbxContent>
                    <w:p w:rsidR="00F32305" w:rsidRDefault="00F32305" w:rsidP="00CD585F">
                      <w:pPr>
                        <w:pStyle w:val="Ttulo1"/>
                        <w:rPr>
                          <w:lang w:bidi="es-ES"/>
                        </w:rPr>
                      </w:pPr>
                      <w:r>
                        <w:rPr>
                          <w:lang w:bidi="es-ES"/>
                        </w:rPr>
                        <w:t>Consignación y Proceso De Cartera</w:t>
                      </w:r>
                    </w:p>
                    <w:p w:rsidR="00F32305" w:rsidRDefault="00F32305" w:rsidP="00CD585F">
                      <w:pPr>
                        <w:rPr>
                          <w:lang w:bidi="es-ES"/>
                        </w:rPr>
                      </w:pPr>
                      <w:r>
                        <w:rPr>
                          <w:lang w:bidi="es-ES"/>
                        </w:rPr>
                        <w:t>Una vez pasa la solicitud de aprobado, si es un microcrédito se procederá a consignar en el banco del usuario, o en el caso de los otros préstamos a reunirse con él para completar el papeleo y la respectiva consignación.</w:t>
                      </w:r>
                    </w:p>
                    <w:p w:rsidR="00F32305" w:rsidRDefault="00F32305" w:rsidP="00CD585F">
                      <w:pPr>
                        <w:rPr>
                          <w:lang w:bidi="es-ES"/>
                        </w:rPr>
                      </w:pPr>
                      <w:r>
                        <w:rPr>
                          <w:lang w:bidi="es-ES"/>
                        </w:rPr>
                        <w:t>El Analista debe ingresar la fecha de consignación en el menú “Aprobados”</w:t>
                      </w:r>
                    </w:p>
                    <w:p w:rsidR="00F32305" w:rsidRDefault="00F32305" w:rsidP="00CD585F">
                      <w:pPr>
                        <w:rPr>
                          <w:lang w:bidi="es-ES"/>
                        </w:rPr>
                      </w:pPr>
                      <w:r>
                        <w:rPr>
                          <w:noProof/>
                          <w:lang w:eastAsia="es-ES"/>
                        </w:rPr>
                        <w:drawing>
                          <wp:inline distT="0" distB="0" distL="0" distR="0" wp14:anchorId="1ADDE11A" wp14:editId="1B28DE4D">
                            <wp:extent cx="4700905" cy="694055"/>
                            <wp:effectExtent l="0" t="0" r="444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00905" cy="694055"/>
                                    </a:xfrm>
                                    <a:prstGeom prst="rect">
                                      <a:avLst/>
                                    </a:prstGeom>
                                  </pic:spPr>
                                </pic:pic>
                              </a:graphicData>
                            </a:graphic>
                          </wp:inline>
                        </w:drawing>
                      </w:r>
                    </w:p>
                    <w:p w:rsidR="00F32305" w:rsidRDefault="00F32305" w:rsidP="00CD585F">
                      <w:pPr>
                        <w:rPr>
                          <w:lang w:bidi="es-ES"/>
                        </w:rPr>
                      </w:pPr>
                      <w:r>
                        <w:rPr>
                          <w:lang w:bidi="es-ES"/>
                        </w:rPr>
                        <w:t>Apenas la envía el sistema cambia el estado del préstamo a “Facturación” y pasa la opción del menú “Cartera”, también genera las fechas de corte del préstamo según el plazo que pidió el usuario.</w:t>
                      </w:r>
                    </w:p>
                    <w:p w:rsidR="00F32305" w:rsidRDefault="00F32305" w:rsidP="00CD585F">
                      <w:pPr>
                        <w:rPr>
                          <w:lang w:bidi="es-ES"/>
                        </w:rPr>
                      </w:pPr>
                      <w:r>
                        <w:rPr>
                          <w:lang w:bidi="es-ES"/>
                        </w:rPr>
                        <w:t>Y en el menú del usuario le aparecerá información del valor de la cuota y fecha límite de pago.</w:t>
                      </w:r>
                    </w:p>
                    <w:p w:rsidR="00F32305" w:rsidRDefault="00F32305" w:rsidP="00CD585F">
                      <w:pPr>
                        <w:rPr>
                          <w:lang w:bidi="es-ES"/>
                        </w:rPr>
                      </w:pPr>
                      <w:r>
                        <w:rPr>
                          <w:noProof/>
                          <w:lang w:eastAsia="es-ES"/>
                        </w:rPr>
                        <w:drawing>
                          <wp:inline distT="0" distB="0" distL="0" distR="0" wp14:anchorId="7F959161" wp14:editId="4CC1BCE3">
                            <wp:extent cx="4700905" cy="3495675"/>
                            <wp:effectExtent l="0" t="0" r="444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00905" cy="3495675"/>
                                    </a:xfrm>
                                    <a:prstGeom prst="rect">
                                      <a:avLst/>
                                    </a:prstGeom>
                                  </pic:spPr>
                                </pic:pic>
                              </a:graphicData>
                            </a:graphic>
                          </wp:inline>
                        </w:drawing>
                      </w:r>
                    </w:p>
                    <w:p w:rsidR="00F32305" w:rsidRDefault="00F32305" w:rsidP="00CD585F">
                      <w:pPr>
                        <w:rPr>
                          <w:lang w:bidi="es-ES"/>
                        </w:rPr>
                      </w:pPr>
                    </w:p>
                    <w:p w:rsidR="00F32305" w:rsidRDefault="00F32305" w:rsidP="00CD585F">
                      <w:pPr>
                        <w:rPr>
                          <w:lang w:bidi="es-ES"/>
                        </w:rPr>
                      </w:pPr>
                    </w:p>
                    <w:p w:rsidR="00F32305" w:rsidRDefault="00F32305" w:rsidP="00CD585F">
                      <w:pPr>
                        <w:rPr>
                          <w:lang w:bidi="es-ES"/>
                        </w:rPr>
                      </w:pPr>
                    </w:p>
                    <w:p w:rsidR="00F32305" w:rsidRDefault="00F32305" w:rsidP="00CD585F">
                      <w:pPr>
                        <w:rPr>
                          <w:lang w:bidi="es-ES"/>
                        </w:rPr>
                      </w:pPr>
                    </w:p>
                    <w:p w:rsidR="00F32305" w:rsidRDefault="00F32305" w:rsidP="00CD585F">
                      <w:pPr>
                        <w:rPr>
                          <w:lang w:bidi="es-ES"/>
                        </w:rPr>
                      </w:pPr>
                    </w:p>
                    <w:p w:rsidR="00F32305" w:rsidRDefault="00F32305" w:rsidP="00CD585F">
                      <w:pPr>
                        <w:rPr>
                          <w:lang w:bidi="es-ES"/>
                        </w:rPr>
                      </w:pPr>
                    </w:p>
                    <w:p w:rsidR="00F32305" w:rsidRDefault="00F32305" w:rsidP="00CD585F">
                      <w:pPr>
                        <w:rPr>
                          <w:lang w:bidi="es-ES"/>
                        </w:rPr>
                      </w:pPr>
                    </w:p>
                    <w:p w:rsidR="00F32305" w:rsidRDefault="00F32305" w:rsidP="00CD585F">
                      <w:pPr>
                        <w:rPr>
                          <w:lang w:bidi="es-ES"/>
                        </w:rPr>
                      </w:pPr>
                    </w:p>
                    <w:p w:rsidR="00F32305" w:rsidRDefault="00F32305" w:rsidP="00CD585F">
                      <w:pPr>
                        <w:rPr>
                          <w:lang w:bidi="es-ES"/>
                        </w:rPr>
                      </w:pPr>
                    </w:p>
                    <w:p w:rsidR="00F32305" w:rsidRDefault="00F32305" w:rsidP="00CD585F">
                      <w:pPr>
                        <w:rPr>
                          <w:lang w:bidi="es-ES"/>
                        </w:rPr>
                      </w:pPr>
                    </w:p>
                    <w:p w:rsidR="00F32305" w:rsidRDefault="00F32305" w:rsidP="00CD585F">
                      <w:pPr>
                        <w:rPr>
                          <w:lang w:bidi="es-ES"/>
                        </w:rPr>
                      </w:pPr>
                    </w:p>
                    <w:p w:rsidR="00F32305" w:rsidRDefault="00F32305" w:rsidP="00CD585F">
                      <w:pPr>
                        <w:rPr>
                          <w:lang w:bidi="es-ES"/>
                        </w:rPr>
                      </w:pPr>
                    </w:p>
                    <w:p w:rsidR="00F32305" w:rsidRDefault="00F32305" w:rsidP="00CD585F">
                      <w:pPr>
                        <w:rPr>
                          <w:lang w:bidi="es-ES"/>
                        </w:rPr>
                      </w:pPr>
                    </w:p>
                    <w:p w:rsidR="00F32305" w:rsidRPr="00C31ADF" w:rsidRDefault="00F32305" w:rsidP="00CD585F">
                      <w:pPr>
                        <w:rPr>
                          <w:lang w:bidi="es-ES"/>
                        </w:rPr>
                      </w:pPr>
                    </w:p>
                  </w:txbxContent>
                </v:textbox>
                <w10:wrap anchorx="margin"/>
              </v:shape>
            </w:pict>
          </mc:Fallback>
        </mc:AlternateContent>
      </w:r>
      <w:r>
        <w:tab/>
      </w:r>
      <w:r>
        <w:tab/>
      </w:r>
      <w:r>
        <w:tab/>
      </w:r>
    </w:p>
    <w:p w:rsidR="00C31ADF" w:rsidRDefault="00C31ADF"/>
    <w:p w:rsidR="00C31ADF" w:rsidRDefault="00C31ADF"/>
    <w:p w:rsidR="00CD585F" w:rsidRDefault="00CD585F"/>
    <w:p w:rsidR="00CD585F" w:rsidRDefault="00CD585F"/>
    <w:p w:rsidR="00CD585F" w:rsidRDefault="00CD585F"/>
    <w:p w:rsidR="00CD585F" w:rsidRDefault="00CD585F"/>
    <w:p w:rsidR="00CD585F" w:rsidRDefault="00CD585F"/>
    <w:p w:rsidR="00CD585F" w:rsidRDefault="00CD585F"/>
    <w:p w:rsidR="00CD585F" w:rsidRDefault="00CD585F"/>
    <w:p w:rsidR="00CD585F" w:rsidRDefault="00CD585F"/>
    <w:p w:rsidR="00CD585F" w:rsidRDefault="00CD585F"/>
    <w:p w:rsidR="00CD585F" w:rsidRDefault="00CD585F"/>
    <w:p w:rsidR="00CD585F" w:rsidRDefault="00CD585F"/>
    <w:p w:rsidR="00CD585F" w:rsidRDefault="00CD585F"/>
    <w:p w:rsidR="00CD585F" w:rsidRDefault="00CD585F"/>
    <w:p w:rsidR="00CD585F" w:rsidRDefault="00CD585F"/>
    <w:p w:rsidR="00CD585F" w:rsidRDefault="00CD585F"/>
    <w:p w:rsidR="00CD585F" w:rsidRDefault="00CD585F"/>
    <w:p w:rsidR="00CD585F" w:rsidRDefault="00CD585F"/>
    <w:p w:rsidR="00CD585F" w:rsidRDefault="00CD585F"/>
    <w:p w:rsidR="00CD585F" w:rsidRDefault="00CD585F"/>
    <w:p w:rsidR="00CD585F" w:rsidRDefault="00CD585F"/>
    <w:p w:rsidR="00CD585F" w:rsidRDefault="00CD585F"/>
    <w:p w:rsidR="00CD585F" w:rsidRDefault="00CD585F"/>
    <w:p w:rsidR="00CD585F" w:rsidRDefault="00CD585F"/>
    <w:p w:rsidR="00CD585F" w:rsidRDefault="00CD585F"/>
    <w:p w:rsidR="00CD585F" w:rsidRDefault="00CD585F"/>
    <w:p w:rsidR="00CD585F" w:rsidRDefault="00CD585F"/>
    <w:p w:rsidR="00CD585F" w:rsidRDefault="00CD585F"/>
    <w:p w:rsidR="00CD585F" w:rsidRDefault="00CD585F"/>
    <w:p w:rsidR="00CD585F" w:rsidRDefault="00850A4A">
      <w:r>
        <w:tab/>
      </w:r>
      <w:r>
        <w:tab/>
      </w:r>
      <w:r>
        <w:tab/>
      </w:r>
      <w:r>
        <w:tab/>
      </w:r>
      <w:r>
        <w:tab/>
      </w:r>
      <w:r>
        <w:tab/>
      </w:r>
      <w:r>
        <w:tab/>
      </w:r>
      <w:r>
        <w:tab/>
      </w:r>
      <w:r>
        <w:tab/>
      </w:r>
      <w:r>
        <w:tab/>
      </w:r>
      <w:r>
        <w:tab/>
      </w:r>
      <w:r>
        <w:tab/>
      </w:r>
      <w:r>
        <w:tab/>
      </w:r>
      <w:r>
        <w:tab/>
      </w:r>
      <w:r>
        <w:rPr>
          <w:noProof/>
          <w:lang w:bidi="es-ES"/>
        </w:rPr>
        <w:t>Página 8</w:t>
      </w:r>
    </w:p>
    <w:p w:rsidR="00CD585F" w:rsidRDefault="00CD585F"/>
    <w:p w:rsidR="00CD585F" w:rsidRDefault="00CD585F"/>
    <w:p w:rsidR="00CD585F" w:rsidRDefault="00CD585F"/>
    <w:p w:rsidR="00CD585F" w:rsidRDefault="00850A4A">
      <w:r w:rsidRPr="000B4502">
        <w:rPr>
          <w:noProof/>
          <w:lang w:eastAsia="es-ES"/>
        </w:rPr>
        <mc:AlternateContent>
          <mc:Choice Requires="wps">
            <w:drawing>
              <wp:anchor distT="0" distB="0" distL="114300" distR="114300" simplePos="0" relativeHeight="251678720" behindDoc="1" locked="0" layoutInCell="1" allowOverlap="1" wp14:anchorId="64757F7D" wp14:editId="0AA8BF5F">
                <wp:simplePos x="0" y="0"/>
                <wp:positionH relativeFrom="margin">
                  <wp:posOffset>1059872</wp:posOffset>
                </wp:positionH>
                <wp:positionV relativeFrom="paragraph">
                  <wp:posOffset>1471468</wp:posOffset>
                </wp:positionV>
                <wp:extent cx="4890655" cy="8319654"/>
                <wp:effectExtent l="0" t="0" r="5715" b="5715"/>
                <wp:wrapNone/>
                <wp:docPr id="55" name="Cuadro de texto 55"/>
                <wp:cNvGraphicFramePr/>
                <a:graphic xmlns:a="http://schemas.openxmlformats.org/drawingml/2006/main">
                  <a:graphicData uri="http://schemas.microsoft.com/office/word/2010/wordprocessingShape">
                    <wps:wsp>
                      <wps:cNvSpPr txBox="1"/>
                      <wps:spPr>
                        <a:xfrm>
                          <a:off x="0" y="0"/>
                          <a:ext cx="4890655" cy="8319654"/>
                        </a:xfrm>
                        <a:prstGeom prst="rect">
                          <a:avLst/>
                        </a:prstGeom>
                        <a:solidFill>
                          <a:schemeClr val="lt1"/>
                        </a:solidFill>
                        <a:ln w="6350">
                          <a:noFill/>
                        </a:ln>
                      </wps:spPr>
                      <wps:txbx>
                        <w:txbxContent>
                          <w:p w:rsidR="00F32305" w:rsidRDefault="00F32305" w:rsidP="00850A4A">
                            <w:pPr>
                              <w:pStyle w:val="Ttulo1"/>
                              <w:rPr>
                                <w:lang w:bidi="es-ES"/>
                              </w:rPr>
                            </w:pPr>
                            <w:r>
                              <w:rPr>
                                <w:lang w:bidi="es-ES"/>
                              </w:rPr>
                              <w:t>Administrador</w:t>
                            </w:r>
                          </w:p>
                          <w:p w:rsidR="00F32305" w:rsidRDefault="00F32305" w:rsidP="00850A4A">
                            <w:pPr>
                              <w:rPr>
                                <w:noProof/>
                                <w:lang w:eastAsia="es-ES"/>
                              </w:rPr>
                            </w:pPr>
                            <w:r>
                              <w:rPr>
                                <w:noProof/>
                                <w:lang w:eastAsia="es-ES"/>
                              </w:rPr>
                              <w:t>La persona o personas con el rol de administradoras al entrar en portal seran redireccionadas a “USUARIOS”, alli tendra acceso a todos los usuarios del sistema, aquí puede editar cualquier dato de un usuario menos el la contraseña, y puede asignar roles de Administrador o Analista a nuevos miembros o retirarle estos permisos.</w:t>
                            </w:r>
                          </w:p>
                          <w:p w:rsidR="00F32305" w:rsidRDefault="00F32305" w:rsidP="00F32305">
                            <w:pPr>
                              <w:jc w:val="center"/>
                              <w:rPr>
                                <w:lang w:bidi="es-ES"/>
                              </w:rPr>
                            </w:pPr>
                            <w:r>
                              <w:rPr>
                                <w:noProof/>
                                <w:lang w:eastAsia="es-ES"/>
                              </w:rPr>
                              <w:drawing>
                                <wp:inline distT="0" distB="0" distL="0" distR="0" wp14:anchorId="572FA010" wp14:editId="648DD1D7">
                                  <wp:extent cx="3796146" cy="2269586"/>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08153" cy="2276764"/>
                                          </a:xfrm>
                                          <a:prstGeom prst="rect">
                                            <a:avLst/>
                                          </a:prstGeom>
                                        </pic:spPr>
                                      </pic:pic>
                                    </a:graphicData>
                                  </a:graphic>
                                </wp:inline>
                              </w:drawing>
                            </w:r>
                          </w:p>
                          <w:p w:rsidR="00F32305" w:rsidRDefault="00F32305" w:rsidP="00850A4A">
                            <w:pPr>
                              <w:rPr>
                                <w:lang w:bidi="es-ES"/>
                              </w:rPr>
                            </w:pPr>
                            <w:r>
                              <w:rPr>
                                <w:lang w:bidi="es-ES"/>
                              </w:rPr>
                              <w:t>De igual forma en la opción del menú “Productos”, tendrá acceso a los valores establecidos de cada tipo de Préstamo y alli podrá modificar los topes mínimos y máximos, tasas de interés efectivo anual, interés máximo permitido, valores de IVA, o costos de tramites varios, así como costos de administración, parqueadero etc.</w:t>
                            </w:r>
                          </w:p>
                          <w:p w:rsidR="00F32305" w:rsidRDefault="00F32305" w:rsidP="00F32305">
                            <w:pPr>
                              <w:jc w:val="center"/>
                              <w:rPr>
                                <w:lang w:bidi="es-ES"/>
                              </w:rPr>
                            </w:pPr>
                            <w:r>
                              <w:rPr>
                                <w:noProof/>
                                <w:lang w:eastAsia="es-ES"/>
                              </w:rPr>
                              <w:drawing>
                                <wp:inline distT="0" distB="0" distL="0" distR="0" wp14:anchorId="5372322E" wp14:editId="1971C36D">
                                  <wp:extent cx="3816927" cy="2729028"/>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32361" cy="2740063"/>
                                          </a:xfrm>
                                          <a:prstGeom prst="rect">
                                            <a:avLst/>
                                          </a:prstGeom>
                                        </pic:spPr>
                                      </pic:pic>
                                    </a:graphicData>
                                  </a:graphic>
                                </wp:inline>
                              </w:drawing>
                            </w:r>
                          </w:p>
                          <w:p w:rsidR="00F32305" w:rsidRDefault="00F32305" w:rsidP="00850A4A">
                            <w:pPr>
                              <w:rPr>
                                <w:lang w:bidi="es-ES"/>
                              </w:rPr>
                            </w:pPr>
                            <w:r>
                              <w:rPr>
                                <w:lang w:bidi="es-ES"/>
                              </w:rPr>
                              <w:t>También el Administrador tiene acceso a cartera y aprobados.</w:t>
                            </w:r>
                          </w:p>
                          <w:p w:rsidR="00F32305" w:rsidRDefault="00F32305" w:rsidP="00850A4A">
                            <w:pPr>
                              <w:rPr>
                                <w:lang w:bidi="es-ES"/>
                              </w:rPr>
                            </w:pPr>
                          </w:p>
                          <w:p w:rsidR="00F32305" w:rsidRDefault="00F32305" w:rsidP="00850A4A">
                            <w:pPr>
                              <w:rPr>
                                <w:lang w:bidi="es-ES"/>
                              </w:rPr>
                            </w:pPr>
                          </w:p>
                          <w:p w:rsidR="00F32305" w:rsidRDefault="00F32305" w:rsidP="00850A4A">
                            <w:pPr>
                              <w:rPr>
                                <w:lang w:bidi="es-ES"/>
                              </w:rPr>
                            </w:pPr>
                          </w:p>
                          <w:p w:rsidR="00F32305" w:rsidRDefault="00F32305" w:rsidP="00850A4A">
                            <w:pPr>
                              <w:rPr>
                                <w:lang w:bidi="es-ES"/>
                              </w:rPr>
                            </w:pPr>
                          </w:p>
                          <w:p w:rsidR="00F32305" w:rsidRDefault="00F32305" w:rsidP="00850A4A">
                            <w:pPr>
                              <w:rPr>
                                <w:lang w:bidi="es-ES"/>
                              </w:rPr>
                            </w:pPr>
                          </w:p>
                          <w:p w:rsidR="00F32305" w:rsidRDefault="00F32305" w:rsidP="00850A4A">
                            <w:pPr>
                              <w:rPr>
                                <w:lang w:bidi="es-ES"/>
                              </w:rPr>
                            </w:pPr>
                          </w:p>
                          <w:p w:rsidR="00F32305" w:rsidRDefault="00F32305" w:rsidP="00850A4A">
                            <w:pPr>
                              <w:rPr>
                                <w:lang w:bidi="es-ES"/>
                              </w:rPr>
                            </w:pPr>
                          </w:p>
                          <w:p w:rsidR="00F32305" w:rsidRDefault="00F32305" w:rsidP="00850A4A">
                            <w:pPr>
                              <w:rPr>
                                <w:lang w:bidi="es-ES"/>
                              </w:rPr>
                            </w:pPr>
                          </w:p>
                          <w:p w:rsidR="00F32305" w:rsidRDefault="00F32305" w:rsidP="00850A4A">
                            <w:pPr>
                              <w:rPr>
                                <w:lang w:bidi="es-ES"/>
                              </w:rPr>
                            </w:pPr>
                          </w:p>
                          <w:p w:rsidR="00F32305" w:rsidRDefault="00F32305" w:rsidP="00850A4A">
                            <w:pPr>
                              <w:rPr>
                                <w:lang w:bidi="es-ES"/>
                              </w:rPr>
                            </w:pPr>
                          </w:p>
                          <w:p w:rsidR="00F32305" w:rsidRDefault="00F32305" w:rsidP="00850A4A">
                            <w:pPr>
                              <w:rPr>
                                <w:lang w:bidi="es-ES"/>
                              </w:rPr>
                            </w:pPr>
                          </w:p>
                          <w:p w:rsidR="00F32305" w:rsidRPr="00C31ADF" w:rsidRDefault="00F32305" w:rsidP="00850A4A">
                            <w:pPr>
                              <w:rPr>
                                <w:lang w:bidi="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57F7D" id="Cuadro de texto 55" o:spid="_x0000_s1051" type="#_x0000_t202" style="position:absolute;margin-left:83.45pt;margin-top:115.85pt;width:385.1pt;height:655.1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" fillcolor="white [3201]" stroked="f" strokeweight=".5pt">
                <v:textbox>
                  <w:txbxContent>
                    <w:p w:rsidR="00F32305" w:rsidRDefault="00F32305" w:rsidP="00850A4A">
                      <w:pPr>
                        <w:pStyle w:val="Ttulo1"/>
                        <w:rPr>
                          <w:lang w:bidi="es-ES"/>
                        </w:rPr>
                      </w:pPr>
                      <w:r>
                        <w:rPr>
                          <w:lang w:bidi="es-ES"/>
                        </w:rPr>
                        <w:t>Administrador</w:t>
                      </w:r>
                    </w:p>
                    <w:p w:rsidR="00F32305" w:rsidRDefault="00F32305" w:rsidP="00850A4A">
                      <w:pPr>
                        <w:rPr>
                          <w:noProof/>
                          <w:lang w:eastAsia="es-ES"/>
                        </w:rPr>
                      </w:pPr>
                      <w:r>
                        <w:rPr>
                          <w:noProof/>
                          <w:lang w:eastAsia="es-ES"/>
                        </w:rPr>
                        <w:t>La persona o personas con el rol de administradoras al entrar en portal seran redireccionadas a “USUARIOS”, alli tendra acceso a todos los usuarios del sistema, aquí puede editar cualquier dato de un usuario menos el la contraseña, y puede asignar roles de Administrador o Analista a nuevos miembros o retirarle estos permisos.</w:t>
                      </w:r>
                    </w:p>
                    <w:p w:rsidR="00F32305" w:rsidRDefault="00F32305" w:rsidP="00F32305">
                      <w:pPr>
                        <w:jc w:val="center"/>
                        <w:rPr>
                          <w:lang w:bidi="es-ES"/>
                        </w:rPr>
                      </w:pPr>
                      <w:r>
                        <w:rPr>
                          <w:noProof/>
                          <w:lang w:eastAsia="es-ES"/>
                        </w:rPr>
                        <w:drawing>
                          <wp:inline distT="0" distB="0" distL="0" distR="0" wp14:anchorId="572FA010" wp14:editId="648DD1D7">
                            <wp:extent cx="3796146" cy="2269586"/>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08153" cy="2276764"/>
                                    </a:xfrm>
                                    <a:prstGeom prst="rect">
                                      <a:avLst/>
                                    </a:prstGeom>
                                  </pic:spPr>
                                </pic:pic>
                              </a:graphicData>
                            </a:graphic>
                          </wp:inline>
                        </w:drawing>
                      </w:r>
                    </w:p>
                    <w:p w:rsidR="00F32305" w:rsidRDefault="00F32305" w:rsidP="00850A4A">
                      <w:pPr>
                        <w:rPr>
                          <w:lang w:bidi="es-ES"/>
                        </w:rPr>
                      </w:pPr>
                      <w:r>
                        <w:rPr>
                          <w:lang w:bidi="es-ES"/>
                        </w:rPr>
                        <w:t>De igual forma en la opción del menú “Productos”, tendrá acceso a los valores establecidos de cada tipo de Préstamo y alli podrá modificar los topes mínimos y máximos, tasas de interés efectivo anual, interés máximo permitido, valores de IVA, o costos de tramites varios, así como costos de administración, parqueadero etc.</w:t>
                      </w:r>
                    </w:p>
                    <w:p w:rsidR="00F32305" w:rsidRDefault="00F32305" w:rsidP="00F32305">
                      <w:pPr>
                        <w:jc w:val="center"/>
                        <w:rPr>
                          <w:lang w:bidi="es-ES"/>
                        </w:rPr>
                      </w:pPr>
                      <w:r>
                        <w:rPr>
                          <w:noProof/>
                          <w:lang w:eastAsia="es-ES"/>
                        </w:rPr>
                        <w:drawing>
                          <wp:inline distT="0" distB="0" distL="0" distR="0" wp14:anchorId="5372322E" wp14:editId="1971C36D">
                            <wp:extent cx="3816927" cy="2729028"/>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2361" cy="2740063"/>
                                    </a:xfrm>
                                    <a:prstGeom prst="rect">
                                      <a:avLst/>
                                    </a:prstGeom>
                                  </pic:spPr>
                                </pic:pic>
                              </a:graphicData>
                            </a:graphic>
                          </wp:inline>
                        </w:drawing>
                      </w:r>
                    </w:p>
                    <w:p w:rsidR="00F32305" w:rsidRDefault="00F32305" w:rsidP="00850A4A">
                      <w:pPr>
                        <w:rPr>
                          <w:lang w:bidi="es-ES"/>
                        </w:rPr>
                      </w:pPr>
                      <w:r>
                        <w:rPr>
                          <w:lang w:bidi="es-ES"/>
                        </w:rPr>
                        <w:t>También el Administrador tiene acceso a cartera y aprobados.</w:t>
                      </w:r>
                    </w:p>
                    <w:p w:rsidR="00F32305" w:rsidRDefault="00F32305" w:rsidP="00850A4A">
                      <w:pPr>
                        <w:rPr>
                          <w:lang w:bidi="es-ES"/>
                        </w:rPr>
                      </w:pPr>
                    </w:p>
                    <w:p w:rsidR="00F32305" w:rsidRDefault="00F32305" w:rsidP="00850A4A">
                      <w:pPr>
                        <w:rPr>
                          <w:lang w:bidi="es-ES"/>
                        </w:rPr>
                      </w:pPr>
                    </w:p>
                    <w:p w:rsidR="00F32305" w:rsidRDefault="00F32305" w:rsidP="00850A4A">
                      <w:pPr>
                        <w:rPr>
                          <w:lang w:bidi="es-ES"/>
                        </w:rPr>
                      </w:pPr>
                    </w:p>
                    <w:p w:rsidR="00F32305" w:rsidRDefault="00F32305" w:rsidP="00850A4A">
                      <w:pPr>
                        <w:rPr>
                          <w:lang w:bidi="es-ES"/>
                        </w:rPr>
                      </w:pPr>
                    </w:p>
                    <w:p w:rsidR="00F32305" w:rsidRDefault="00F32305" w:rsidP="00850A4A">
                      <w:pPr>
                        <w:rPr>
                          <w:lang w:bidi="es-ES"/>
                        </w:rPr>
                      </w:pPr>
                    </w:p>
                    <w:p w:rsidR="00F32305" w:rsidRDefault="00F32305" w:rsidP="00850A4A">
                      <w:pPr>
                        <w:rPr>
                          <w:lang w:bidi="es-ES"/>
                        </w:rPr>
                      </w:pPr>
                    </w:p>
                    <w:p w:rsidR="00F32305" w:rsidRDefault="00F32305" w:rsidP="00850A4A">
                      <w:pPr>
                        <w:rPr>
                          <w:lang w:bidi="es-ES"/>
                        </w:rPr>
                      </w:pPr>
                    </w:p>
                    <w:p w:rsidR="00F32305" w:rsidRDefault="00F32305" w:rsidP="00850A4A">
                      <w:pPr>
                        <w:rPr>
                          <w:lang w:bidi="es-ES"/>
                        </w:rPr>
                      </w:pPr>
                    </w:p>
                    <w:p w:rsidR="00F32305" w:rsidRDefault="00F32305" w:rsidP="00850A4A">
                      <w:pPr>
                        <w:rPr>
                          <w:lang w:bidi="es-ES"/>
                        </w:rPr>
                      </w:pPr>
                    </w:p>
                    <w:p w:rsidR="00F32305" w:rsidRDefault="00F32305" w:rsidP="00850A4A">
                      <w:pPr>
                        <w:rPr>
                          <w:lang w:bidi="es-ES"/>
                        </w:rPr>
                      </w:pPr>
                    </w:p>
                    <w:p w:rsidR="00F32305" w:rsidRDefault="00F32305" w:rsidP="00850A4A">
                      <w:pPr>
                        <w:rPr>
                          <w:lang w:bidi="es-ES"/>
                        </w:rPr>
                      </w:pPr>
                    </w:p>
                    <w:p w:rsidR="00F32305" w:rsidRPr="00C31ADF" w:rsidRDefault="00F32305" w:rsidP="00850A4A">
                      <w:pPr>
                        <w:rPr>
                          <w:lang w:bidi="es-ES"/>
                        </w:rPr>
                      </w:pPr>
                    </w:p>
                  </w:txbxContent>
                </v:textbox>
                <w10:wrap anchorx="margin"/>
              </v:shape>
            </w:pict>
          </mc:Fallback>
        </mc:AlternateContent>
      </w:r>
      <w:r>
        <w:tab/>
      </w:r>
      <w:r w:rsidRPr="00970C0C">
        <w:rPr>
          <w:i/>
          <w:noProof/>
          <w:lang w:eastAsia="es-ES"/>
        </w:rPr>
        <mc:AlternateContent>
          <mc:Choice Requires="wps">
            <w:drawing>
              <wp:inline distT="0" distB="0" distL="0" distR="0" wp14:anchorId="0A6E2F7A" wp14:editId="402014B7">
                <wp:extent cx="3803904" cy="1389380"/>
                <wp:effectExtent l="0" t="0" r="0" b="1270"/>
                <wp:docPr id="54" name="Cuadro de texto 54"/>
                <wp:cNvGraphicFramePr/>
                <a:graphic xmlns:a="http://schemas.openxmlformats.org/drawingml/2006/main">
                  <a:graphicData uri="http://schemas.microsoft.com/office/word/2010/wordprocessingShape">
                    <wps:wsp>
                      <wps:cNvSpPr txBox="1"/>
                      <wps:spPr>
                        <a:xfrm>
                          <a:off x="0" y="0"/>
                          <a:ext cx="3803904" cy="1389380"/>
                        </a:xfrm>
                        <a:prstGeom prst="rect">
                          <a:avLst/>
                        </a:prstGeom>
                        <a:noFill/>
                        <a:ln w="6350">
                          <a:noFill/>
                        </a:ln>
                      </wps:spPr>
                      <wps:txbx>
                        <w:txbxContent>
                          <w:p w:rsidR="00F32305" w:rsidRPr="000B4502" w:rsidRDefault="00F32305" w:rsidP="00850A4A">
                            <w:pPr>
                              <w:pStyle w:val="Ttulo"/>
                              <w:rPr>
                                <w:color w:val="44546A" w:themeColor="text2"/>
                              </w:rPr>
                            </w:pPr>
                            <w:r>
                              <w:rPr>
                                <w:color w:val="44546A" w:themeColor="text2"/>
                                <w:lang w:bidi="es-ES"/>
                              </w:rPr>
                              <w:t>Manual</w:t>
                            </w:r>
                          </w:p>
                          <w:p w:rsidR="00F32305" w:rsidRPr="000B4502" w:rsidRDefault="00F32305" w:rsidP="00850A4A">
                            <w:pPr>
                              <w:pStyle w:val="Subttulo"/>
                              <w:rPr>
                                <w:color w:val="44546A" w:themeColor="text2"/>
                              </w:rPr>
                            </w:pPr>
                            <w:r>
                              <w:rPr>
                                <w:color w:val="44546A" w:themeColor="text2"/>
                                <w:lang w:bidi="es-ES"/>
                              </w:rPr>
                              <w:t>Administrador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A6E2F7A" id="Cuadro de texto 54" o:spid="_x0000_s1052" type="#_x0000_t202" style="width:299.5pt;height:10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" filled="f" stroked="f" strokeweight=".5pt">
                <v:textbox>
                  <w:txbxContent>
                    <w:p w:rsidR="00F32305" w:rsidRPr="000B4502" w:rsidRDefault="00F32305" w:rsidP="00850A4A">
                      <w:pPr>
                        <w:pStyle w:val="Ttulo"/>
                        <w:rPr>
                          <w:color w:val="44546A" w:themeColor="text2"/>
                        </w:rPr>
                      </w:pPr>
                      <w:r>
                        <w:rPr>
                          <w:color w:val="44546A" w:themeColor="text2"/>
                          <w:lang w:bidi="es-ES"/>
                        </w:rPr>
                        <w:t>Manual</w:t>
                      </w:r>
                    </w:p>
                    <w:p w:rsidR="00F32305" w:rsidRPr="000B4502" w:rsidRDefault="00F32305" w:rsidP="00850A4A">
                      <w:pPr>
                        <w:pStyle w:val="Subttulo"/>
                        <w:rPr>
                          <w:color w:val="44546A" w:themeColor="text2"/>
                        </w:rPr>
                      </w:pPr>
                      <w:r>
                        <w:rPr>
                          <w:color w:val="44546A" w:themeColor="text2"/>
                          <w:lang w:bidi="es-ES"/>
                        </w:rPr>
                        <w:t>Administrador</w:t>
                      </w:r>
                    </w:p>
                  </w:txbxContent>
                </v:textbox>
                <w10:anchorlock/>
              </v:shape>
            </w:pict>
          </mc:Fallback>
        </mc:AlternateContent>
      </w:r>
    </w:p>
    <w:p w:rsidR="00850A4A" w:rsidRDefault="00850A4A"/>
    <w:p w:rsidR="00850A4A" w:rsidRDefault="00850A4A"/>
    <w:p w:rsidR="00850A4A" w:rsidRDefault="00850A4A"/>
    <w:p w:rsidR="00850A4A" w:rsidRDefault="00850A4A"/>
    <w:p w:rsidR="00850A4A" w:rsidRDefault="00850A4A"/>
    <w:p w:rsidR="00850A4A" w:rsidRDefault="00850A4A"/>
    <w:p w:rsidR="00850A4A" w:rsidRDefault="00850A4A"/>
    <w:p w:rsidR="00850A4A" w:rsidRDefault="00850A4A"/>
    <w:p w:rsidR="00850A4A" w:rsidRDefault="00850A4A"/>
    <w:p w:rsidR="00850A4A" w:rsidRDefault="00850A4A"/>
    <w:p w:rsidR="00850A4A" w:rsidRDefault="00850A4A"/>
    <w:p w:rsidR="00850A4A" w:rsidRDefault="00850A4A"/>
    <w:p w:rsidR="00850A4A" w:rsidRDefault="00850A4A"/>
    <w:p w:rsidR="00850A4A" w:rsidRDefault="00850A4A"/>
    <w:p w:rsidR="00850A4A" w:rsidRDefault="00850A4A"/>
    <w:p w:rsidR="00850A4A" w:rsidRDefault="00850A4A"/>
    <w:p w:rsidR="00850A4A" w:rsidRDefault="00850A4A"/>
    <w:p w:rsidR="00850A4A" w:rsidRDefault="00850A4A"/>
    <w:p w:rsidR="00850A4A" w:rsidRDefault="00850A4A"/>
    <w:p w:rsidR="00850A4A" w:rsidRDefault="00850A4A"/>
    <w:p w:rsidR="00850A4A" w:rsidRDefault="00850A4A"/>
    <w:p w:rsidR="00850A4A" w:rsidRDefault="00850A4A"/>
    <w:p w:rsidR="00850A4A" w:rsidRDefault="00850A4A"/>
    <w:p w:rsidR="00850A4A" w:rsidRDefault="00850A4A"/>
    <w:p w:rsidR="00850A4A" w:rsidRDefault="00850A4A"/>
    <w:p w:rsidR="00850A4A" w:rsidRDefault="00850A4A"/>
    <w:p w:rsidR="00850A4A" w:rsidRDefault="00850A4A"/>
    <w:p w:rsidR="00850A4A" w:rsidRDefault="00850A4A"/>
    <w:p w:rsidR="00850A4A" w:rsidRDefault="00850A4A"/>
    <w:p w:rsidR="00850A4A" w:rsidRDefault="00850A4A"/>
    <w:p w:rsidR="00850A4A" w:rsidRDefault="00F32305">
      <w:r>
        <w:tab/>
      </w:r>
      <w:r>
        <w:tab/>
      </w:r>
      <w:r>
        <w:tab/>
      </w:r>
      <w:r>
        <w:tab/>
      </w:r>
      <w:r>
        <w:tab/>
      </w:r>
      <w:r>
        <w:tab/>
      </w:r>
      <w:r>
        <w:tab/>
      </w:r>
      <w:r>
        <w:tab/>
      </w:r>
      <w:r>
        <w:tab/>
      </w:r>
      <w:r>
        <w:tab/>
      </w:r>
      <w:r>
        <w:tab/>
      </w:r>
      <w:r>
        <w:tab/>
      </w:r>
      <w:r>
        <w:tab/>
      </w:r>
      <w:r>
        <w:tab/>
      </w:r>
      <w:r>
        <w:rPr>
          <w:noProof/>
          <w:lang w:bidi="es-ES"/>
        </w:rPr>
        <w:t>Página 9</w:t>
      </w:r>
    </w:p>
    <w:p w:rsidR="00850A4A" w:rsidRDefault="00850A4A"/>
    <w:p w:rsidR="00850A4A" w:rsidRDefault="00850A4A"/>
    <w:p w:rsidR="00850A4A" w:rsidRDefault="00F32305">
      <w:r w:rsidRPr="000B4502">
        <w:rPr>
          <w:noProof/>
          <w:lang w:eastAsia="es-ES"/>
        </w:rPr>
        <mc:AlternateContent>
          <mc:Choice Requires="wps">
            <w:drawing>
              <wp:anchor distT="0" distB="0" distL="114300" distR="114300" simplePos="0" relativeHeight="251680768" behindDoc="1" locked="0" layoutInCell="1" allowOverlap="1" wp14:anchorId="3D0DD784" wp14:editId="5711ACD5">
                <wp:simplePos x="0" y="0"/>
                <wp:positionH relativeFrom="margin">
                  <wp:posOffset>1149350</wp:posOffset>
                </wp:positionH>
                <wp:positionV relativeFrom="paragraph">
                  <wp:posOffset>1469448</wp:posOffset>
                </wp:positionV>
                <wp:extent cx="4890135" cy="8319135"/>
                <wp:effectExtent l="0" t="0" r="5715" b="5715"/>
                <wp:wrapNone/>
                <wp:docPr id="61" name="Cuadro de texto 61"/>
                <wp:cNvGraphicFramePr/>
                <a:graphic xmlns:a="http://schemas.openxmlformats.org/drawingml/2006/main">
                  <a:graphicData uri="http://schemas.microsoft.com/office/word/2010/wordprocessingShape">
                    <wps:wsp>
                      <wps:cNvSpPr txBox="1"/>
                      <wps:spPr>
                        <a:xfrm>
                          <a:off x="0" y="0"/>
                          <a:ext cx="4890135" cy="8319135"/>
                        </a:xfrm>
                        <a:prstGeom prst="rect">
                          <a:avLst/>
                        </a:prstGeom>
                        <a:solidFill>
                          <a:schemeClr val="lt1"/>
                        </a:solidFill>
                        <a:ln w="6350">
                          <a:noFill/>
                        </a:ln>
                      </wps:spPr>
                      <wps:txbx>
                        <w:txbxContent>
                          <w:p w:rsidR="00F32305" w:rsidRDefault="00F32305" w:rsidP="00F32305">
                            <w:pPr>
                              <w:pStyle w:val="Ttulo1"/>
                              <w:rPr>
                                <w:lang w:bidi="es-ES"/>
                              </w:rPr>
                            </w:pPr>
                            <w:r>
                              <w:rPr>
                                <w:lang w:bidi="es-ES"/>
                              </w:rPr>
                              <w:t>Formularios</w:t>
                            </w:r>
                          </w:p>
                          <w:p w:rsidR="00F32305" w:rsidRDefault="00F32305" w:rsidP="00F32305">
                            <w:pPr>
                              <w:rPr>
                                <w:lang w:bidi="es-ES"/>
                              </w:rPr>
                            </w:pPr>
                            <w:r>
                              <w:rPr>
                                <w:noProof/>
                                <w:lang w:eastAsia="es-ES"/>
                              </w:rPr>
                              <w:drawing>
                                <wp:inline distT="0" distB="0" distL="0" distR="0" wp14:anchorId="4BF7EAAF" wp14:editId="00F31C89">
                                  <wp:extent cx="4700905" cy="3269738"/>
                                  <wp:effectExtent l="0" t="0" r="4445" b="698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00905" cy="3269738"/>
                                          </a:xfrm>
                                          <a:prstGeom prst="rect">
                                            <a:avLst/>
                                          </a:prstGeom>
                                        </pic:spPr>
                                      </pic:pic>
                                    </a:graphicData>
                                  </a:graphic>
                                </wp:inline>
                              </w:drawing>
                            </w:r>
                          </w:p>
                          <w:p w:rsidR="00F32305" w:rsidRPr="00F32305" w:rsidRDefault="00F32305" w:rsidP="00F32305">
                            <w:pPr>
                              <w:rPr>
                                <w:lang w:bidi="es-ES"/>
                              </w:rPr>
                            </w:pPr>
                            <w:r>
                              <w:rPr>
                                <w:noProof/>
                                <w:lang w:eastAsia="es-ES"/>
                              </w:rPr>
                              <w:drawing>
                                <wp:inline distT="0" distB="0" distL="0" distR="0" wp14:anchorId="1B574570" wp14:editId="7E0F9870">
                                  <wp:extent cx="4700905" cy="3008270"/>
                                  <wp:effectExtent l="0" t="0" r="4445"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00905" cy="3008270"/>
                                          </a:xfrm>
                                          <a:prstGeom prst="rect">
                                            <a:avLst/>
                                          </a:prstGeom>
                                        </pic:spPr>
                                      </pic:pic>
                                    </a:graphicData>
                                  </a:graphic>
                                </wp:inline>
                              </w:drawing>
                            </w:r>
                          </w:p>
                          <w:p w:rsidR="00F32305" w:rsidRPr="00C31ADF" w:rsidRDefault="00F32305" w:rsidP="00F32305">
                            <w:pPr>
                              <w:rPr>
                                <w:lang w:bidi="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DD784" id="Cuadro de texto 61" o:spid="_x0000_s1053" type="#_x0000_t202" style="position:absolute;margin-left:90.5pt;margin-top:115.7pt;width:385.05pt;height:655.05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" fillcolor="white [3201]" stroked="f" strokeweight=".5pt">
                <v:textbox>
                  <w:txbxContent>
                    <w:p w:rsidR="00F32305" w:rsidRDefault="00F32305" w:rsidP="00F32305">
                      <w:pPr>
                        <w:pStyle w:val="Ttulo1"/>
                        <w:rPr>
                          <w:lang w:bidi="es-ES"/>
                        </w:rPr>
                      </w:pPr>
                      <w:r>
                        <w:rPr>
                          <w:lang w:bidi="es-ES"/>
                        </w:rPr>
                        <w:t>Formularios</w:t>
                      </w:r>
                    </w:p>
                    <w:p w:rsidR="00F32305" w:rsidRDefault="00F32305" w:rsidP="00F32305">
                      <w:pPr>
                        <w:rPr>
                          <w:lang w:bidi="es-ES"/>
                        </w:rPr>
                      </w:pPr>
                      <w:r>
                        <w:rPr>
                          <w:noProof/>
                          <w:lang w:eastAsia="es-ES"/>
                        </w:rPr>
                        <w:drawing>
                          <wp:inline distT="0" distB="0" distL="0" distR="0" wp14:anchorId="4BF7EAAF" wp14:editId="00F31C89">
                            <wp:extent cx="4700905" cy="3269738"/>
                            <wp:effectExtent l="0" t="0" r="4445" b="698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00905" cy="3269738"/>
                                    </a:xfrm>
                                    <a:prstGeom prst="rect">
                                      <a:avLst/>
                                    </a:prstGeom>
                                  </pic:spPr>
                                </pic:pic>
                              </a:graphicData>
                            </a:graphic>
                          </wp:inline>
                        </w:drawing>
                      </w:r>
                    </w:p>
                    <w:p w:rsidR="00F32305" w:rsidRPr="00F32305" w:rsidRDefault="00F32305" w:rsidP="00F32305">
                      <w:pPr>
                        <w:rPr>
                          <w:lang w:bidi="es-ES"/>
                        </w:rPr>
                      </w:pPr>
                      <w:r>
                        <w:rPr>
                          <w:noProof/>
                          <w:lang w:eastAsia="es-ES"/>
                        </w:rPr>
                        <w:drawing>
                          <wp:inline distT="0" distB="0" distL="0" distR="0" wp14:anchorId="1B574570" wp14:editId="7E0F9870">
                            <wp:extent cx="4700905" cy="3008270"/>
                            <wp:effectExtent l="0" t="0" r="4445"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00905" cy="3008270"/>
                                    </a:xfrm>
                                    <a:prstGeom prst="rect">
                                      <a:avLst/>
                                    </a:prstGeom>
                                  </pic:spPr>
                                </pic:pic>
                              </a:graphicData>
                            </a:graphic>
                          </wp:inline>
                        </w:drawing>
                      </w:r>
                    </w:p>
                    <w:p w:rsidR="00F32305" w:rsidRPr="00C31ADF" w:rsidRDefault="00F32305" w:rsidP="00F32305">
                      <w:pPr>
                        <w:rPr>
                          <w:lang w:bidi="es-ES"/>
                        </w:rPr>
                      </w:pPr>
                    </w:p>
                  </w:txbxContent>
                </v:textbox>
                <w10:wrap anchorx="margin"/>
              </v:shape>
            </w:pict>
          </mc:Fallback>
        </mc:AlternateContent>
      </w:r>
      <w:r>
        <w:tab/>
      </w:r>
      <w:r w:rsidRPr="00970C0C">
        <w:rPr>
          <w:i/>
          <w:noProof/>
          <w:lang w:eastAsia="es-ES"/>
        </w:rPr>
        <mc:AlternateContent>
          <mc:Choice Requires="wps">
            <w:drawing>
              <wp:inline distT="0" distB="0" distL="0" distR="0" wp14:anchorId="79B7D46F" wp14:editId="1C5D9166">
                <wp:extent cx="3803904" cy="1389380"/>
                <wp:effectExtent l="0" t="0" r="0" b="1270"/>
                <wp:docPr id="60" name="Cuadro de texto 60"/>
                <wp:cNvGraphicFramePr/>
                <a:graphic xmlns:a="http://schemas.openxmlformats.org/drawingml/2006/main">
                  <a:graphicData uri="http://schemas.microsoft.com/office/word/2010/wordprocessingShape">
                    <wps:wsp>
                      <wps:cNvSpPr txBox="1"/>
                      <wps:spPr>
                        <a:xfrm>
                          <a:off x="0" y="0"/>
                          <a:ext cx="3803904" cy="1389380"/>
                        </a:xfrm>
                        <a:prstGeom prst="rect">
                          <a:avLst/>
                        </a:prstGeom>
                        <a:noFill/>
                        <a:ln w="6350">
                          <a:noFill/>
                        </a:ln>
                      </wps:spPr>
                      <wps:txbx>
                        <w:txbxContent>
                          <w:p w:rsidR="00F32305" w:rsidRPr="000B4502" w:rsidRDefault="00F32305" w:rsidP="00F32305">
                            <w:pPr>
                              <w:pStyle w:val="Ttulo"/>
                              <w:rPr>
                                <w:color w:val="44546A" w:themeColor="text2"/>
                              </w:rPr>
                            </w:pPr>
                            <w:r>
                              <w:rPr>
                                <w:color w:val="44546A" w:themeColor="text2"/>
                                <w:lang w:bidi="es-ES"/>
                              </w:rPr>
                              <w:t>Manual</w:t>
                            </w:r>
                          </w:p>
                          <w:p w:rsidR="00F32305" w:rsidRPr="000B4502" w:rsidRDefault="00F32305" w:rsidP="00F32305">
                            <w:pPr>
                              <w:pStyle w:val="Subttulo"/>
                              <w:rPr>
                                <w:color w:val="44546A" w:themeColor="text2"/>
                              </w:rPr>
                            </w:pPr>
                            <w:r>
                              <w:rPr>
                                <w:color w:val="44546A" w:themeColor="text2"/>
                                <w:lang w:bidi="es-ES"/>
                              </w:rPr>
                              <w:t>Formularios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9B7D46F" id="Cuadro de texto 60" o:spid="_x0000_s1054" type="#_x0000_t202" style="width:299.5pt;height:10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" filled="f" stroked="f" strokeweight=".5pt">
                <v:textbox>
                  <w:txbxContent>
                    <w:p w:rsidR="00F32305" w:rsidRPr="000B4502" w:rsidRDefault="00F32305" w:rsidP="00F32305">
                      <w:pPr>
                        <w:pStyle w:val="Ttulo"/>
                        <w:rPr>
                          <w:color w:val="44546A" w:themeColor="text2"/>
                        </w:rPr>
                      </w:pPr>
                      <w:r>
                        <w:rPr>
                          <w:color w:val="44546A" w:themeColor="text2"/>
                          <w:lang w:bidi="es-ES"/>
                        </w:rPr>
                        <w:t>Manual</w:t>
                      </w:r>
                    </w:p>
                    <w:p w:rsidR="00F32305" w:rsidRPr="000B4502" w:rsidRDefault="00F32305" w:rsidP="00F32305">
                      <w:pPr>
                        <w:pStyle w:val="Subttulo"/>
                        <w:rPr>
                          <w:color w:val="44546A" w:themeColor="text2"/>
                        </w:rPr>
                      </w:pPr>
                      <w:r>
                        <w:rPr>
                          <w:color w:val="44546A" w:themeColor="text2"/>
                          <w:lang w:bidi="es-ES"/>
                        </w:rPr>
                        <w:t>Formularios</w:t>
                      </w:r>
                    </w:p>
                  </w:txbxContent>
                </v:textbox>
                <w10:anchorlock/>
              </v:shape>
            </w:pict>
          </mc:Fallback>
        </mc:AlternateContent>
      </w:r>
    </w:p>
    <w:p w:rsidR="00850A4A" w:rsidRDefault="00850A4A"/>
    <w:p w:rsidR="00850A4A" w:rsidRDefault="00850A4A"/>
    <w:p w:rsidR="00850A4A" w:rsidRDefault="00850A4A"/>
    <w:p w:rsidR="00850A4A" w:rsidRDefault="00850A4A"/>
    <w:p w:rsidR="00850A4A" w:rsidRDefault="00850A4A"/>
    <w:p w:rsidR="00850A4A" w:rsidRDefault="00850A4A"/>
    <w:p w:rsidR="00850A4A" w:rsidRDefault="00850A4A"/>
    <w:p w:rsidR="00850A4A" w:rsidRDefault="00850A4A"/>
    <w:p w:rsidR="00850A4A" w:rsidRDefault="00850A4A"/>
    <w:p w:rsidR="00850A4A" w:rsidRDefault="00850A4A"/>
    <w:p w:rsidR="00CD585F" w:rsidRDefault="00850A4A">
      <w:r>
        <w:tab/>
      </w:r>
      <w:r>
        <w:tab/>
      </w:r>
      <w:r>
        <w:tab/>
      </w:r>
      <w:r>
        <w:tab/>
      </w:r>
    </w:p>
    <w:p w:rsidR="00CD585F" w:rsidRDefault="00850A4A">
      <w:r>
        <w:tab/>
      </w:r>
    </w:p>
    <w:p w:rsidR="00CD585F" w:rsidRDefault="00CD585F"/>
    <w:p w:rsidR="00CD585F" w:rsidRDefault="00CD585F"/>
    <w:p w:rsidR="00CD585F" w:rsidRDefault="00CD585F"/>
    <w:p w:rsidR="00CD585F" w:rsidRDefault="00CD585F"/>
    <w:p w:rsidR="00CD585F" w:rsidRDefault="00CD585F"/>
    <w:p w:rsidR="00CD585F" w:rsidRDefault="00CD585F"/>
    <w:p w:rsidR="00CD585F" w:rsidRDefault="00CD585F"/>
    <w:p w:rsidR="00CD585F" w:rsidRDefault="00CD585F"/>
    <w:p w:rsidR="00CD585F" w:rsidRDefault="00CD585F"/>
    <w:p w:rsidR="00CD585F" w:rsidRDefault="00CD585F"/>
    <w:p w:rsidR="00CD585F" w:rsidRDefault="00CD585F"/>
    <w:p w:rsidR="00CD585F" w:rsidRDefault="00CD585F"/>
    <w:p w:rsidR="00CD585F" w:rsidRDefault="00CD585F"/>
    <w:p w:rsidR="00CD585F" w:rsidRDefault="00CD585F"/>
    <w:p w:rsidR="00F32305" w:rsidRDefault="00F32305"/>
    <w:p w:rsidR="00F32305" w:rsidRDefault="00F32305"/>
    <w:p w:rsidR="00F32305" w:rsidRDefault="00F32305"/>
    <w:p w:rsidR="00F32305" w:rsidRDefault="00F32305"/>
    <w:p w:rsidR="00F32305" w:rsidRDefault="00F32305"/>
    <w:p w:rsidR="00F32305" w:rsidRDefault="005743FD">
      <w:r>
        <w:tab/>
      </w:r>
      <w:r>
        <w:tab/>
      </w:r>
      <w:r>
        <w:tab/>
      </w:r>
      <w:r>
        <w:tab/>
      </w:r>
      <w:r>
        <w:tab/>
      </w:r>
      <w:r>
        <w:tab/>
      </w:r>
      <w:r>
        <w:tab/>
      </w:r>
      <w:r>
        <w:tab/>
      </w:r>
      <w:r>
        <w:tab/>
      </w:r>
      <w:r>
        <w:tab/>
      </w:r>
      <w:r>
        <w:tab/>
      </w:r>
      <w:r>
        <w:tab/>
      </w:r>
      <w:r>
        <w:tab/>
      </w:r>
      <w:r>
        <w:tab/>
      </w:r>
      <w:r>
        <w:rPr>
          <w:noProof/>
          <w:lang w:bidi="es-ES"/>
        </w:rPr>
        <w:t>Página 10</w:t>
      </w:r>
    </w:p>
    <w:p w:rsidR="00F32305" w:rsidRDefault="00F32305"/>
    <w:p w:rsidR="00F32305" w:rsidRDefault="00F32305"/>
    <w:p w:rsidR="00F32305" w:rsidRDefault="005743FD">
      <w:r>
        <w:tab/>
      </w:r>
      <w:r w:rsidRPr="00970C0C">
        <w:rPr>
          <w:i/>
          <w:noProof/>
          <w:lang w:eastAsia="es-ES"/>
        </w:rPr>
        <mc:AlternateContent>
          <mc:Choice Requires="wps">
            <w:drawing>
              <wp:inline distT="0" distB="0" distL="0" distR="0" wp14:anchorId="6F094AAF" wp14:editId="52830B85">
                <wp:extent cx="3803904" cy="1389380"/>
                <wp:effectExtent l="0" t="0" r="0" b="1270"/>
                <wp:docPr id="65" name="Cuadro de texto 65"/>
                <wp:cNvGraphicFramePr/>
                <a:graphic xmlns:a="http://schemas.openxmlformats.org/drawingml/2006/main">
                  <a:graphicData uri="http://schemas.microsoft.com/office/word/2010/wordprocessingShape">
                    <wps:wsp>
                      <wps:cNvSpPr txBox="1"/>
                      <wps:spPr>
                        <a:xfrm>
                          <a:off x="0" y="0"/>
                          <a:ext cx="3803904" cy="1389380"/>
                        </a:xfrm>
                        <a:prstGeom prst="rect">
                          <a:avLst/>
                        </a:prstGeom>
                        <a:noFill/>
                        <a:ln w="6350">
                          <a:noFill/>
                        </a:ln>
                      </wps:spPr>
                      <wps:txbx>
                        <w:txbxContent>
                          <w:p w:rsidR="005743FD" w:rsidRPr="000B4502" w:rsidRDefault="005743FD" w:rsidP="005743FD">
                            <w:pPr>
                              <w:pStyle w:val="Ttulo"/>
                              <w:rPr>
                                <w:color w:val="44546A" w:themeColor="text2"/>
                              </w:rPr>
                            </w:pPr>
                            <w:r>
                              <w:rPr>
                                <w:color w:val="44546A" w:themeColor="text2"/>
                                <w:lang w:bidi="es-ES"/>
                              </w:rPr>
                              <w:t>Manual</w:t>
                            </w:r>
                          </w:p>
                          <w:p w:rsidR="005743FD" w:rsidRPr="000B4502" w:rsidRDefault="005743FD" w:rsidP="005743FD">
                            <w:pPr>
                              <w:pStyle w:val="Subttulo"/>
                              <w:rPr>
                                <w:color w:val="44546A" w:themeColor="text2"/>
                              </w:rPr>
                            </w:pPr>
                            <w:r>
                              <w:rPr>
                                <w:color w:val="44546A" w:themeColor="text2"/>
                                <w:lang w:bidi="es-ES"/>
                              </w:rPr>
                              <w:t xml:space="preserve">Fotos De </w:t>
                            </w:r>
                            <w:proofErr w:type="spellStart"/>
                            <w:r>
                              <w:rPr>
                                <w:color w:val="44546A" w:themeColor="text2"/>
                                <w:lang w:bidi="es-ES"/>
                              </w:rPr>
                              <w:t>HomePage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F094AAF" id="Cuadro de texto 65" o:spid="_x0000_s1055" type="#_x0000_t202" style="width:299.5pt;height:10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" filled="f" stroked="f" strokeweight=".5pt">
                <v:textbox>
                  <w:txbxContent>
                    <w:p w:rsidR="005743FD" w:rsidRPr="000B4502" w:rsidRDefault="005743FD" w:rsidP="005743FD">
                      <w:pPr>
                        <w:pStyle w:val="Ttulo"/>
                        <w:rPr>
                          <w:color w:val="44546A" w:themeColor="text2"/>
                        </w:rPr>
                      </w:pPr>
                      <w:r>
                        <w:rPr>
                          <w:color w:val="44546A" w:themeColor="text2"/>
                          <w:lang w:bidi="es-ES"/>
                        </w:rPr>
                        <w:t>Manual</w:t>
                      </w:r>
                    </w:p>
                    <w:p w:rsidR="005743FD" w:rsidRPr="000B4502" w:rsidRDefault="005743FD" w:rsidP="005743FD">
                      <w:pPr>
                        <w:pStyle w:val="Subttulo"/>
                        <w:rPr>
                          <w:color w:val="44546A" w:themeColor="text2"/>
                        </w:rPr>
                      </w:pPr>
                      <w:r>
                        <w:rPr>
                          <w:color w:val="44546A" w:themeColor="text2"/>
                          <w:lang w:bidi="es-ES"/>
                        </w:rPr>
                        <w:t xml:space="preserve">Fotos De </w:t>
                      </w:r>
                      <w:proofErr w:type="spellStart"/>
                      <w:r>
                        <w:rPr>
                          <w:color w:val="44546A" w:themeColor="text2"/>
                          <w:lang w:bidi="es-ES"/>
                        </w:rPr>
                        <w:t>HomePage</w:t>
                      </w:r>
                      <w:proofErr w:type="spellEnd"/>
                    </w:p>
                  </w:txbxContent>
                </v:textbox>
                <w10:anchorlock/>
              </v:shape>
            </w:pict>
          </mc:Fallback>
        </mc:AlternateContent>
      </w:r>
    </w:p>
    <w:p w:rsidR="00F32305" w:rsidRDefault="005743FD">
      <w:r w:rsidRPr="000B4502">
        <w:rPr>
          <w:noProof/>
          <w:lang w:eastAsia="es-ES"/>
        </w:rPr>
        <mc:AlternateContent>
          <mc:Choice Requires="wps">
            <w:drawing>
              <wp:anchor distT="0" distB="0" distL="114300" distR="114300" simplePos="0" relativeHeight="251682816" behindDoc="1" locked="0" layoutInCell="1" allowOverlap="1" wp14:anchorId="27FE4CC6" wp14:editId="61D4072B">
                <wp:simplePos x="0" y="0"/>
                <wp:positionH relativeFrom="margin">
                  <wp:posOffset>997527</wp:posOffset>
                </wp:positionH>
                <wp:positionV relativeFrom="paragraph">
                  <wp:posOffset>8717</wp:posOffset>
                </wp:positionV>
                <wp:extent cx="4890135" cy="7342909"/>
                <wp:effectExtent l="0" t="0" r="5715" b="0"/>
                <wp:wrapNone/>
                <wp:docPr id="69" name="Cuadro de texto 69"/>
                <wp:cNvGraphicFramePr/>
                <a:graphic xmlns:a="http://schemas.openxmlformats.org/drawingml/2006/main">
                  <a:graphicData uri="http://schemas.microsoft.com/office/word/2010/wordprocessingShape">
                    <wps:wsp>
                      <wps:cNvSpPr txBox="1"/>
                      <wps:spPr>
                        <a:xfrm>
                          <a:off x="0" y="0"/>
                          <a:ext cx="4890135" cy="7342909"/>
                        </a:xfrm>
                        <a:prstGeom prst="rect">
                          <a:avLst/>
                        </a:prstGeom>
                        <a:solidFill>
                          <a:schemeClr val="lt1"/>
                        </a:solidFill>
                        <a:ln w="6350">
                          <a:noFill/>
                        </a:ln>
                      </wps:spPr>
                      <wps:txbx>
                        <w:txbxContent>
                          <w:p w:rsidR="005743FD" w:rsidRDefault="005743FD" w:rsidP="005743FD">
                            <w:pPr>
                              <w:rPr>
                                <w:lang w:bidi="es-ES"/>
                              </w:rPr>
                            </w:pPr>
                            <w:r>
                              <w:rPr>
                                <w:noProof/>
                                <w:lang w:eastAsia="es-ES"/>
                              </w:rPr>
                              <w:drawing>
                                <wp:inline distT="0" distB="0" distL="0" distR="0" wp14:anchorId="1F035D15" wp14:editId="252B5346">
                                  <wp:extent cx="4700905" cy="2344420"/>
                                  <wp:effectExtent l="0" t="0" r="444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00905" cy="2344420"/>
                                          </a:xfrm>
                                          <a:prstGeom prst="rect">
                                            <a:avLst/>
                                          </a:prstGeom>
                                        </pic:spPr>
                                      </pic:pic>
                                    </a:graphicData>
                                  </a:graphic>
                                </wp:inline>
                              </w:drawing>
                            </w:r>
                          </w:p>
                          <w:p w:rsidR="005743FD" w:rsidRDefault="005743FD" w:rsidP="005743FD">
                            <w:pPr>
                              <w:rPr>
                                <w:lang w:bidi="es-ES"/>
                              </w:rPr>
                            </w:pPr>
                            <w:r>
                              <w:rPr>
                                <w:noProof/>
                                <w:lang w:eastAsia="es-ES"/>
                              </w:rPr>
                              <w:drawing>
                                <wp:inline distT="0" distB="0" distL="0" distR="0" wp14:anchorId="7F33258C" wp14:editId="175DA5F7">
                                  <wp:extent cx="4700905" cy="2326640"/>
                                  <wp:effectExtent l="0" t="0" r="444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00905" cy="2326640"/>
                                          </a:xfrm>
                                          <a:prstGeom prst="rect">
                                            <a:avLst/>
                                          </a:prstGeom>
                                        </pic:spPr>
                                      </pic:pic>
                                    </a:graphicData>
                                  </a:graphic>
                                </wp:inline>
                              </w:drawing>
                            </w:r>
                          </w:p>
                          <w:p w:rsidR="005743FD" w:rsidRPr="00F32305" w:rsidRDefault="005743FD" w:rsidP="005743FD">
                            <w:pPr>
                              <w:rPr>
                                <w:lang w:bidi="es-ES"/>
                              </w:rPr>
                            </w:pPr>
                            <w:r>
                              <w:rPr>
                                <w:noProof/>
                                <w:lang w:eastAsia="es-ES"/>
                              </w:rPr>
                              <w:drawing>
                                <wp:inline distT="0" distB="0" distL="0" distR="0" wp14:anchorId="6E885A59" wp14:editId="1D1A9AEB">
                                  <wp:extent cx="4700905" cy="2326005"/>
                                  <wp:effectExtent l="0" t="0" r="444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00905" cy="2326005"/>
                                          </a:xfrm>
                                          <a:prstGeom prst="rect">
                                            <a:avLst/>
                                          </a:prstGeom>
                                        </pic:spPr>
                                      </pic:pic>
                                    </a:graphicData>
                                  </a:graphic>
                                </wp:inline>
                              </w:drawing>
                            </w:r>
                          </w:p>
                          <w:p w:rsidR="005743FD" w:rsidRPr="00C31ADF" w:rsidRDefault="005743FD" w:rsidP="005743FD">
                            <w:pPr>
                              <w:rPr>
                                <w:lang w:bidi="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E4CC6" id="Cuadro de texto 69" o:spid="_x0000_s1056" type="#_x0000_t202" style="position:absolute;margin-left:78.55pt;margin-top:.7pt;width:385.05pt;height:578.2pt;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" fillcolor="white [3201]" stroked="f" strokeweight=".5pt">
                <v:textbox>
                  <w:txbxContent>
                    <w:p w:rsidR="005743FD" w:rsidRDefault="005743FD" w:rsidP="005743FD">
                      <w:pPr>
                        <w:rPr>
                          <w:lang w:bidi="es-ES"/>
                        </w:rPr>
                      </w:pPr>
                      <w:r>
                        <w:rPr>
                          <w:noProof/>
                          <w:lang w:eastAsia="es-ES"/>
                        </w:rPr>
                        <w:drawing>
                          <wp:inline distT="0" distB="0" distL="0" distR="0" wp14:anchorId="1F035D15" wp14:editId="252B5346">
                            <wp:extent cx="4700905" cy="2344420"/>
                            <wp:effectExtent l="0" t="0" r="444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00905" cy="2344420"/>
                                    </a:xfrm>
                                    <a:prstGeom prst="rect">
                                      <a:avLst/>
                                    </a:prstGeom>
                                  </pic:spPr>
                                </pic:pic>
                              </a:graphicData>
                            </a:graphic>
                          </wp:inline>
                        </w:drawing>
                      </w:r>
                    </w:p>
                    <w:p w:rsidR="005743FD" w:rsidRDefault="005743FD" w:rsidP="005743FD">
                      <w:pPr>
                        <w:rPr>
                          <w:lang w:bidi="es-ES"/>
                        </w:rPr>
                      </w:pPr>
                      <w:r>
                        <w:rPr>
                          <w:noProof/>
                          <w:lang w:eastAsia="es-ES"/>
                        </w:rPr>
                        <w:drawing>
                          <wp:inline distT="0" distB="0" distL="0" distR="0" wp14:anchorId="7F33258C" wp14:editId="175DA5F7">
                            <wp:extent cx="4700905" cy="2326640"/>
                            <wp:effectExtent l="0" t="0" r="444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00905" cy="2326640"/>
                                    </a:xfrm>
                                    <a:prstGeom prst="rect">
                                      <a:avLst/>
                                    </a:prstGeom>
                                  </pic:spPr>
                                </pic:pic>
                              </a:graphicData>
                            </a:graphic>
                          </wp:inline>
                        </w:drawing>
                      </w:r>
                    </w:p>
                    <w:p w:rsidR="005743FD" w:rsidRPr="00F32305" w:rsidRDefault="005743FD" w:rsidP="005743FD">
                      <w:pPr>
                        <w:rPr>
                          <w:lang w:bidi="es-ES"/>
                        </w:rPr>
                      </w:pPr>
                      <w:r>
                        <w:rPr>
                          <w:noProof/>
                          <w:lang w:eastAsia="es-ES"/>
                        </w:rPr>
                        <w:drawing>
                          <wp:inline distT="0" distB="0" distL="0" distR="0" wp14:anchorId="6E885A59" wp14:editId="1D1A9AEB">
                            <wp:extent cx="4700905" cy="2326005"/>
                            <wp:effectExtent l="0" t="0" r="444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00905" cy="2326005"/>
                                    </a:xfrm>
                                    <a:prstGeom prst="rect">
                                      <a:avLst/>
                                    </a:prstGeom>
                                  </pic:spPr>
                                </pic:pic>
                              </a:graphicData>
                            </a:graphic>
                          </wp:inline>
                        </w:drawing>
                      </w:r>
                    </w:p>
                    <w:p w:rsidR="005743FD" w:rsidRPr="00C31ADF" w:rsidRDefault="005743FD" w:rsidP="005743FD">
                      <w:pPr>
                        <w:rPr>
                          <w:lang w:bidi="es-ES"/>
                        </w:rPr>
                      </w:pPr>
                    </w:p>
                  </w:txbxContent>
                </v:textbox>
                <w10:wrap anchorx="margin"/>
              </v:shape>
            </w:pict>
          </mc:Fallback>
        </mc:AlternateContent>
      </w:r>
    </w:p>
    <w:p w:rsidR="00F32305" w:rsidRDefault="00F32305"/>
    <w:p w:rsidR="00F32305" w:rsidRDefault="00F32305"/>
    <w:p w:rsidR="005743FD" w:rsidRDefault="005743FD"/>
    <w:p w:rsidR="005743FD" w:rsidRDefault="005743FD"/>
    <w:p w:rsidR="005743FD" w:rsidRDefault="005743FD"/>
    <w:p w:rsidR="005743FD" w:rsidRDefault="005743FD"/>
    <w:p w:rsidR="005743FD" w:rsidRDefault="005743FD"/>
    <w:p w:rsidR="005743FD" w:rsidRDefault="005743FD"/>
    <w:p w:rsidR="005743FD" w:rsidRDefault="005743FD"/>
    <w:p w:rsidR="005743FD" w:rsidRDefault="005743FD"/>
    <w:p w:rsidR="005743FD" w:rsidRDefault="005743FD"/>
    <w:p w:rsidR="005743FD" w:rsidRDefault="005743FD"/>
    <w:p w:rsidR="005743FD" w:rsidRDefault="005743FD"/>
    <w:p w:rsidR="005743FD" w:rsidRDefault="005743FD"/>
    <w:p w:rsidR="005743FD" w:rsidRDefault="005743FD"/>
    <w:p w:rsidR="005743FD" w:rsidRDefault="005743FD"/>
    <w:p w:rsidR="005743FD" w:rsidRDefault="005743FD"/>
    <w:p w:rsidR="005743FD" w:rsidRDefault="005743FD"/>
    <w:p w:rsidR="005743FD" w:rsidRDefault="005743FD"/>
    <w:p w:rsidR="005743FD" w:rsidRDefault="005743FD"/>
    <w:p w:rsidR="005743FD" w:rsidRDefault="005743FD"/>
    <w:p w:rsidR="005743FD" w:rsidRDefault="005743FD"/>
    <w:p w:rsidR="005743FD" w:rsidRDefault="005743FD"/>
    <w:p w:rsidR="005743FD" w:rsidRDefault="005743FD"/>
    <w:p w:rsidR="005743FD" w:rsidRDefault="005743FD"/>
    <w:p w:rsidR="005743FD" w:rsidRDefault="005743FD"/>
    <w:p w:rsidR="005743FD" w:rsidRDefault="005743FD"/>
    <w:p w:rsidR="005743FD" w:rsidRDefault="005743FD"/>
    <w:p w:rsidR="005743FD" w:rsidRDefault="005743FD"/>
    <w:p w:rsidR="005743FD" w:rsidRDefault="005743FD"/>
    <w:p w:rsidR="005743FD" w:rsidRDefault="005743FD">
      <w:r>
        <w:tab/>
      </w:r>
      <w:r>
        <w:tab/>
      </w:r>
      <w:r>
        <w:tab/>
      </w:r>
      <w:r>
        <w:tab/>
      </w:r>
      <w:r>
        <w:tab/>
      </w:r>
      <w:r>
        <w:tab/>
      </w:r>
      <w:r>
        <w:tab/>
      </w:r>
      <w:r>
        <w:tab/>
      </w:r>
      <w:r>
        <w:tab/>
      </w:r>
      <w:r>
        <w:tab/>
      </w:r>
      <w:r>
        <w:tab/>
      </w:r>
      <w:r>
        <w:tab/>
      </w:r>
      <w:r>
        <w:tab/>
      </w:r>
      <w:r>
        <w:tab/>
      </w:r>
      <w:r>
        <w:rPr>
          <w:noProof/>
          <w:lang w:bidi="es-ES"/>
        </w:rPr>
        <w:t>Página 11</w:t>
      </w:r>
    </w:p>
    <w:p w:rsidR="005743FD" w:rsidRDefault="005743FD"/>
    <w:p w:rsidR="005743FD" w:rsidRDefault="005743FD"/>
    <w:p w:rsidR="005743FD" w:rsidRDefault="005743FD">
      <w:r>
        <w:tab/>
      </w:r>
      <w:r w:rsidRPr="00970C0C">
        <w:rPr>
          <w:i/>
          <w:noProof/>
          <w:lang w:eastAsia="es-ES"/>
        </w:rPr>
        <mc:AlternateContent>
          <mc:Choice Requires="wps">
            <w:drawing>
              <wp:inline distT="0" distB="0" distL="0" distR="0" wp14:anchorId="058D27AF" wp14:editId="133825FD">
                <wp:extent cx="3803904" cy="1389380"/>
                <wp:effectExtent l="0" t="0" r="0" b="1270"/>
                <wp:docPr id="75" name="Cuadro de texto 75"/>
                <wp:cNvGraphicFramePr/>
                <a:graphic xmlns:a="http://schemas.openxmlformats.org/drawingml/2006/main">
                  <a:graphicData uri="http://schemas.microsoft.com/office/word/2010/wordprocessingShape">
                    <wps:wsp>
                      <wps:cNvSpPr txBox="1"/>
                      <wps:spPr>
                        <a:xfrm>
                          <a:off x="0" y="0"/>
                          <a:ext cx="3803904" cy="1389380"/>
                        </a:xfrm>
                        <a:prstGeom prst="rect">
                          <a:avLst/>
                        </a:prstGeom>
                        <a:noFill/>
                        <a:ln w="6350">
                          <a:noFill/>
                        </a:ln>
                      </wps:spPr>
                      <wps:txbx>
                        <w:txbxContent>
                          <w:p w:rsidR="005743FD" w:rsidRPr="000B4502" w:rsidRDefault="005743FD" w:rsidP="005743FD">
                            <w:pPr>
                              <w:pStyle w:val="Ttulo"/>
                              <w:rPr>
                                <w:color w:val="44546A" w:themeColor="text2"/>
                              </w:rPr>
                            </w:pPr>
                            <w:r>
                              <w:rPr>
                                <w:color w:val="44546A" w:themeColor="text2"/>
                                <w:lang w:bidi="es-ES"/>
                              </w:rPr>
                              <w:t>Manual</w:t>
                            </w:r>
                          </w:p>
                          <w:p w:rsidR="005743FD" w:rsidRPr="000B4502" w:rsidRDefault="005743FD" w:rsidP="005743FD">
                            <w:pPr>
                              <w:pStyle w:val="Subttulo"/>
                              <w:rPr>
                                <w:color w:val="44546A" w:themeColor="text2"/>
                              </w:rPr>
                            </w:pPr>
                            <w:r>
                              <w:rPr>
                                <w:color w:val="44546A" w:themeColor="text2"/>
                                <w:lang w:bidi="es-ES"/>
                              </w:rPr>
                              <w:t xml:space="preserve">Fotos De </w:t>
                            </w:r>
                            <w:proofErr w:type="spellStart"/>
                            <w:r>
                              <w:rPr>
                                <w:color w:val="44546A" w:themeColor="text2"/>
                                <w:lang w:bidi="es-ES"/>
                              </w:rPr>
                              <w:t>HomePage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58D27AF" id="Cuadro de texto 75" o:spid="_x0000_s1057" type="#_x0000_t202" style="width:299.5pt;height:10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" filled="f" stroked="f" strokeweight=".5pt">
                <v:textbox>
                  <w:txbxContent>
                    <w:p w:rsidR="005743FD" w:rsidRPr="000B4502" w:rsidRDefault="005743FD" w:rsidP="005743FD">
                      <w:pPr>
                        <w:pStyle w:val="Ttulo"/>
                        <w:rPr>
                          <w:color w:val="44546A" w:themeColor="text2"/>
                        </w:rPr>
                      </w:pPr>
                      <w:r>
                        <w:rPr>
                          <w:color w:val="44546A" w:themeColor="text2"/>
                          <w:lang w:bidi="es-ES"/>
                        </w:rPr>
                        <w:t>Manual</w:t>
                      </w:r>
                    </w:p>
                    <w:p w:rsidR="005743FD" w:rsidRPr="000B4502" w:rsidRDefault="005743FD" w:rsidP="005743FD">
                      <w:pPr>
                        <w:pStyle w:val="Subttulo"/>
                        <w:rPr>
                          <w:color w:val="44546A" w:themeColor="text2"/>
                        </w:rPr>
                      </w:pPr>
                      <w:r>
                        <w:rPr>
                          <w:color w:val="44546A" w:themeColor="text2"/>
                          <w:lang w:bidi="es-ES"/>
                        </w:rPr>
                        <w:t xml:space="preserve">Fotos De </w:t>
                      </w:r>
                      <w:proofErr w:type="spellStart"/>
                      <w:r>
                        <w:rPr>
                          <w:color w:val="44546A" w:themeColor="text2"/>
                          <w:lang w:bidi="es-ES"/>
                        </w:rPr>
                        <w:t>HomePage</w:t>
                      </w:r>
                      <w:proofErr w:type="spellEnd"/>
                    </w:p>
                  </w:txbxContent>
                </v:textbox>
                <w10:anchorlock/>
              </v:shape>
            </w:pict>
          </mc:Fallback>
        </mc:AlternateContent>
      </w:r>
    </w:p>
    <w:p w:rsidR="005743FD" w:rsidRDefault="005743FD">
      <w:r w:rsidRPr="000B4502">
        <w:rPr>
          <w:noProof/>
          <w:lang w:eastAsia="es-ES"/>
        </w:rPr>
        <mc:AlternateContent>
          <mc:Choice Requires="wps">
            <w:drawing>
              <wp:anchor distT="0" distB="0" distL="114300" distR="114300" simplePos="0" relativeHeight="251684864" behindDoc="1" locked="0" layoutInCell="1" allowOverlap="1" wp14:anchorId="687D8468" wp14:editId="324D7FCB">
                <wp:simplePos x="0" y="0"/>
                <wp:positionH relativeFrom="margin">
                  <wp:posOffset>976745</wp:posOffset>
                </wp:positionH>
                <wp:positionV relativeFrom="paragraph">
                  <wp:posOffset>8717</wp:posOffset>
                </wp:positionV>
                <wp:extent cx="4890135" cy="4939145"/>
                <wp:effectExtent l="0" t="0" r="5715" b="0"/>
                <wp:wrapNone/>
                <wp:docPr id="76" name="Cuadro de texto 76"/>
                <wp:cNvGraphicFramePr/>
                <a:graphic xmlns:a="http://schemas.openxmlformats.org/drawingml/2006/main">
                  <a:graphicData uri="http://schemas.microsoft.com/office/word/2010/wordprocessingShape">
                    <wps:wsp>
                      <wps:cNvSpPr txBox="1"/>
                      <wps:spPr>
                        <a:xfrm>
                          <a:off x="0" y="0"/>
                          <a:ext cx="4890135" cy="4939145"/>
                        </a:xfrm>
                        <a:prstGeom prst="rect">
                          <a:avLst/>
                        </a:prstGeom>
                        <a:solidFill>
                          <a:schemeClr val="lt1"/>
                        </a:solidFill>
                        <a:ln w="6350">
                          <a:noFill/>
                        </a:ln>
                      </wps:spPr>
                      <wps:txbx>
                        <w:txbxContent>
                          <w:p w:rsidR="005743FD" w:rsidRDefault="005743FD" w:rsidP="005743FD">
                            <w:pPr>
                              <w:rPr>
                                <w:lang w:bidi="es-ES"/>
                              </w:rPr>
                            </w:pPr>
                            <w:r>
                              <w:rPr>
                                <w:noProof/>
                                <w:lang w:eastAsia="es-ES"/>
                              </w:rPr>
                              <w:drawing>
                                <wp:inline distT="0" distB="0" distL="0" distR="0" wp14:anchorId="3FDF6B77" wp14:editId="44211F8E">
                                  <wp:extent cx="4700905" cy="2357755"/>
                                  <wp:effectExtent l="0" t="0" r="4445" b="444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00905" cy="2357755"/>
                                          </a:xfrm>
                                          <a:prstGeom prst="rect">
                                            <a:avLst/>
                                          </a:prstGeom>
                                        </pic:spPr>
                                      </pic:pic>
                                    </a:graphicData>
                                  </a:graphic>
                                </wp:inline>
                              </w:drawing>
                            </w:r>
                          </w:p>
                          <w:p w:rsidR="005743FD" w:rsidRDefault="005743FD" w:rsidP="005743FD">
                            <w:pPr>
                              <w:rPr>
                                <w:lang w:bidi="es-ES"/>
                              </w:rPr>
                            </w:pPr>
                            <w:r>
                              <w:rPr>
                                <w:noProof/>
                                <w:lang w:eastAsia="es-ES"/>
                              </w:rPr>
                              <w:drawing>
                                <wp:inline distT="0" distB="0" distL="0" distR="0" wp14:anchorId="5EDCAED5" wp14:editId="050AFA7B">
                                  <wp:extent cx="4700905" cy="2326005"/>
                                  <wp:effectExtent l="0" t="0" r="444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00905" cy="2326005"/>
                                          </a:xfrm>
                                          <a:prstGeom prst="rect">
                                            <a:avLst/>
                                          </a:prstGeom>
                                        </pic:spPr>
                                      </pic:pic>
                                    </a:graphicData>
                                  </a:graphic>
                                </wp:inline>
                              </w:drawing>
                            </w:r>
                          </w:p>
                          <w:p w:rsidR="005743FD" w:rsidRDefault="005743FD" w:rsidP="005743FD">
                            <w:pPr>
                              <w:rPr>
                                <w:lang w:bidi="es-ES"/>
                              </w:rPr>
                            </w:pPr>
                          </w:p>
                          <w:p w:rsidR="005743FD" w:rsidRPr="00F32305" w:rsidRDefault="005743FD" w:rsidP="005743FD">
                            <w:pPr>
                              <w:rPr>
                                <w:lang w:bidi="es-ES"/>
                              </w:rPr>
                            </w:pPr>
                          </w:p>
                          <w:p w:rsidR="005743FD" w:rsidRPr="00C31ADF" w:rsidRDefault="005743FD" w:rsidP="005743FD">
                            <w:pPr>
                              <w:rPr>
                                <w:lang w:bidi="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D8468" id="Cuadro de texto 76" o:spid="_x0000_s1058" type="#_x0000_t202" style="position:absolute;margin-left:76.9pt;margin-top:.7pt;width:385.05pt;height:388.9pt;z-index:-25163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" fillcolor="white [3201]" stroked="f" strokeweight=".5pt">
                <v:textbox>
                  <w:txbxContent>
                    <w:p w:rsidR="005743FD" w:rsidRDefault="005743FD" w:rsidP="005743FD">
                      <w:pPr>
                        <w:rPr>
                          <w:lang w:bidi="es-ES"/>
                        </w:rPr>
                      </w:pPr>
                      <w:r>
                        <w:rPr>
                          <w:noProof/>
                          <w:lang w:eastAsia="es-ES"/>
                        </w:rPr>
                        <w:drawing>
                          <wp:inline distT="0" distB="0" distL="0" distR="0" wp14:anchorId="3FDF6B77" wp14:editId="44211F8E">
                            <wp:extent cx="4700905" cy="2357755"/>
                            <wp:effectExtent l="0" t="0" r="4445" b="444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00905" cy="2357755"/>
                                    </a:xfrm>
                                    <a:prstGeom prst="rect">
                                      <a:avLst/>
                                    </a:prstGeom>
                                  </pic:spPr>
                                </pic:pic>
                              </a:graphicData>
                            </a:graphic>
                          </wp:inline>
                        </w:drawing>
                      </w:r>
                    </w:p>
                    <w:p w:rsidR="005743FD" w:rsidRDefault="005743FD" w:rsidP="005743FD">
                      <w:pPr>
                        <w:rPr>
                          <w:lang w:bidi="es-ES"/>
                        </w:rPr>
                      </w:pPr>
                      <w:r>
                        <w:rPr>
                          <w:noProof/>
                          <w:lang w:eastAsia="es-ES"/>
                        </w:rPr>
                        <w:drawing>
                          <wp:inline distT="0" distB="0" distL="0" distR="0" wp14:anchorId="5EDCAED5" wp14:editId="050AFA7B">
                            <wp:extent cx="4700905" cy="2326005"/>
                            <wp:effectExtent l="0" t="0" r="444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00905" cy="2326005"/>
                                    </a:xfrm>
                                    <a:prstGeom prst="rect">
                                      <a:avLst/>
                                    </a:prstGeom>
                                  </pic:spPr>
                                </pic:pic>
                              </a:graphicData>
                            </a:graphic>
                          </wp:inline>
                        </w:drawing>
                      </w:r>
                    </w:p>
                    <w:p w:rsidR="005743FD" w:rsidRDefault="005743FD" w:rsidP="005743FD">
                      <w:pPr>
                        <w:rPr>
                          <w:lang w:bidi="es-ES"/>
                        </w:rPr>
                      </w:pPr>
                    </w:p>
                    <w:p w:rsidR="005743FD" w:rsidRPr="00F32305" w:rsidRDefault="005743FD" w:rsidP="005743FD">
                      <w:pPr>
                        <w:rPr>
                          <w:lang w:bidi="es-ES"/>
                        </w:rPr>
                      </w:pPr>
                    </w:p>
                    <w:p w:rsidR="005743FD" w:rsidRPr="00C31ADF" w:rsidRDefault="005743FD" w:rsidP="005743FD">
                      <w:pPr>
                        <w:rPr>
                          <w:lang w:bidi="es-ES"/>
                        </w:rPr>
                      </w:pPr>
                    </w:p>
                  </w:txbxContent>
                </v:textbox>
                <w10:wrap anchorx="margin"/>
              </v:shape>
            </w:pict>
          </mc:Fallback>
        </mc:AlternateContent>
      </w:r>
    </w:p>
    <w:p w:rsidR="005743FD" w:rsidRDefault="005743FD"/>
    <w:p w:rsidR="005743FD" w:rsidRDefault="005743FD"/>
    <w:p w:rsidR="005743FD" w:rsidRDefault="005743FD"/>
    <w:p w:rsidR="005743FD" w:rsidRDefault="005743FD"/>
    <w:p w:rsidR="005743FD" w:rsidRDefault="005743FD"/>
    <w:p w:rsidR="005743FD" w:rsidRDefault="005743FD"/>
    <w:p w:rsidR="005743FD" w:rsidRDefault="005743FD"/>
    <w:p w:rsidR="005743FD" w:rsidRDefault="005743FD"/>
    <w:p w:rsidR="005743FD" w:rsidRDefault="005743FD"/>
    <w:p w:rsidR="005743FD" w:rsidRDefault="005743FD"/>
    <w:p w:rsidR="005743FD" w:rsidRDefault="005743FD"/>
    <w:p w:rsidR="005743FD" w:rsidRDefault="005743FD"/>
    <w:p w:rsidR="005743FD" w:rsidRDefault="005743FD"/>
    <w:p w:rsidR="005743FD" w:rsidRDefault="005743FD"/>
    <w:p w:rsidR="005743FD" w:rsidRDefault="005743FD"/>
    <w:p w:rsidR="005743FD" w:rsidRDefault="005743FD"/>
    <w:p w:rsidR="005743FD" w:rsidRDefault="005743FD"/>
    <w:p w:rsidR="005743FD" w:rsidRDefault="005743FD" w:rsidP="005743FD">
      <w:pPr>
        <w:pStyle w:val="Ttulo1"/>
        <w:rPr>
          <w:lang w:bidi="es-ES"/>
        </w:rPr>
      </w:pPr>
      <w:r>
        <w:tab/>
      </w:r>
      <w:r>
        <w:rPr>
          <w:lang w:bidi="es-ES"/>
        </w:rPr>
        <w:t>Seguimiento Del Software</w:t>
      </w:r>
    </w:p>
    <w:p w:rsidR="005743FD" w:rsidRDefault="005743FD" w:rsidP="005743FD">
      <w:pPr>
        <w:rPr>
          <w:lang w:bidi="es-ES"/>
        </w:rPr>
      </w:pPr>
      <w:r>
        <w:rPr>
          <w:lang w:bidi="es-ES"/>
        </w:rPr>
        <w:tab/>
        <w:t>Luego de entregar la aplicación, seguimos con un periodo de 6 meses, donde va el acompañamiento con el</w:t>
      </w:r>
    </w:p>
    <w:p w:rsidR="005743FD" w:rsidRDefault="005743FD" w:rsidP="005743FD">
      <w:pPr>
        <w:rPr>
          <w:lang w:bidi="es-ES"/>
        </w:rPr>
      </w:pPr>
      <w:r>
        <w:rPr>
          <w:lang w:bidi="es-ES"/>
        </w:rPr>
        <w:tab/>
        <w:t xml:space="preserve">Uso del mismo, </w:t>
      </w:r>
      <w:r w:rsidR="00D5385D">
        <w:rPr>
          <w:lang w:bidi="es-ES"/>
        </w:rPr>
        <w:t>adaptaciones</w:t>
      </w:r>
      <w:r>
        <w:rPr>
          <w:lang w:bidi="es-ES"/>
        </w:rPr>
        <w:t xml:space="preserve"> iniciales, cambios de datos que </w:t>
      </w:r>
      <w:r w:rsidR="00D5385D">
        <w:rPr>
          <w:lang w:bidi="es-ES"/>
        </w:rPr>
        <w:t>aún</w:t>
      </w:r>
      <w:r>
        <w:rPr>
          <w:lang w:bidi="es-ES"/>
        </w:rPr>
        <w:t xml:space="preserve"> faltan como </w:t>
      </w:r>
      <w:proofErr w:type="spellStart"/>
      <w:r>
        <w:rPr>
          <w:lang w:bidi="es-ES"/>
        </w:rPr>
        <w:t>nit</w:t>
      </w:r>
      <w:proofErr w:type="spellEnd"/>
      <w:r>
        <w:rPr>
          <w:lang w:bidi="es-ES"/>
        </w:rPr>
        <w:t>, confirmar tasas de interés</w:t>
      </w:r>
    </w:p>
    <w:p w:rsidR="005743FD" w:rsidRDefault="005743FD" w:rsidP="005743FD">
      <w:pPr>
        <w:rPr>
          <w:lang w:bidi="es-ES"/>
        </w:rPr>
      </w:pPr>
      <w:r>
        <w:rPr>
          <w:lang w:bidi="es-ES"/>
        </w:rPr>
        <w:tab/>
        <w:t>Modificación de políticas, terminos y condiciones, adaptaciones de administrador etc.</w:t>
      </w:r>
    </w:p>
    <w:p w:rsidR="00D5385D" w:rsidRDefault="005743FD">
      <w:pPr>
        <w:rPr>
          <w:lang w:bidi="es-ES"/>
        </w:rPr>
      </w:pPr>
      <w:r>
        <w:rPr>
          <w:lang w:bidi="es-ES"/>
        </w:rPr>
        <w:tab/>
      </w:r>
      <w:r w:rsidR="00D5385D">
        <w:rPr>
          <w:lang w:bidi="es-ES"/>
        </w:rPr>
        <w:t>¿Cómo funciona?</w:t>
      </w:r>
    </w:p>
    <w:p w:rsidR="005743FD" w:rsidRDefault="00D5385D" w:rsidP="00D5385D">
      <w:pPr>
        <w:ind w:firstLine="720"/>
        <w:rPr>
          <w:lang w:bidi="es-ES"/>
        </w:rPr>
      </w:pPr>
      <w:r>
        <w:rPr>
          <w:lang w:bidi="es-ES"/>
        </w:rPr>
        <w:t xml:space="preserve"> La idea es que se me comunique día tras día cualquier pregunta, cambio, o solicitud para </w:t>
      </w:r>
    </w:p>
    <w:p w:rsidR="00D5385D" w:rsidRDefault="00D5385D">
      <w:pPr>
        <w:rPr>
          <w:lang w:bidi="es-ES"/>
        </w:rPr>
      </w:pPr>
      <w:r>
        <w:rPr>
          <w:lang w:bidi="es-ES"/>
        </w:rPr>
        <w:tab/>
        <w:t>Estudiarlas e implementarlas los sábados e ir mejorando cualquier función de la aplicación hasta llegar a un punto</w:t>
      </w:r>
    </w:p>
    <w:p w:rsidR="00D5385D" w:rsidRDefault="00D5385D">
      <w:r>
        <w:rPr>
          <w:lang w:bidi="es-ES"/>
        </w:rPr>
        <w:tab/>
        <w:t>De equilibrio.</w:t>
      </w:r>
    </w:p>
    <w:p w:rsidR="006631B5" w:rsidRDefault="006631B5" w:rsidP="00D5385D">
      <w:r>
        <w:tab/>
        <w:t>Cabe aclarar que no incluye nuevos desarrollos o implementaciones las cuales ya serán otras Etapas de la aplicación</w:t>
      </w:r>
    </w:p>
    <w:p w:rsidR="006631B5" w:rsidRDefault="006631B5" w:rsidP="00D5385D">
      <w:r>
        <w:tab/>
        <w:t>Como las que establecimos al inicio del proyecto.</w:t>
      </w:r>
    </w:p>
    <w:p w:rsidR="00D5385D" w:rsidRDefault="005743FD" w:rsidP="00D5385D">
      <w:r>
        <w:tab/>
      </w:r>
      <w:r w:rsidR="00D5385D">
        <w:t xml:space="preserve">¿Qué costo tiene este acompañamiento? </w:t>
      </w:r>
    </w:p>
    <w:p w:rsidR="00D5385D" w:rsidRDefault="00D5385D" w:rsidP="00D5385D">
      <w:pPr>
        <w:ind w:firstLine="720"/>
      </w:pPr>
      <w:r>
        <w:t>$300.000 pesos mensuales netos fuera de impuestos o retenciones.</w:t>
      </w:r>
    </w:p>
    <w:p w:rsidR="005743FD" w:rsidRDefault="005743FD">
      <w:bookmarkStart w:id="0" w:name="_GoBack"/>
      <w:bookmarkEnd w:id="0"/>
      <w:r>
        <w:tab/>
      </w:r>
      <w:r>
        <w:tab/>
      </w:r>
      <w:r>
        <w:tab/>
      </w:r>
      <w:r>
        <w:tab/>
      </w:r>
      <w:r>
        <w:tab/>
      </w:r>
      <w:r>
        <w:tab/>
      </w:r>
      <w:r>
        <w:tab/>
      </w:r>
      <w:r>
        <w:tab/>
      </w:r>
      <w:r>
        <w:tab/>
      </w:r>
      <w:r>
        <w:tab/>
      </w:r>
      <w:r>
        <w:tab/>
      </w:r>
      <w:r>
        <w:tab/>
      </w:r>
      <w:r>
        <w:tab/>
      </w:r>
      <w:r>
        <w:tab/>
      </w:r>
      <w:r>
        <w:rPr>
          <w:noProof/>
          <w:lang w:bidi="es-ES"/>
        </w:rPr>
        <w:t>Página 12</w:t>
      </w:r>
      <w:r>
        <w:tab/>
      </w:r>
      <w:r>
        <w:tab/>
      </w:r>
      <w:r>
        <w:tab/>
      </w:r>
      <w:r>
        <w:tab/>
      </w:r>
    </w:p>
    <w:sectPr w:rsidR="005743FD" w:rsidSect="0081425F">
      <w:pgSz w:w="11906" w:h="16838" w:code="9"/>
      <w:pgMar w:top="0" w:right="0" w:bottom="0" w:left="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lifornian FB">
    <w:panose1 w:val="0207040306080B030204"/>
    <w:charset w:val="00"/>
    <w:family w:val="roman"/>
    <w:pitch w:val="variable"/>
    <w:sig w:usb0="00000003" w:usb1="00000000" w:usb2="00000000" w:usb3="00000000" w:csb0="00000001" w:csb1="00000000"/>
  </w:font>
  <w:font w:name="Bahnschrift Condensed">
    <w:panose1 w:val="020B0502040204020203"/>
    <w:charset w:val="00"/>
    <w:family w:val="swiss"/>
    <w:pitch w:val="variable"/>
    <w:sig w:usb0="A00002C7" w:usb1="00000002" w:usb2="00000000" w:usb3="00000000" w:csb0="0000019F" w:csb1="00000000"/>
  </w:font>
  <w:font w:name="Broadway">
    <w:panose1 w:val="04040905080B02020502"/>
    <w:charset w:val="00"/>
    <w:family w:val="decorative"/>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780216"/>
    <w:multiLevelType w:val="hybridMultilevel"/>
    <w:tmpl w:val="5830A322"/>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6705096B"/>
    <w:multiLevelType w:val="hybridMultilevel"/>
    <w:tmpl w:val="BA62B7D8"/>
    <w:lvl w:ilvl="0" w:tplc="165C2F0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attachedTemplate r:id="rId1"/>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1496"/>
    <w:rsid w:val="00021C04"/>
    <w:rsid w:val="000B4502"/>
    <w:rsid w:val="001069CD"/>
    <w:rsid w:val="001631B2"/>
    <w:rsid w:val="002D457E"/>
    <w:rsid w:val="002F1496"/>
    <w:rsid w:val="00392FA9"/>
    <w:rsid w:val="003D3400"/>
    <w:rsid w:val="00412E8A"/>
    <w:rsid w:val="004A20CF"/>
    <w:rsid w:val="004D02E8"/>
    <w:rsid w:val="004F6C1C"/>
    <w:rsid w:val="00503294"/>
    <w:rsid w:val="00515218"/>
    <w:rsid w:val="00572A71"/>
    <w:rsid w:val="005743FD"/>
    <w:rsid w:val="005C4375"/>
    <w:rsid w:val="006631B5"/>
    <w:rsid w:val="007A0EA4"/>
    <w:rsid w:val="0081425F"/>
    <w:rsid w:val="00850A4A"/>
    <w:rsid w:val="0088522B"/>
    <w:rsid w:val="00970C0C"/>
    <w:rsid w:val="00A1111B"/>
    <w:rsid w:val="00A734E2"/>
    <w:rsid w:val="00BA0362"/>
    <w:rsid w:val="00C31ADF"/>
    <w:rsid w:val="00CD585F"/>
    <w:rsid w:val="00D34EAB"/>
    <w:rsid w:val="00D5385D"/>
    <w:rsid w:val="00D750AE"/>
    <w:rsid w:val="00D76AB2"/>
    <w:rsid w:val="00F32305"/>
    <w:rsid w:val="00F45538"/>
    <w:rsid w:val="00FB6393"/>
    <w:rsid w:val="00FF0C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E0A559"/>
  <w15:chartTrackingRefBased/>
  <w15:docId w15:val="{9F71EAE0-1D9D-4506-9348-8E391B86B9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B6393"/>
    <w:pPr>
      <w:spacing w:line="240" w:lineRule="auto"/>
    </w:pPr>
  </w:style>
  <w:style w:type="paragraph" w:styleId="Ttulo1">
    <w:name w:val="heading 1"/>
    <w:basedOn w:val="Normal"/>
    <w:next w:val="Normal"/>
    <w:link w:val="Ttulo1Car"/>
    <w:uiPriority w:val="9"/>
    <w:qFormat/>
    <w:rsid w:val="00D76AB2"/>
    <w:pPr>
      <w:keepNext/>
      <w:keepLines/>
      <w:spacing w:before="240" w:after="0"/>
      <w:outlineLvl w:val="0"/>
    </w:pPr>
    <w:rPr>
      <w:rFonts w:asciiTheme="majorHAnsi" w:eastAsiaTheme="majorEastAsia" w:hAnsiTheme="majorHAnsi" w:cstheme="majorBidi"/>
      <w:color w:val="2F5496" w:themeColor="accent1" w:themeShade="BF"/>
      <w:sz w:val="44"/>
      <w:szCs w:val="32"/>
    </w:rPr>
  </w:style>
  <w:style w:type="paragraph" w:styleId="Ttulo2">
    <w:name w:val="heading 2"/>
    <w:basedOn w:val="Normal"/>
    <w:next w:val="Normal"/>
    <w:link w:val="Ttulo2Car"/>
    <w:uiPriority w:val="9"/>
    <w:unhideWhenUsed/>
    <w:qFormat/>
    <w:rsid w:val="00D76AB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0B450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FB6393"/>
    <w:pPr>
      <w:spacing w:after="0"/>
      <w:ind w:left="720"/>
      <w:contextualSpacing/>
    </w:pPr>
    <w:rPr>
      <w:rFonts w:asciiTheme="majorHAnsi" w:eastAsiaTheme="majorEastAsia" w:hAnsiTheme="majorHAnsi" w:cstheme="majorBidi"/>
      <w:spacing w:val="-10"/>
      <w:kern w:val="28"/>
      <w:sz w:val="72"/>
      <w:szCs w:val="56"/>
    </w:rPr>
  </w:style>
  <w:style w:type="character" w:customStyle="1" w:styleId="TtuloCar">
    <w:name w:val="Título Car"/>
    <w:basedOn w:val="Fuentedeprrafopredeter"/>
    <w:link w:val="Ttulo"/>
    <w:uiPriority w:val="10"/>
    <w:rsid w:val="00FB6393"/>
    <w:rPr>
      <w:rFonts w:asciiTheme="majorHAnsi" w:eastAsiaTheme="majorEastAsia" w:hAnsiTheme="majorHAnsi" w:cstheme="majorBidi"/>
      <w:spacing w:val="-10"/>
      <w:kern w:val="28"/>
      <w:sz w:val="72"/>
      <w:szCs w:val="56"/>
    </w:rPr>
  </w:style>
  <w:style w:type="paragraph" w:styleId="Subttulo">
    <w:name w:val="Subtitle"/>
    <w:basedOn w:val="Normal"/>
    <w:next w:val="Normal"/>
    <w:link w:val="SubttuloCar"/>
    <w:uiPriority w:val="11"/>
    <w:qFormat/>
    <w:rsid w:val="000B4502"/>
    <w:pPr>
      <w:numPr>
        <w:ilvl w:val="1"/>
      </w:numPr>
      <w:ind w:left="720"/>
    </w:pPr>
    <w:rPr>
      <w:rFonts w:eastAsiaTheme="minorEastAsia"/>
      <w:color w:val="F2F2F2" w:themeColor="background1" w:themeShade="F2"/>
      <w:spacing w:val="15"/>
      <w:sz w:val="48"/>
    </w:rPr>
  </w:style>
  <w:style w:type="character" w:customStyle="1" w:styleId="SubttuloCar">
    <w:name w:val="Subtítulo Car"/>
    <w:basedOn w:val="Fuentedeprrafopredeter"/>
    <w:link w:val="Subttulo"/>
    <w:uiPriority w:val="11"/>
    <w:rsid w:val="000B4502"/>
    <w:rPr>
      <w:rFonts w:eastAsiaTheme="minorEastAsia"/>
      <w:color w:val="F2F2F2" w:themeColor="background1" w:themeShade="F2"/>
      <w:spacing w:val="15"/>
      <w:sz w:val="48"/>
    </w:rPr>
  </w:style>
  <w:style w:type="character" w:customStyle="1" w:styleId="Ttulo1Car">
    <w:name w:val="Título 1 Car"/>
    <w:basedOn w:val="Fuentedeprrafopredeter"/>
    <w:link w:val="Ttulo1"/>
    <w:uiPriority w:val="9"/>
    <w:rsid w:val="00D76AB2"/>
    <w:rPr>
      <w:rFonts w:asciiTheme="majorHAnsi" w:eastAsiaTheme="majorEastAsia" w:hAnsiTheme="majorHAnsi" w:cstheme="majorBidi"/>
      <w:color w:val="2F5496" w:themeColor="accent1" w:themeShade="BF"/>
      <w:sz w:val="44"/>
      <w:szCs w:val="32"/>
    </w:rPr>
  </w:style>
  <w:style w:type="character" w:customStyle="1" w:styleId="Ttulo2Car">
    <w:name w:val="Título 2 Car"/>
    <w:basedOn w:val="Fuentedeprrafopredeter"/>
    <w:link w:val="Ttulo2"/>
    <w:uiPriority w:val="9"/>
    <w:rsid w:val="00D76AB2"/>
    <w:rPr>
      <w:rFonts w:asciiTheme="majorHAnsi" w:eastAsiaTheme="majorEastAsia" w:hAnsiTheme="majorHAnsi" w:cstheme="majorBidi"/>
      <w:color w:val="2F5496" w:themeColor="accent1" w:themeShade="BF"/>
      <w:sz w:val="26"/>
      <w:szCs w:val="26"/>
    </w:rPr>
  </w:style>
  <w:style w:type="paragraph" w:styleId="Sinespaciado">
    <w:name w:val="No Spacing"/>
    <w:uiPriority w:val="1"/>
    <w:qFormat/>
    <w:rsid w:val="000B4502"/>
    <w:pPr>
      <w:spacing w:after="0" w:line="240" w:lineRule="auto"/>
    </w:pPr>
  </w:style>
  <w:style w:type="character" w:customStyle="1" w:styleId="Ttulo3Car">
    <w:name w:val="Título 3 Car"/>
    <w:basedOn w:val="Fuentedeprrafopredeter"/>
    <w:link w:val="Ttulo3"/>
    <w:uiPriority w:val="9"/>
    <w:rsid w:val="000B4502"/>
    <w:rPr>
      <w:rFonts w:asciiTheme="majorHAnsi" w:eastAsiaTheme="majorEastAsia" w:hAnsiTheme="majorHAnsi" w:cstheme="majorBidi"/>
      <w:color w:val="1F3763" w:themeColor="accent1" w:themeShade="7F"/>
      <w:sz w:val="24"/>
      <w:szCs w:val="24"/>
    </w:rPr>
  </w:style>
  <w:style w:type="character" w:styleId="Hipervnculo">
    <w:name w:val="Hyperlink"/>
    <w:basedOn w:val="Fuentedeprrafopredeter"/>
    <w:uiPriority w:val="99"/>
    <w:unhideWhenUsed/>
    <w:rsid w:val="002F1496"/>
    <w:rPr>
      <w:color w:val="0563C1" w:themeColor="hyperlink"/>
      <w:u w:val="single"/>
    </w:rPr>
  </w:style>
  <w:style w:type="paragraph" w:styleId="Prrafodelista">
    <w:name w:val="List Paragraph"/>
    <w:basedOn w:val="Normal"/>
    <w:uiPriority w:val="34"/>
    <w:qFormat/>
    <w:rsid w:val="002F149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12019785">
      <w:bodyDiv w:val="1"/>
      <w:marLeft w:val="0"/>
      <w:marRight w:val="0"/>
      <w:marTop w:val="0"/>
      <w:marBottom w:val="0"/>
      <w:divBdr>
        <w:top w:val="none" w:sz="0" w:space="0" w:color="auto"/>
        <w:left w:val="none" w:sz="0" w:space="0" w:color="auto"/>
        <w:bottom w:val="none" w:sz="0" w:space="0" w:color="auto"/>
        <w:right w:val="none" w:sz="0" w:space="0" w:color="auto"/>
      </w:divBdr>
      <w:divsChild>
        <w:div w:id="1982805372">
          <w:marLeft w:val="0"/>
          <w:marRight w:val="0"/>
          <w:marTop w:val="0"/>
          <w:marBottom w:val="0"/>
          <w:divBdr>
            <w:top w:val="none" w:sz="0" w:space="0" w:color="auto"/>
            <w:left w:val="none" w:sz="0" w:space="0" w:color="auto"/>
            <w:bottom w:val="none" w:sz="0" w:space="0" w:color="auto"/>
            <w:right w:val="none" w:sz="0" w:space="0" w:color="auto"/>
          </w:divBdr>
        </w:div>
        <w:div w:id="275142508">
          <w:marLeft w:val="0"/>
          <w:marRight w:val="0"/>
          <w:marTop w:val="0"/>
          <w:marBottom w:val="0"/>
          <w:divBdr>
            <w:top w:val="none" w:sz="0" w:space="0" w:color="auto"/>
            <w:left w:val="none" w:sz="0" w:space="0" w:color="auto"/>
            <w:bottom w:val="none" w:sz="0" w:space="0" w:color="auto"/>
            <w:right w:val="none" w:sz="0" w:space="0" w:color="auto"/>
          </w:divBdr>
          <w:divsChild>
            <w:div w:id="67192901">
              <w:marLeft w:val="0"/>
              <w:marRight w:val="0"/>
              <w:marTop w:val="0"/>
              <w:marBottom w:val="0"/>
              <w:divBdr>
                <w:top w:val="none" w:sz="0" w:space="0" w:color="auto"/>
                <w:left w:val="none" w:sz="0" w:space="0" w:color="auto"/>
                <w:bottom w:val="none" w:sz="0" w:space="0" w:color="auto"/>
                <w:right w:val="none" w:sz="0" w:space="0" w:color="auto"/>
              </w:divBdr>
              <w:divsChild>
                <w:div w:id="30694580">
                  <w:marLeft w:val="45"/>
                  <w:marRight w:val="45"/>
                  <w:marTop w:val="15"/>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mailto:admin@admin.com" TargetMode="External"/><Relationship Id="rId34" Type="http://schemas.openxmlformats.org/officeDocument/2006/relationships/image" Target="media/image12.png"/><Relationship Id="rId42" Type="http://schemas.openxmlformats.org/officeDocument/2006/relationships/image" Target="media/image150.png"/><Relationship Id="rId47" Type="http://schemas.openxmlformats.org/officeDocument/2006/relationships/image" Target="media/image180.png"/><Relationship Id="rId50" Type="http://schemas.openxmlformats.org/officeDocument/2006/relationships/image" Target="media/image190.png"/><Relationship Id="rId55" Type="http://schemas.openxmlformats.org/officeDocument/2006/relationships/image" Target="media/image220.png"/><Relationship Id="rId63" Type="http://schemas.openxmlformats.org/officeDocument/2006/relationships/image" Target="media/image27.png"/><Relationship Id="rId7" Type="http://schemas.openxmlformats.org/officeDocument/2006/relationships/hyperlink" Target="http://www.lendiup.com" TargetMode="External"/><Relationship Id="rId2" Type="http://schemas.openxmlformats.org/officeDocument/2006/relationships/styles" Target="styles.xml"/><Relationship Id="rId16" Type="http://schemas.openxmlformats.org/officeDocument/2006/relationships/diagramQuickStyle" Target="diagrams/quickStyle1.xml"/><Relationship Id="rId29" Type="http://schemas.openxmlformats.org/officeDocument/2006/relationships/image" Target="media/image90.png"/><Relationship Id="rId11" Type="http://schemas.openxmlformats.org/officeDocument/2006/relationships/hyperlink" Target="http://www.lendiup.com" TargetMode="External"/><Relationship Id="rId24" Type="http://schemas.openxmlformats.org/officeDocument/2006/relationships/hyperlink" Target="mailto:admin@admin.com" TargetMode="External"/><Relationship Id="rId32" Type="http://schemas.openxmlformats.org/officeDocument/2006/relationships/image" Target="media/image100.png"/><Relationship Id="rId37" Type="http://schemas.openxmlformats.org/officeDocument/2006/relationships/image" Target="media/image14.png"/><Relationship Id="rId40" Type="http://schemas.openxmlformats.org/officeDocument/2006/relationships/image" Target="media/image15.png"/><Relationship Id="rId45" Type="http://schemas.openxmlformats.org/officeDocument/2006/relationships/image" Target="media/image18.png"/><Relationship Id="rId53" Type="http://schemas.openxmlformats.org/officeDocument/2006/relationships/image" Target="media/image22.png"/><Relationship Id="rId58" Type="http://schemas.openxmlformats.org/officeDocument/2006/relationships/image" Target="media/image25.png"/><Relationship Id="rId66" Type="http://schemas.openxmlformats.org/officeDocument/2006/relationships/fontTable" Target="fontTable.xml"/><Relationship Id="rId5" Type="http://schemas.openxmlformats.org/officeDocument/2006/relationships/image" Target="media/image1.jpg"/><Relationship Id="rId61" Type="http://schemas.openxmlformats.org/officeDocument/2006/relationships/image" Target="media/image250.png"/><Relationship Id="rId19" Type="http://schemas.openxmlformats.org/officeDocument/2006/relationships/diagramData" Target="diagrams/data2.xml"/><Relationship Id="rId14" Type="http://schemas.openxmlformats.org/officeDocument/2006/relationships/diagramData" Target="diagrams/data1.xml"/><Relationship Id="rId22" Type="http://schemas.openxmlformats.org/officeDocument/2006/relationships/hyperlink" Target="mailto:moderator@admin.com" TargetMode="External"/><Relationship Id="rId27" Type="http://schemas.openxmlformats.org/officeDocument/2006/relationships/image" Target="media/image9.png"/><Relationship Id="rId30" Type="http://schemas.openxmlformats.org/officeDocument/2006/relationships/image" Target="media/image10.png"/><Relationship Id="rId35" Type="http://schemas.openxmlformats.org/officeDocument/2006/relationships/image" Target="media/image120.png"/><Relationship Id="rId43" Type="http://schemas.openxmlformats.org/officeDocument/2006/relationships/image" Target="media/image160.png"/><Relationship Id="rId48" Type="http://schemas.openxmlformats.org/officeDocument/2006/relationships/image" Target="media/image19.png"/><Relationship Id="rId56" Type="http://schemas.openxmlformats.org/officeDocument/2006/relationships/image" Target="media/image23.png"/><Relationship Id="rId64" Type="http://schemas.openxmlformats.org/officeDocument/2006/relationships/image" Target="media/image260.png"/><Relationship Id="rId8" Type="http://schemas.openxmlformats.org/officeDocument/2006/relationships/hyperlink" Target="mailto:amontero@epicainmobiliaria.com.co" TargetMode="External"/><Relationship Id="rId51" Type="http://schemas.openxmlformats.org/officeDocument/2006/relationships/image" Target="media/image200.png"/><Relationship Id="rId3" Type="http://schemas.openxmlformats.org/officeDocument/2006/relationships/settings" Target="settings.xml"/><Relationship Id="rId12" Type="http://schemas.openxmlformats.org/officeDocument/2006/relationships/hyperlink" Target="mailto:amontero@epicainmobiliaria.com.co" TargetMode="External"/><Relationship Id="rId17" Type="http://schemas.openxmlformats.org/officeDocument/2006/relationships/diagramColors" Target="diagrams/colors1.xml"/><Relationship Id="rId25" Type="http://schemas.openxmlformats.org/officeDocument/2006/relationships/hyperlink" Target="mailto:moderator@admin.com" TargetMode="External"/><Relationship Id="rId33" Type="http://schemas.openxmlformats.org/officeDocument/2006/relationships/image" Target="media/image110.png"/><Relationship Id="rId38" Type="http://schemas.openxmlformats.org/officeDocument/2006/relationships/image" Target="media/image130.png"/><Relationship Id="rId46" Type="http://schemas.openxmlformats.org/officeDocument/2006/relationships/image" Target="media/image170.png"/><Relationship Id="rId59" Type="http://schemas.openxmlformats.org/officeDocument/2006/relationships/image" Target="media/image230.png"/><Relationship Id="rId67" Type="http://schemas.openxmlformats.org/officeDocument/2006/relationships/theme" Target="theme/theme1.xml"/><Relationship Id="rId20" Type="http://schemas.openxmlformats.org/officeDocument/2006/relationships/hyperlink" Target="http://www.lendiup.com" TargetMode="External"/><Relationship Id="rId41" Type="http://schemas.openxmlformats.org/officeDocument/2006/relationships/image" Target="media/image16.png"/><Relationship Id="rId54" Type="http://schemas.openxmlformats.org/officeDocument/2006/relationships/image" Target="media/image210.png"/><Relationship Id="rId62" Type="http://schemas.openxmlformats.org/officeDocument/2006/relationships/image" Target="media/image26.png"/><Relationship Id="rId1" Type="http://schemas.openxmlformats.org/officeDocument/2006/relationships/numbering" Target="numbering.xml"/><Relationship Id="rId6" Type="http://schemas.openxmlformats.org/officeDocument/2006/relationships/hyperlink" Target="http://www.lendiup.com" TargetMode="External"/><Relationship Id="rId15" Type="http://schemas.openxmlformats.org/officeDocument/2006/relationships/diagramLayout" Target="diagrams/layout1.xml"/><Relationship Id="rId23" Type="http://schemas.openxmlformats.org/officeDocument/2006/relationships/hyperlink" Target="http://www.lendiup.com" TargetMode="External"/><Relationship Id="rId28" Type="http://schemas.openxmlformats.org/officeDocument/2006/relationships/image" Target="media/image80.png"/><Relationship Id="rId36" Type="http://schemas.openxmlformats.org/officeDocument/2006/relationships/image" Target="media/image13.png"/><Relationship Id="rId49" Type="http://schemas.openxmlformats.org/officeDocument/2006/relationships/image" Target="media/image20.png"/><Relationship Id="rId57" Type="http://schemas.openxmlformats.org/officeDocument/2006/relationships/image" Target="media/image24.png"/><Relationship Id="rId10" Type="http://schemas.openxmlformats.org/officeDocument/2006/relationships/hyperlink" Target="http://www.lendiup.com" TargetMode="External"/><Relationship Id="rId31" Type="http://schemas.openxmlformats.org/officeDocument/2006/relationships/image" Target="media/image11.png"/><Relationship Id="rId44" Type="http://schemas.openxmlformats.org/officeDocument/2006/relationships/image" Target="media/image17.png"/><Relationship Id="rId52" Type="http://schemas.openxmlformats.org/officeDocument/2006/relationships/image" Target="media/image21.png"/><Relationship Id="rId60" Type="http://schemas.openxmlformats.org/officeDocument/2006/relationships/image" Target="media/image240.png"/><Relationship Id="rId65" Type="http://schemas.openxmlformats.org/officeDocument/2006/relationships/image" Target="media/image270.png"/><Relationship Id="rId4" Type="http://schemas.openxmlformats.org/officeDocument/2006/relationships/webSettings" Target="webSettings.xml"/><Relationship Id="rId9" Type="http://schemas.openxmlformats.org/officeDocument/2006/relationships/hyperlink" Target="mailto:administrador@lendiup.com" TargetMode="External"/><Relationship Id="rId13" Type="http://schemas.openxmlformats.org/officeDocument/2006/relationships/hyperlink" Target="mailto:administrador@lendiup.com" TargetMode="External"/><Relationship Id="rId18" Type="http://schemas.microsoft.com/office/2007/relationships/diagramDrawing" Target="diagrams/drawing1.xml"/><Relationship Id="rId39" Type="http://schemas.openxmlformats.org/officeDocument/2006/relationships/image" Target="media/image14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ogni\AppData\Roaming\Microsoft\Plantillas\Informe%20(tema%20Origen).dotx" TargetMode="External"/></Relationships>
</file>

<file path=word/diagrams/_rels/data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6" Type="http://schemas.openxmlformats.org/officeDocument/2006/relationships/image" Target="../media/image7.png"/><Relationship Id="rId5" Type="http://schemas.openxmlformats.org/officeDocument/2006/relationships/image" Target="../media/image6.png"/><Relationship Id="rId4" Type="http://schemas.openxmlformats.org/officeDocument/2006/relationships/image" Target="../media/image5.png"/></Relationships>
</file>

<file path=word/diagrams/_rels/data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6" Type="http://schemas.openxmlformats.org/officeDocument/2006/relationships/image" Target="../media/image7.png"/><Relationship Id="rId5" Type="http://schemas.openxmlformats.org/officeDocument/2006/relationships/image" Target="../media/image6.png"/><Relationship Id="rId4" Type="http://schemas.openxmlformats.org/officeDocument/2006/relationships/image" Target="../media/image5.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4.png"/><Relationship Id="rId1" Type="http://schemas.openxmlformats.org/officeDocument/2006/relationships/image" Target="../media/image3.png"/><Relationship Id="rId6" Type="http://schemas.openxmlformats.org/officeDocument/2006/relationships/image" Target="../media/image7.png"/><Relationship Id="rId5" Type="http://schemas.openxmlformats.org/officeDocument/2006/relationships/image" Target="../media/image6.png"/><Relationship Id="rId4" Type="http://schemas.openxmlformats.org/officeDocument/2006/relationships/image" Target="../media/image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E6515D-C23D-4CCE-BD3F-A23DDA23CD86}" type="doc">
      <dgm:prSet loTypeId="urn:microsoft.com/office/officeart/2005/8/layout/bList2" loCatId="picture" qsTypeId="urn:microsoft.com/office/officeart/2005/8/quickstyle/simple1" qsCatId="simple" csTypeId="urn:microsoft.com/office/officeart/2005/8/colors/accent1_2" csCatId="accent1" phldr="1"/>
      <dgm:spPr/>
    </dgm:pt>
    <dgm:pt modelId="{127C9B03-2C7A-4AC2-934A-72313A758F82}">
      <dgm:prSet phldrT="[Texto]"/>
      <dgm:spPr/>
      <dgm:t>
        <a:bodyPr/>
        <a:lstStyle/>
        <a:p>
          <a:r>
            <a:rPr lang="es-ES"/>
            <a:t>FrontEnd</a:t>
          </a:r>
        </a:p>
      </dgm:t>
    </dgm:pt>
    <dgm:pt modelId="{DC423B15-F36A-41AE-AF38-BF4CB4770B0C}" type="parTrans" cxnId="{A9AC2B1D-C5B1-431A-B70A-3A2F91865A97}">
      <dgm:prSet/>
      <dgm:spPr/>
      <dgm:t>
        <a:bodyPr/>
        <a:lstStyle/>
        <a:p>
          <a:endParaRPr lang="es-ES"/>
        </a:p>
      </dgm:t>
    </dgm:pt>
    <dgm:pt modelId="{E9CEE754-D3C6-4F8D-85CD-A0F3ACD9AE9E}" type="sibTrans" cxnId="{A9AC2B1D-C5B1-431A-B70A-3A2F91865A97}">
      <dgm:prSet/>
      <dgm:spPr/>
      <dgm:t>
        <a:bodyPr/>
        <a:lstStyle/>
        <a:p>
          <a:endParaRPr lang="es-ES"/>
        </a:p>
      </dgm:t>
    </dgm:pt>
    <dgm:pt modelId="{F0C77AA0-45E5-4C84-97DE-9183224A943B}">
      <dgm:prSet phldrT="[Texto]"/>
      <dgm:spPr/>
      <dgm:t>
        <a:bodyPr/>
        <a:lstStyle/>
        <a:p>
          <a:r>
            <a:rPr lang="es-ES"/>
            <a:t>DevOps</a:t>
          </a:r>
        </a:p>
      </dgm:t>
    </dgm:pt>
    <dgm:pt modelId="{6B5F0791-788B-4284-A08C-3459B140E132}" type="parTrans" cxnId="{3D4A13EE-F278-4827-835B-82C9F2F7F0FE}">
      <dgm:prSet/>
      <dgm:spPr/>
      <dgm:t>
        <a:bodyPr/>
        <a:lstStyle/>
        <a:p>
          <a:endParaRPr lang="es-ES"/>
        </a:p>
      </dgm:t>
    </dgm:pt>
    <dgm:pt modelId="{2A8511CD-9DDE-44C5-8AF5-7463FC670874}" type="sibTrans" cxnId="{3D4A13EE-F278-4827-835B-82C9F2F7F0FE}">
      <dgm:prSet/>
      <dgm:spPr/>
      <dgm:t>
        <a:bodyPr/>
        <a:lstStyle/>
        <a:p>
          <a:endParaRPr lang="es-ES"/>
        </a:p>
      </dgm:t>
    </dgm:pt>
    <dgm:pt modelId="{CF67842C-EA37-4064-B7BA-EAB80EF06E91}">
      <dgm:prSet phldrT="[Texto]"/>
      <dgm:spPr/>
      <dgm:t>
        <a:bodyPr/>
        <a:lstStyle/>
        <a:p>
          <a:r>
            <a:rPr lang="es-ES"/>
            <a:t>BackEnd</a:t>
          </a:r>
        </a:p>
      </dgm:t>
    </dgm:pt>
    <dgm:pt modelId="{164A2C12-A8CC-416D-8A01-85527546E965}" type="parTrans" cxnId="{C6D7E9EF-44B2-463D-B816-7C8C17B2602E}">
      <dgm:prSet/>
      <dgm:spPr/>
      <dgm:t>
        <a:bodyPr/>
        <a:lstStyle/>
        <a:p>
          <a:endParaRPr lang="es-ES"/>
        </a:p>
      </dgm:t>
    </dgm:pt>
    <dgm:pt modelId="{BF150A77-71FE-4920-B299-602331A55787}" type="sibTrans" cxnId="{C6D7E9EF-44B2-463D-B816-7C8C17B2602E}">
      <dgm:prSet/>
      <dgm:spPr/>
      <dgm:t>
        <a:bodyPr/>
        <a:lstStyle/>
        <a:p>
          <a:endParaRPr lang="es-ES"/>
        </a:p>
      </dgm:t>
    </dgm:pt>
    <dgm:pt modelId="{1AE279EF-21EF-45FD-86DC-D2BD46405A67}">
      <dgm:prSet/>
      <dgm:spPr>
        <a:blipFill rotWithShape="0">
          <a:blip xmlns:r="http://schemas.openxmlformats.org/officeDocument/2006/relationships" r:embed="rId1"/>
          <a:stretch>
            <a:fillRect/>
          </a:stretch>
        </a:blipFill>
      </dgm:spPr>
      <dgm:t>
        <a:bodyPr/>
        <a:lstStyle/>
        <a:p>
          <a:endParaRPr lang="es-ES"/>
        </a:p>
      </dgm:t>
    </dgm:pt>
    <dgm:pt modelId="{737A385D-8223-4FC6-A95C-F47B77267B6C}" type="parTrans" cxnId="{DDD55CF8-F423-4B9F-B156-DAD8D691F035}">
      <dgm:prSet/>
      <dgm:spPr/>
      <dgm:t>
        <a:bodyPr/>
        <a:lstStyle/>
        <a:p>
          <a:endParaRPr lang="es-ES"/>
        </a:p>
      </dgm:t>
    </dgm:pt>
    <dgm:pt modelId="{CF7A0FFE-706E-40DE-9D58-75BB4008FD72}" type="sibTrans" cxnId="{DDD55CF8-F423-4B9F-B156-DAD8D691F035}">
      <dgm:prSet/>
      <dgm:spPr/>
      <dgm:t>
        <a:bodyPr/>
        <a:lstStyle/>
        <a:p>
          <a:endParaRPr lang="es-ES"/>
        </a:p>
      </dgm:t>
    </dgm:pt>
    <dgm:pt modelId="{269F74EA-F60C-4094-B9CA-2D795EA3B8C0}" type="pres">
      <dgm:prSet presAssocID="{73E6515D-C23D-4CCE-BD3F-A23DDA23CD86}" presName="diagram" presStyleCnt="0">
        <dgm:presLayoutVars>
          <dgm:dir/>
          <dgm:animLvl val="lvl"/>
          <dgm:resizeHandles val="exact"/>
        </dgm:presLayoutVars>
      </dgm:prSet>
      <dgm:spPr/>
    </dgm:pt>
    <dgm:pt modelId="{615DA2D7-1F31-4E81-AAE5-6A1552484D68}" type="pres">
      <dgm:prSet presAssocID="{127C9B03-2C7A-4AC2-934A-72313A758F82}" presName="compNode" presStyleCnt="0"/>
      <dgm:spPr/>
    </dgm:pt>
    <dgm:pt modelId="{3C8B3C46-4596-4576-9274-C1A73759CDB0}" type="pres">
      <dgm:prSet presAssocID="{127C9B03-2C7A-4AC2-934A-72313A758F82}" presName="childRect" presStyleLbl="bgAcc1" presStyleIdx="0" presStyleCnt="3">
        <dgm:presLayoutVars>
          <dgm:bulletEnabled val="1"/>
        </dgm:presLayoutVars>
      </dgm:prSet>
      <dgm:spPr>
        <a:blipFill rotWithShape="0">
          <a:blip xmlns:r="http://schemas.openxmlformats.org/officeDocument/2006/relationships" r:embed="rId2"/>
          <a:stretch>
            <a:fillRect/>
          </a:stretch>
        </a:blipFill>
      </dgm:spPr>
    </dgm:pt>
    <dgm:pt modelId="{09156D6B-2F37-4B1C-9323-50CF5DB7AE9B}" type="pres">
      <dgm:prSet presAssocID="{127C9B03-2C7A-4AC2-934A-72313A758F82}" presName="parentText" presStyleLbl="node1" presStyleIdx="0" presStyleCnt="0">
        <dgm:presLayoutVars>
          <dgm:chMax val="0"/>
          <dgm:bulletEnabled val="1"/>
        </dgm:presLayoutVars>
      </dgm:prSet>
      <dgm:spPr/>
      <dgm:t>
        <a:bodyPr/>
        <a:lstStyle/>
        <a:p>
          <a:endParaRPr lang="es-ES"/>
        </a:p>
      </dgm:t>
    </dgm:pt>
    <dgm:pt modelId="{B3E987E9-79B6-4F17-9125-BA8E27A8D8D9}" type="pres">
      <dgm:prSet presAssocID="{127C9B03-2C7A-4AC2-934A-72313A758F82}" presName="parentRect" presStyleLbl="alignNode1" presStyleIdx="0" presStyleCnt="3"/>
      <dgm:spPr/>
      <dgm:t>
        <a:bodyPr/>
        <a:lstStyle/>
        <a:p>
          <a:endParaRPr lang="es-ES"/>
        </a:p>
      </dgm:t>
    </dgm:pt>
    <dgm:pt modelId="{1881197E-4F69-4F4C-A407-B20132F9C24F}" type="pres">
      <dgm:prSet presAssocID="{127C9B03-2C7A-4AC2-934A-72313A758F82}" presName="adorn" presStyleLbl="fgAccFollowNode1" presStyleIdx="0"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pt>
    <dgm:pt modelId="{DAE02D8C-56BC-4BB9-8EBB-C1C622BF0207}" type="pres">
      <dgm:prSet presAssocID="{E9CEE754-D3C6-4F8D-85CD-A0F3ACD9AE9E}" presName="sibTrans" presStyleLbl="sibTrans2D1" presStyleIdx="0" presStyleCnt="0"/>
      <dgm:spPr/>
      <dgm:t>
        <a:bodyPr/>
        <a:lstStyle/>
        <a:p>
          <a:endParaRPr lang="es-ES"/>
        </a:p>
      </dgm:t>
    </dgm:pt>
    <dgm:pt modelId="{0F7DD3B8-5669-43CB-B78D-D11966F235FB}" type="pres">
      <dgm:prSet presAssocID="{F0C77AA0-45E5-4C84-97DE-9183224A943B}" presName="compNode" presStyleCnt="0"/>
      <dgm:spPr/>
    </dgm:pt>
    <dgm:pt modelId="{9439773D-A11B-47DE-B875-F7D302FA6DA3}" type="pres">
      <dgm:prSet presAssocID="{F0C77AA0-45E5-4C84-97DE-9183224A943B}" presName="childRect" presStyleLbl="bgAcc1" presStyleIdx="1" presStyleCnt="3">
        <dgm:presLayoutVars>
          <dgm:bulletEnabled val="1"/>
        </dgm:presLayoutVars>
      </dgm:prSet>
      <dgm:spPr/>
      <dgm:t>
        <a:bodyPr/>
        <a:lstStyle/>
        <a:p>
          <a:endParaRPr lang="es-ES"/>
        </a:p>
      </dgm:t>
    </dgm:pt>
    <dgm:pt modelId="{3EA49B94-4895-4602-AD0C-7855E0284B79}" type="pres">
      <dgm:prSet presAssocID="{F0C77AA0-45E5-4C84-97DE-9183224A943B}" presName="parentText" presStyleLbl="node1" presStyleIdx="0" presStyleCnt="0">
        <dgm:presLayoutVars>
          <dgm:chMax val="0"/>
          <dgm:bulletEnabled val="1"/>
        </dgm:presLayoutVars>
      </dgm:prSet>
      <dgm:spPr/>
      <dgm:t>
        <a:bodyPr/>
        <a:lstStyle/>
        <a:p>
          <a:endParaRPr lang="es-ES"/>
        </a:p>
      </dgm:t>
    </dgm:pt>
    <dgm:pt modelId="{5BCC1359-9970-4760-B044-1CF79700953A}" type="pres">
      <dgm:prSet presAssocID="{F0C77AA0-45E5-4C84-97DE-9183224A943B}" presName="parentRect" presStyleLbl="alignNode1" presStyleIdx="1" presStyleCnt="3"/>
      <dgm:spPr/>
      <dgm:t>
        <a:bodyPr/>
        <a:lstStyle/>
        <a:p>
          <a:endParaRPr lang="es-ES"/>
        </a:p>
      </dgm:t>
    </dgm:pt>
    <dgm:pt modelId="{EB63E080-3DF0-4789-976B-DE4B3A32167F}" type="pres">
      <dgm:prSet presAssocID="{F0C77AA0-45E5-4C84-97DE-9183224A943B}" presName="adorn" presStyleLbl="fgAccFollowNode1" presStyleIdx="1" presStyleCnt="3"/>
      <dgm:spPr>
        <a:blipFill>
          <a:blip xmlns:r="http://schemas.openxmlformats.org/officeDocument/2006/relationships" r:embed="rId4">
            <a:extLst>
              <a:ext uri="{28A0092B-C50C-407E-A947-70E740481C1C}">
                <a14:useLocalDpi xmlns:a14="http://schemas.microsoft.com/office/drawing/2010/main" val="0"/>
              </a:ext>
            </a:extLst>
          </a:blip>
          <a:srcRect/>
          <a:stretch>
            <a:fillRect t="-7000" b="-7000"/>
          </a:stretch>
        </a:blipFill>
      </dgm:spPr>
    </dgm:pt>
    <dgm:pt modelId="{C368E4EC-5FAB-4D04-8B85-956841F43A5E}" type="pres">
      <dgm:prSet presAssocID="{2A8511CD-9DDE-44C5-8AF5-7463FC670874}" presName="sibTrans" presStyleLbl="sibTrans2D1" presStyleIdx="0" presStyleCnt="0"/>
      <dgm:spPr/>
      <dgm:t>
        <a:bodyPr/>
        <a:lstStyle/>
        <a:p>
          <a:endParaRPr lang="es-ES"/>
        </a:p>
      </dgm:t>
    </dgm:pt>
    <dgm:pt modelId="{E31F0FF7-0A97-4AF4-92F1-87B78F956AFE}" type="pres">
      <dgm:prSet presAssocID="{CF67842C-EA37-4064-B7BA-EAB80EF06E91}" presName="compNode" presStyleCnt="0"/>
      <dgm:spPr/>
    </dgm:pt>
    <dgm:pt modelId="{74275617-509D-436C-AD1B-5735EBB36426}" type="pres">
      <dgm:prSet presAssocID="{CF67842C-EA37-4064-B7BA-EAB80EF06E91}" presName="childRect" presStyleLbl="bgAcc1" presStyleIdx="2" presStyleCnt="3">
        <dgm:presLayoutVars>
          <dgm:bulletEnabled val="1"/>
        </dgm:presLayoutVars>
      </dgm:prSet>
      <dgm:spPr>
        <a:blipFill rotWithShape="0">
          <a:blip xmlns:r="http://schemas.openxmlformats.org/officeDocument/2006/relationships" r:embed="rId5"/>
          <a:stretch>
            <a:fillRect/>
          </a:stretch>
        </a:blipFill>
      </dgm:spPr>
    </dgm:pt>
    <dgm:pt modelId="{DB96068B-7EE0-4415-807B-81EED9645E0A}" type="pres">
      <dgm:prSet presAssocID="{CF67842C-EA37-4064-B7BA-EAB80EF06E91}" presName="parentText" presStyleLbl="node1" presStyleIdx="0" presStyleCnt="0">
        <dgm:presLayoutVars>
          <dgm:chMax val="0"/>
          <dgm:bulletEnabled val="1"/>
        </dgm:presLayoutVars>
      </dgm:prSet>
      <dgm:spPr/>
      <dgm:t>
        <a:bodyPr/>
        <a:lstStyle/>
        <a:p>
          <a:endParaRPr lang="es-ES"/>
        </a:p>
      </dgm:t>
    </dgm:pt>
    <dgm:pt modelId="{3FCE7AAF-9048-4459-BA01-F9CD84BB6D49}" type="pres">
      <dgm:prSet presAssocID="{CF67842C-EA37-4064-B7BA-EAB80EF06E91}" presName="parentRect" presStyleLbl="alignNode1" presStyleIdx="2" presStyleCnt="3"/>
      <dgm:spPr/>
      <dgm:t>
        <a:bodyPr/>
        <a:lstStyle/>
        <a:p>
          <a:endParaRPr lang="es-ES"/>
        </a:p>
      </dgm:t>
    </dgm:pt>
    <dgm:pt modelId="{10672DE9-BFA3-4FFA-8169-EF2466E56DB5}" type="pres">
      <dgm:prSet presAssocID="{CF67842C-EA37-4064-B7BA-EAB80EF06E91}" presName="adorn" presStyleLbl="fgAccFollowNode1" presStyleIdx="2" presStyleCnt="3" custLinFactNeighborX="-14156" custLinFactNeighborY="1769"/>
      <dgm:spPr>
        <a:blipFill>
          <a:blip xmlns:r="http://schemas.openxmlformats.org/officeDocument/2006/relationships" r:embed="rId6">
            <a:extLst>
              <a:ext uri="{28A0092B-C50C-407E-A947-70E740481C1C}">
                <a14:useLocalDpi xmlns:a14="http://schemas.microsoft.com/office/drawing/2010/main" val="0"/>
              </a:ext>
            </a:extLst>
          </a:blip>
          <a:srcRect/>
          <a:stretch>
            <a:fillRect t="-9000" b="-9000"/>
          </a:stretch>
        </a:blipFill>
      </dgm:spPr>
    </dgm:pt>
  </dgm:ptLst>
  <dgm:cxnLst>
    <dgm:cxn modelId="{8BA20911-21EC-41FD-ADC3-C8A99660963E}" type="presOf" srcId="{2A8511CD-9DDE-44C5-8AF5-7463FC670874}" destId="{C368E4EC-5FAB-4D04-8B85-956841F43A5E}" srcOrd="0" destOrd="0" presId="urn:microsoft.com/office/officeart/2005/8/layout/bList2"/>
    <dgm:cxn modelId="{3D4A13EE-F278-4827-835B-82C9F2F7F0FE}" srcId="{73E6515D-C23D-4CCE-BD3F-A23DDA23CD86}" destId="{F0C77AA0-45E5-4C84-97DE-9183224A943B}" srcOrd="1" destOrd="0" parTransId="{6B5F0791-788B-4284-A08C-3459B140E132}" sibTransId="{2A8511CD-9DDE-44C5-8AF5-7463FC670874}"/>
    <dgm:cxn modelId="{DDD55CF8-F423-4B9F-B156-DAD8D691F035}" srcId="{F0C77AA0-45E5-4C84-97DE-9183224A943B}" destId="{1AE279EF-21EF-45FD-86DC-D2BD46405A67}" srcOrd="0" destOrd="0" parTransId="{737A385D-8223-4FC6-A95C-F47B77267B6C}" sibTransId="{CF7A0FFE-706E-40DE-9D58-75BB4008FD72}"/>
    <dgm:cxn modelId="{608E646C-A318-4E6C-A4B2-34FB0071FEA3}" type="presOf" srcId="{E9CEE754-D3C6-4F8D-85CD-A0F3ACD9AE9E}" destId="{DAE02D8C-56BC-4BB9-8EBB-C1C622BF0207}" srcOrd="0" destOrd="0" presId="urn:microsoft.com/office/officeart/2005/8/layout/bList2"/>
    <dgm:cxn modelId="{E3DC5B09-AB5B-43B6-9564-C8EC8056E53A}" type="presOf" srcId="{1AE279EF-21EF-45FD-86DC-D2BD46405A67}" destId="{9439773D-A11B-47DE-B875-F7D302FA6DA3}" srcOrd="0" destOrd="0" presId="urn:microsoft.com/office/officeart/2005/8/layout/bList2"/>
    <dgm:cxn modelId="{2242767C-2EC8-4F8D-9C05-46147FFE52F1}" type="presOf" srcId="{127C9B03-2C7A-4AC2-934A-72313A758F82}" destId="{09156D6B-2F37-4B1C-9323-50CF5DB7AE9B}" srcOrd="0" destOrd="0" presId="urn:microsoft.com/office/officeart/2005/8/layout/bList2"/>
    <dgm:cxn modelId="{A9AC2B1D-C5B1-431A-B70A-3A2F91865A97}" srcId="{73E6515D-C23D-4CCE-BD3F-A23DDA23CD86}" destId="{127C9B03-2C7A-4AC2-934A-72313A758F82}" srcOrd="0" destOrd="0" parTransId="{DC423B15-F36A-41AE-AF38-BF4CB4770B0C}" sibTransId="{E9CEE754-D3C6-4F8D-85CD-A0F3ACD9AE9E}"/>
    <dgm:cxn modelId="{35A723EA-A382-4B95-AD84-532AA7A785BE}" type="presOf" srcId="{CF67842C-EA37-4064-B7BA-EAB80EF06E91}" destId="{3FCE7AAF-9048-4459-BA01-F9CD84BB6D49}" srcOrd="1" destOrd="0" presId="urn:microsoft.com/office/officeart/2005/8/layout/bList2"/>
    <dgm:cxn modelId="{C334730D-FCD1-4239-BE6C-282C4EA3FCAC}" type="presOf" srcId="{CF67842C-EA37-4064-B7BA-EAB80EF06E91}" destId="{DB96068B-7EE0-4415-807B-81EED9645E0A}" srcOrd="0" destOrd="0" presId="urn:microsoft.com/office/officeart/2005/8/layout/bList2"/>
    <dgm:cxn modelId="{EF42FFFA-E982-405D-8A03-BC40A8421E5B}" type="presOf" srcId="{127C9B03-2C7A-4AC2-934A-72313A758F82}" destId="{B3E987E9-79B6-4F17-9125-BA8E27A8D8D9}" srcOrd="1" destOrd="0" presId="urn:microsoft.com/office/officeart/2005/8/layout/bList2"/>
    <dgm:cxn modelId="{4ACBE918-B887-49C9-863A-E87FDC966DCE}" type="presOf" srcId="{F0C77AA0-45E5-4C84-97DE-9183224A943B}" destId="{5BCC1359-9970-4760-B044-1CF79700953A}" srcOrd="1" destOrd="0" presId="urn:microsoft.com/office/officeart/2005/8/layout/bList2"/>
    <dgm:cxn modelId="{0AADF37E-E21F-4D0A-8E94-89B926604B36}" type="presOf" srcId="{F0C77AA0-45E5-4C84-97DE-9183224A943B}" destId="{3EA49B94-4895-4602-AD0C-7855E0284B79}" srcOrd="0" destOrd="0" presId="urn:microsoft.com/office/officeart/2005/8/layout/bList2"/>
    <dgm:cxn modelId="{C6D7E9EF-44B2-463D-B816-7C8C17B2602E}" srcId="{73E6515D-C23D-4CCE-BD3F-A23DDA23CD86}" destId="{CF67842C-EA37-4064-B7BA-EAB80EF06E91}" srcOrd="2" destOrd="0" parTransId="{164A2C12-A8CC-416D-8A01-85527546E965}" sibTransId="{BF150A77-71FE-4920-B299-602331A55787}"/>
    <dgm:cxn modelId="{0C66ED75-8733-4497-BA5A-E38B119CF559}" type="presOf" srcId="{73E6515D-C23D-4CCE-BD3F-A23DDA23CD86}" destId="{269F74EA-F60C-4094-B9CA-2D795EA3B8C0}" srcOrd="0" destOrd="0" presId="urn:microsoft.com/office/officeart/2005/8/layout/bList2"/>
    <dgm:cxn modelId="{48E2822B-1B4B-43A5-8F2A-2654370B10B6}" type="presParOf" srcId="{269F74EA-F60C-4094-B9CA-2D795EA3B8C0}" destId="{615DA2D7-1F31-4E81-AAE5-6A1552484D68}" srcOrd="0" destOrd="0" presId="urn:microsoft.com/office/officeart/2005/8/layout/bList2"/>
    <dgm:cxn modelId="{9822B18C-74DB-439B-BBCB-6F14C06774B4}" type="presParOf" srcId="{615DA2D7-1F31-4E81-AAE5-6A1552484D68}" destId="{3C8B3C46-4596-4576-9274-C1A73759CDB0}" srcOrd="0" destOrd="0" presId="urn:microsoft.com/office/officeart/2005/8/layout/bList2"/>
    <dgm:cxn modelId="{C8553B03-C7B5-44E2-8B83-9BBEC18F1F9D}" type="presParOf" srcId="{615DA2D7-1F31-4E81-AAE5-6A1552484D68}" destId="{09156D6B-2F37-4B1C-9323-50CF5DB7AE9B}" srcOrd="1" destOrd="0" presId="urn:microsoft.com/office/officeart/2005/8/layout/bList2"/>
    <dgm:cxn modelId="{2077494B-57B8-4020-846D-9D0ABE62A644}" type="presParOf" srcId="{615DA2D7-1F31-4E81-AAE5-6A1552484D68}" destId="{B3E987E9-79B6-4F17-9125-BA8E27A8D8D9}" srcOrd="2" destOrd="0" presId="urn:microsoft.com/office/officeart/2005/8/layout/bList2"/>
    <dgm:cxn modelId="{726D14D6-6F1A-4767-8213-23058167F492}" type="presParOf" srcId="{615DA2D7-1F31-4E81-AAE5-6A1552484D68}" destId="{1881197E-4F69-4F4C-A407-B20132F9C24F}" srcOrd="3" destOrd="0" presId="urn:microsoft.com/office/officeart/2005/8/layout/bList2"/>
    <dgm:cxn modelId="{1617CAFE-4CAE-44EC-8569-4A5077CD2E24}" type="presParOf" srcId="{269F74EA-F60C-4094-B9CA-2D795EA3B8C0}" destId="{DAE02D8C-56BC-4BB9-8EBB-C1C622BF0207}" srcOrd="1" destOrd="0" presId="urn:microsoft.com/office/officeart/2005/8/layout/bList2"/>
    <dgm:cxn modelId="{8C2E7937-DB49-4EDD-AE96-14563D0E9C48}" type="presParOf" srcId="{269F74EA-F60C-4094-B9CA-2D795EA3B8C0}" destId="{0F7DD3B8-5669-43CB-B78D-D11966F235FB}" srcOrd="2" destOrd="0" presId="urn:microsoft.com/office/officeart/2005/8/layout/bList2"/>
    <dgm:cxn modelId="{AD16246D-2845-4A83-AFCD-1A4058C71B6F}" type="presParOf" srcId="{0F7DD3B8-5669-43CB-B78D-D11966F235FB}" destId="{9439773D-A11B-47DE-B875-F7D302FA6DA3}" srcOrd="0" destOrd="0" presId="urn:microsoft.com/office/officeart/2005/8/layout/bList2"/>
    <dgm:cxn modelId="{687531D3-8767-41F0-9CE4-6A75FA088223}" type="presParOf" srcId="{0F7DD3B8-5669-43CB-B78D-D11966F235FB}" destId="{3EA49B94-4895-4602-AD0C-7855E0284B79}" srcOrd="1" destOrd="0" presId="urn:microsoft.com/office/officeart/2005/8/layout/bList2"/>
    <dgm:cxn modelId="{81662EEE-C9B0-4903-92E1-1A101E85AA3B}" type="presParOf" srcId="{0F7DD3B8-5669-43CB-B78D-D11966F235FB}" destId="{5BCC1359-9970-4760-B044-1CF79700953A}" srcOrd="2" destOrd="0" presId="urn:microsoft.com/office/officeart/2005/8/layout/bList2"/>
    <dgm:cxn modelId="{43F3A748-933B-4328-8341-22571C8E3B8A}" type="presParOf" srcId="{0F7DD3B8-5669-43CB-B78D-D11966F235FB}" destId="{EB63E080-3DF0-4789-976B-DE4B3A32167F}" srcOrd="3" destOrd="0" presId="urn:microsoft.com/office/officeart/2005/8/layout/bList2"/>
    <dgm:cxn modelId="{2626B72A-BB4D-4229-8CA8-5C2AA1D0D683}" type="presParOf" srcId="{269F74EA-F60C-4094-B9CA-2D795EA3B8C0}" destId="{C368E4EC-5FAB-4D04-8B85-956841F43A5E}" srcOrd="3" destOrd="0" presId="urn:microsoft.com/office/officeart/2005/8/layout/bList2"/>
    <dgm:cxn modelId="{69D64ED4-046F-4A3F-A815-A1F4618C9ADD}" type="presParOf" srcId="{269F74EA-F60C-4094-B9CA-2D795EA3B8C0}" destId="{E31F0FF7-0A97-4AF4-92F1-87B78F956AFE}" srcOrd="4" destOrd="0" presId="urn:microsoft.com/office/officeart/2005/8/layout/bList2"/>
    <dgm:cxn modelId="{476C959B-4E99-4E80-BEB1-DD965C394DED}" type="presParOf" srcId="{E31F0FF7-0A97-4AF4-92F1-87B78F956AFE}" destId="{74275617-509D-436C-AD1B-5735EBB36426}" srcOrd="0" destOrd="0" presId="urn:microsoft.com/office/officeart/2005/8/layout/bList2"/>
    <dgm:cxn modelId="{5B26929D-3F53-4C8D-A0F6-96195FCAA1D8}" type="presParOf" srcId="{E31F0FF7-0A97-4AF4-92F1-87B78F956AFE}" destId="{DB96068B-7EE0-4415-807B-81EED9645E0A}" srcOrd="1" destOrd="0" presId="urn:microsoft.com/office/officeart/2005/8/layout/bList2"/>
    <dgm:cxn modelId="{F3BC3C52-081E-4FFC-B7ED-93D2FDEBC745}" type="presParOf" srcId="{E31F0FF7-0A97-4AF4-92F1-87B78F956AFE}" destId="{3FCE7AAF-9048-4459-BA01-F9CD84BB6D49}" srcOrd="2" destOrd="0" presId="urn:microsoft.com/office/officeart/2005/8/layout/bList2"/>
    <dgm:cxn modelId="{2F3E1C25-7BF6-48D9-ABF7-77A8E002D153}" type="presParOf" srcId="{E31F0FF7-0A97-4AF4-92F1-87B78F956AFE}" destId="{10672DE9-BFA3-4FFA-8169-EF2466E56DB5}" srcOrd="3" destOrd="0" presId="urn:microsoft.com/office/officeart/2005/8/layout/bList2"/>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3E6515D-C23D-4CCE-BD3F-A23DDA23CD86}" type="doc">
      <dgm:prSet loTypeId="urn:microsoft.com/office/officeart/2005/8/layout/bList2" loCatId="picture" qsTypeId="urn:microsoft.com/office/officeart/2005/8/quickstyle/simple1" qsCatId="simple" csTypeId="urn:microsoft.com/office/officeart/2005/8/colors/accent1_2" csCatId="accent1" phldr="1"/>
      <dgm:spPr/>
    </dgm:pt>
    <dgm:pt modelId="{127C9B03-2C7A-4AC2-934A-72313A758F82}">
      <dgm:prSet phldrT="[Texto]"/>
      <dgm:spPr/>
      <dgm:t>
        <a:bodyPr/>
        <a:lstStyle/>
        <a:p>
          <a:r>
            <a:rPr lang="es-ES"/>
            <a:t>FrontEnd</a:t>
          </a:r>
        </a:p>
      </dgm:t>
    </dgm:pt>
    <dgm:pt modelId="{DC423B15-F36A-41AE-AF38-BF4CB4770B0C}" type="parTrans" cxnId="{A9AC2B1D-C5B1-431A-B70A-3A2F91865A97}">
      <dgm:prSet/>
      <dgm:spPr/>
      <dgm:t>
        <a:bodyPr/>
        <a:lstStyle/>
        <a:p>
          <a:endParaRPr lang="es-ES"/>
        </a:p>
      </dgm:t>
    </dgm:pt>
    <dgm:pt modelId="{E9CEE754-D3C6-4F8D-85CD-A0F3ACD9AE9E}" type="sibTrans" cxnId="{A9AC2B1D-C5B1-431A-B70A-3A2F91865A97}">
      <dgm:prSet/>
      <dgm:spPr/>
      <dgm:t>
        <a:bodyPr/>
        <a:lstStyle/>
        <a:p>
          <a:endParaRPr lang="es-ES"/>
        </a:p>
      </dgm:t>
    </dgm:pt>
    <dgm:pt modelId="{F0C77AA0-45E5-4C84-97DE-9183224A943B}">
      <dgm:prSet phldrT="[Texto]"/>
      <dgm:spPr/>
      <dgm:t>
        <a:bodyPr/>
        <a:lstStyle/>
        <a:p>
          <a:r>
            <a:rPr lang="es-ES"/>
            <a:t>DevOps</a:t>
          </a:r>
        </a:p>
      </dgm:t>
    </dgm:pt>
    <dgm:pt modelId="{6B5F0791-788B-4284-A08C-3459B140E132}" type="parTrans" cxnId="{3D4A13EE-F278-4827-835B-82C9F2F7F0FE}">
      <dgm:prSet/>
      <dgm:spPr/>
      <dgm:t>
        <a:bodyPr/>
        <a:lstStyle/>
        <a:p>
          <a:endParaRPr lang="es-ES"/>
        </a:p>
      </dgm:t>
    </dgm:pt>
    <dgm:pt modelId="{2A8511CD-9DDE-44C5-8AF5-7463FC670874}" type="sibTrans" cxnId="{3D4A13EE-F278-4827-835B-82C9F2F7F0FE}">
      <dgm:prSet/>
      <dgm:spPr/>
      <dgm:t>
        <a:bodyPr/>
        <a:lstStyle/>
        <a:p>
          <a:endParaRPr lang="es-ES"/>
        </a:p>
      </dgm:t>
    </dgm:pt>
    <dgm:pt modelId="{CF67842C-EA37-4064-B7BA-EAB80EF06E91}">
      <dgm:prSet phldrT="[Texto]"/>
      <dgm:spPr/>
      <dgm:t>
        <a:bodyPr/>
        <a:lstStyle/>
        <a:p>
          <a:r>
            <a:rPr lang="es-ES"/>
            <a:t>BackEnd</a:t>
          </a:r>
        </a:p>
      </dgm:t>
    </dgm:pt>
    <dgm:pt modelId="{164A2C12-A8CC-416D-8A01-85527546E965}" type="parTrans" cxnId="{C6D7E9EF-44B2-463D-B816-7C8C17B2602E}">
      <dgm:prSet/>
      <dgm:spPr/>
      <dgm:t>
        <a:bodyPr/>
        <a:lstStyle/>
        <a:p>
          <a:endParaRPr lang="es-ES"/>
        </a:p>
      </dgm:t>
    </dgm:pt>
    <dgm:pt modelId="{BF150A77-71FE-4920-B299-602331A55787}" type="sibTrans" cxnId="{C6D7E9EF-44B2-463D-B816-7C8C17B2602E}">
      <dgm:prSet/>
      <dgm:spPr/>
      <dgm:t>
        <a:bodyPr/>
        <a:lstStyle/>
        <a:p>
          <a:endParaRPr lang="es-ES"/>
        </a:p>
      </dgm:t>
    </dgm:pt>
    <dgm:pt modelId="{1AE279EF-21EF-45FD-86DC-D2BD46405A67}">
      <dgm:prSet/>
      <dgm:spPr>
        <a:blipFill rotWithShape="0">
          <a:blip xmlns:r="http://schemas.openxmlformats.org/officeDocument/2006/relationships" r:embed="rId1"/>
          <a:stretch>
            <a:fillRect/>
          </a:stretch>
        </a:blipFill>
      </dgm:spPr>
      <dgm:t>
        <a:bodyPr/>
        <a:lstStyle/>
        <a:p>
          <a:endParaRPr lang="es-ES"/>
        </a:p>
      </dgm:t>
    </dgm:pt>
    <dgm:pt modelId="{737A385D-8223-4FC6-A95C-F47B77267B6C}" type="parTrans" cxnId="{DDD55CF8-F423-4B9F-B156-DAD8D691F035}">
      <dgm:prSet/>
      <dgm:spPr/>
      <dgm:t>
        <a:bodyPr/>
        <a:lstStyle/>
        <a:p>
          <a:endParaRPr lang="es-ES"/>
        </a:p>
      </dgm:t>
    </dgm:pt>
    <dgm:pt modelId="{CF7A0FFE-706E-40DE-9D58-75BB4008FD72}" type="sibTrans" cxnId="{DDD55CF8-F423-4B9F-B156-DAD8D691F035}">
      <dgm:prSet/>
      <dgm:spPr/>
      <dgm:t>
        <a:bodyPr/>
        <a:lstStyle/>
        <a:p>
          <a:endParaRPr lang="es-ES"/>
        </a:p>
      </dgm:t>
    </dgm:pt>
    <dgm:pt modelId="{269F74EA-F60C-4094-B9CA-2D795EA3B8C0}" type="pres">
      <dgm:prSet presAssocID="{73E6515D-C23D-4CCE-BD3F-A23DDA23CD86}" presName="diagram" presStyleCnt="0">
        <dgm:presLayoutVars>
          <dgm:dir/>
          <dgm:animLvl val="lvl"/>
          <dgm:resizeHandles val="exact"/>
        </dgm:presLayoutVars>
      </dgm:prSet>
      <dgm:spPr/>
    </dgm:pt>
    <dgm:pt modelId="{615DA2D7-1F31-4E81-AAE5-6A1552484D68}" type="pres">
      <dgm:prSet presAssocID="{127C9B03-2C7A-4AC2-934A-72313A758F82}" presName="compNode" presStyleCnt="0"/>
      <dgm:spPr/>
    </dgm:pt>
    <dgm:pt modelId="{3C8B3C46-4596-4576-9274-C1A73759CDB0}" type="pres">
      <dgm:prSet presAssocID="{127C9B03-2C7A-4AC2-934A-72313A758F82}" presName="childRect" presStyleLbl="bgAcc1" presStyleIdx="0" presStyleCnt="3">
        <dgm:presLayoutVars>
          <dgm:bulletEnabled val="1"/>
        </dgm:presLayoutVars>
      </dgm:prSet>
      <dgm:spPr>
        <a:blipFill rotWithShape="0">
          <a:blip xmlns:r="http://schemas.openxmlformats.org/officeDocument/2006/relationships" r:embed="rId2"/>
          <a:stretch>
            <a:fillRect/>
          </a:stretch>
        </a:blipFill>
      </dgm:spPr>
    </dgm:pt>
    <dgm:pt modelId="{09156D6B-2F37-4B1C-9323-50CF5DB7AE9B}" type="pres">
      <dgm:prSet presAssocID="{127C9B03-2C7A-4AC2-934A-72313A758F82}" presName="parentText" presStyleLbl="node1" presStyleIdx="0" presStyleCnt="0">
        <dgm:presLayoutVars>
          <dgm:chMax val="0"/>
          <dgm:bulletEnabled val="1"/>
        </dgm:presLayoutVars>
      </dgm:prSet>
      <dgm:spPr/>
      <dgm:t>
        <a:bodyPr/>
        <a:lstStyle/>
        <a:p>
          <a:endParaRPr lang="es-ES"/>
        </a:p>
      </dgm:t>
    </dgm:pt>
    <dgm:pt modelId="{B3E987E9-79B6-4F17-9125-BA8E27A8D8D9}" type="pres">
      <dgm:prSet presAssocID="{127C9B03-2C7A-4AC2-934A-72313A758F82}" presName="parentRect" presStyleLbl="alignNode1" presStyleIdx="0" presStyleCnt="3"/>
      <dgm:spPr/>
      <dgm:t>
        <a:bodyPr/>
        <a:lstStyle/>
        <a:p>
          <a:endParaRPr lang="es-ES"/>
        </a:p>
      </dgm:t>
    </dgm:pt>
    <dgm:pt modelId="{1881197E-4F69-4F4C-A407-B20132F9C24F}" type="pres">
      <dgm:prSet presAssocID="{127C9B03-2C7A-4AC2-934A-72313A758F82}" presName="adorn" presStyleLbl="fgAccFollowNode1" presStyleIdx="0"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pt>
    <dgm:pt modelId="{DAE02D8C-56BC-4BB9-8EBB-C1C622BF0207}" type="pres">
      <dgm:prSet presAssocID="{E9CEE754-D3C6-4F8D-85CD-A0F3ACD9AE9E}" presName="sibTrans" presStyleLbl="sibTrans2D1" presStyleIdx="0" presStyleCnt="0"/>
      <dgm:spPr/>
      <dgm:t>
        <a:bodyPr/>
        <a:lstStyle/>
        <a:p>
          <a:endParaRPr lang="es-ES"/>
        </a:p>
      </dgm:t>
    </dgm:pt>
    <dgm:pt modelId="{0F7DD3B8-5669-43CB-B78D-D11966F235FB}" type="pres">
      <dgm:prSet presAssocID="{F0C77AA0-45E5-4C84-97DE-9183224A943B}" presName="compNode" presStyleCnt="0"/>
      <dgm:spPr/>
    </dgm:pt>
    <dgm:pt modelId="{9439773D-A11B-47DE-B875-F7D302FA6DA3}" type="pres">
      <dgm:prSet presAssocID="{F0C77AA0-45E5-4C84-97DE-9183224A943B}" presName="childRect" presStyleLbl="bgAcc1" presStyleIdx="1" presStyleCnt="3">
        <dgm:presLayoutVars>
          <dgm:bulletEnabled val="1"/>
        </dgm:presLayoutVars>
      </dgm:prSet>
      <dgm:spPr/>
      <dgm:t>
        <a:bodyPr/>
        <a:lstStyle/>
        <a:p>
          <a:endParaRPr lang="es-ES"/>
        </a:p>
      </dgm:t>
    </dgm:pt>
    <dgm:pt modelId="{3EA49B94-4895-4602-AD0C-7855E0284B79}" type="pres">
      <dgm:prSet presAssocID="{F0C77AA0-45E5-4C84-97DE-9183224A943B}" presName="parentText" presStyleLbl="node1" presStyleIdx="0" presStyleCnt="0">
        <dgm:presLayoutVars>
          <dgm:chMax val="0"/>
          <dgm:bulletEnabled val="1"/>
        </dgm:presLayoutVars>
      </dgm:prSet>
      <dgm:spPr/>
      <dgm:t>
        <a:bodyPr/>
        <a:lstStyle/>
        <a:p>
          <a:endParaRPr lang="es-ES"/>
        </a:p>
      </dgm:t>
    </dgm:pt>
    <dgm:pt modelId="{5BCC1359-9970-4760-B044-1CF79700953A}" type="pres">
      <dgm:prSet presAssocID="{F0C77AA0-45E5-4C84-97DE-9183224A943B}" presName="parentRect" presStyleLbl="alignNode1" presStyleIdx="1" presStyleCnt="3"/>
      <dgm:spPr/>
      <dgm:t>
        <a:bodyPr/>
        <a:lstStyle/>
        <a:p>
          <a:endParaRPr lang="es-ES"/>
        </a:p>
      </dgm:t>
    </dgm:pt>
    <dgm:pt modelId="{EB63E080-3DF0-4789-976B-DE4B3A32167F}" type="pres">
      <dgm:prSet presAssocID="{F0C77AA0-45E5-4C84-97DE-9183224A943B}" presName="adorn" presStyleLbl="fgAccFollowNode1" presStyleIdx="1" presStyleCnt="3"/>
      <dgm:spPr>
        <a:blipFill>
          <a:blip xmlns:r="http://schemas.openxmlformats.org/officeDocument/2006/relationships" r:embed="rId4">
            <a:extLst>
              <a:ext uri="{28A0092B-C50C-407E-A947-70E740481C1C}">
                <a14:useLocalDpi xmlns:a14="http://schemas.microsoft.com/office/drawing/2010/main" val="0"/>
              </a:ext>
            </a:extLst>
          </a:blip>
          <a:srcRect/>
          <a:stretch>
            <a:fillRect t="-7000" b="-7000"/>
          </a:stretch>
        </a:blipFill>
      </dgm:spPr>
    </dgm:pt>
    <dgm:pt modelId="{C368E4EC-5FAB-4D04-8B85-956841F43A5E}" type="pres">
      <dgm:prSet presAssocID="{2A8511CD-9DDE-44C5-8AF5-7463FC670874}" presName="sibTrans" presStyleLbl="sibTrans2D1" presStyleIdx="0" presStyleCnt="0"/>
      <dgm:spPr/>
      <dgm:t>
        <a:bodyPr/>
        <a:lstStyle/>
        <a:p>
          <a:endParaRPr lang="es-ES"/>
        </a:p>
      </dgm:t>
    </dgm:pt>
    <dgm:pt modelId="{E31F0FF7-0A97-4AF4-92F1-87B78F956AFE}" type="pres">
      <dgm:prSet presAssocID="{CF67842C-EA37-4064-B7BA-EAB80EF06E91}" presName="compNode" presStyleCnt="0"/>
      <dgm:spPr/>
    </dgm:pt>
    <dgm:pt modelId="{74275617-509D-436C-AD1B-5735EBB36426}" type="pres">
      <dgm:prSet presAssocID="{CF67842C-EA37-4064-B7BA-EAB80EF06E91}" presName="childRect" presStyleLbl="bgAcc1" presStyleIdx="2" presStyleCnt="3">
        <dgm:presLayoutVars>
          <dgm:bulletEnabled val="1"/>
        </dgm:presLayoutVars>
      </dgm:prSet>
      <dgm:spPr>
        <a:blipFill rotWithShape="0">
          <a:blip xmlns:r="http://schemas.openxmlformats.org/officeDocument/2006/relationships" r:embed="rId5"/>
          <a:stretch>
            <a:fillRect/>
          </a:stretch>
        </a:blipFill>
      </dgm:spPr>
    </dgm:pt>
    <dgm:pt modelId="{DB96068B-7EE0-4415-807B-81EED9645E0A}" type="pres">
      <dgm:prSet presAssocID="{CF67842C-EA37-4064-B7BA-EAB80EF06E91}" presName="parentText" presStyleLbl="node1" presStyleIdx="0" presStyleCnt="0">
        <dgm:presLayoutVars>
          <dgm:chMax val="0"/>
          <dgm:bulletEnabled val="1"/>
        </dgm:presLayoutVars>
      </dgm:prSet>
      <dgm:spPr/>
      <dgm:t>
        <a:bodyPr/>
        <a:lstStyle/>
        <a:p>
          <a:endParaRPr lang="es-ES"/>
        </a:p>
      </dgm:t>
    </dgm:pt>
    <dgm:pt modelId="{3FCE7AAF-9048-4459-BA01-F9CD84BB6D49}" type="pres">
      <dgm:prSet presAssocID="{CF67842C-EA37-4064-B7BA-EAB80EF06E91}" presName="parentRect" presStyleLbl="alignNode1" presStyleIdx="2" presStyleCnt="3"/>
      <dgm:spPr/>
      <dgm:t>
        <a:bodyPr/>
        <a:lstStyle/>
        <a:p>
          <a:endParaRPr lang="es-ES"/>
        </a:p>
      </dgm:t>
    </dgm:pt>
    <dgm:pt modelId="{10672DE9-BFA3-4FFA-8169-EF2466E56DB5}" type="pres">
      <dgm:prSet presAssocID="{CF67842C-EA37-4064-B7BA-EAB80EF06E91}" presName="adorn" presStyleLbl="fgAccFollowNode1" presStyleIdx="2" presStyleCnt="3" custLinFactNeighborX="-14156" custLinFactNeighborY="1769"/>
      <dgm:spPr>
        <a:blipFill>
          <a:blip xmlns:r="http://schemas.openxmlformats.org/officeDocument/2006/relationships" r:embed="rId6">
            <a:extLst>
              <a:ext uri="{28A0092B-C50C-407E-A947-70E740481C1C}">
                <a14:useLocalDpi xmlns:a14="http://schemas.microsoft.com/office/drawing/2010/main" val="0"/>
              </a:ext>
            </a:extLst>
          </a:blip>
          <a:srcRect/>
          <a:stretch>
            <a:fillRect t="-9000" b="-9000"/>
          </a:stretch>
        </a:blipFill>
      </dgm:spPr>
    </dgm:pt>
  </dgm:ptLst>
  <dgm:cxnLst>
    <dgm:cxn modelId="{8BA20911-21EC-41FD-ADC3-C8A99660963E}" type="presOf" srcId="{2A8511CD-9DDE-44C5-8AF5-7463FC670874}" destId="{C368E4EC-5FAB-4D04-8B85-956841F43A5E}" srcOrd="0" destOrd="0" presId="urn:microsoft.com/office/officeart/2005/8/layout/bList2"/>
    <dgm:cxn modelId="{3D4A13EE-F278-4827-835B-82C9F2F7F0FE}" srcId="{73E6515D-C23D-4CCE-BD3F-A23DDA23CD86}" destId="{F0C77AA0-45E5-4C84-97DE-9183224A943B}" srcOrd="1" destOrd="0" parTransId="{6B5F0791-788B-4284-A08C-3459B140E132}" sibTransId="{2A8511CD-9DDE-44C5-8AF5-7463FC670874}"/>
    <dgm:cxn modelId="{DDD55CF8-F423-4B9F-B156-DAD8D691F035}" srcId="{F0C77AA0-45E5-4C84-97DE-9183224A943B}" destId="{1AE279EF-21EF-45FD-86DC-D2BD46405A67}" srcOrd="0" destOrd="0" parTransId="{737A385D-8223-4FC6-A95C-F47B77267B6C}" sibTransId="{CF7A0FFE-706E-40DE-9D58-75BB4008FD72}"/>
    <dgm:cxn modelId="{608E646C-A318-4E6C-A4B2-34FB0071FEA3}" type="presOf" srcId="{E9CEE754-D3C6-4F8D-85CD-A0F3ACD9AE9E}" destId="{DAE02D8C-56BC-4BB9-8EBB-C1C622BF0207}" srcOrd="0" destOrd="0" presId="urn:microsoft.com/office/officeart/2005/8/layout/bList2"/>
    <dgm:cxn modelId="{E3DC5B09-AB5B-43B6-9564-C8EC8056E53A}" type="presOf" srcId="{1AE279EF-21EF-45FD-86DC-D2BD46405A67}" destId="{9439773D-A11B-47DE-B875-F7D302FA6DA3}" srcOrd="0" destOrd="0" presId="urn:microsoft.com/office/officeart/2005/8/layout/bList2"/>
    <dgm:cxn modelId="{2242767C-2EC8-4F8D-9C05-46147FFE52F1}" type="presOf" srcId="{127C9B03-2C7A-4AC2-934A-72313A758F82}" destId="{09156D6B-2F37-4B1C-9323-50CF5DB7AE9B}" srcOrd="0" destOrd="0" presId="urn:microsoft.com/office/officeart/2005/8/layout/bList2"/>
    <dgm:cxn modelId="{A9AC2B1D-C5B1-431A-B70A-3A2F91865A97}" srcId="{73E6515D-C23D-4CCE-BD3F-A23DDA23CD86}" destId="{127C9B03-2C7A-4AC2-934A-72313A758F82}" srcOrd="0" destOrd="0" parTransId="{DC423B15-F36A-41AE-AF38-BF4CB4770B0C}" sibTransId="{E9CEE754-D3C6-4F8D-85CD-A0F3ACD9AE9E}"/>
    <dgm:cxn modelId="{35A723EA-A382-4B95-AD84-532AA7A785BE}" type="presOf" srcId="{CF67842C-EA37-4064-B7BA-EAB80EF06E91}" destId="{3FCE7AAF-9048-4459-BA01-F9CD84BB6D49}" srcOrd="1" destOrd="0" presId="urn:microsoft.com/office/officeart/2005/8/layout/bList2"/>
    <dgm:cxn modelId="{C334730D-FCD1-4239-BE6C-282C4EA3FCAC}" type="presOf" srcId="{CF67842C-EA37-4064-B7BA-EAB80EF06E91}" destId="{DB96068B-7EE0-4415-807B-81EED9645E0A}" srcOrd="0" destOrd="0" presId="urn:microsoft.com/office/officeart/2005/8/layout/bList2"/>
    <dgm:cxn modelId="{EF42FFFA-E982-405D-8A03-BC40A8421E5B}" type="presOf" srcId="{127C9B03-2C7A-4AC2-934A-72313A758F82}" destId="{B3E987E9-79B6-4F17-9125-BA8E27A8D8D9}" srcOrd="1" destOrd="0" presId="urn:microsoft.com/office/officeart/2005/8/layout/bList2"/>
    <dgm:cxn modelId="{4ACBE918-B887-49C9-863A-E87FDC966DCE}" type="presOf" srcId="{F0C77AA0-45E5-4C84-97DE-9183224A943B}" destId="{5BCC1359-9970-4760-B044-1CF79700953A}" srcOrd="1" destOrd="0" presId="urn:microsoft.com/office/officeart/2005/8/layout/bList2"/>
    <dgm:cxn modelId="{0AADF37E-E21F-4D0A-8E94-89B926604B36}" type="presOf" srcId="{F0C77AA0-45E5-4C84-97DE-9183224A943B}" destId="{3EA49B94-4895-4602-AD0C-7855E0284B79}" srcOrd="0" destOrd="0" presId="urn:microsoft.com/office/officeart/2005/8/layout/bList2"/>
    <dgm:cxn modelId="{C6D7E9EF-44B2-463D-B816-7C8C17B2602E}" srcId="{73E6515D-C23D-4CCE-BD3F-A23DDA23CD86}" destId="{CF67842C-EA37-4064-B7BA-EAB80EF06E91}" srcOrd="2" destOrd="0" parTransId="{164A2C12-A8CC-416D-8A01-85527546E965}" sibTransId="{BF150A77-71FE-4920-B299-602331A55787}"/>
    <dgm:cxn modelId="{0C66ED75-8733-4497-BA5A-E38B119CF559}" type="presOf" srcId="{73E6515D-C23D-4CCE-BD3F-A23DDA23CD86}" destId="{269F74EA-F60C-4094-B9CA-2D795EA3B8C0}" srcOrd="0" destOrd="0" presId="urn:microsoft.com/office/officeart/2005/8/layout/bList2"/>
    <dgm:cxn modelId="{48E2822B-1B4B-43A5-8F2A-2654370B10B6}" type="presParOf" srcId="{269F74EA-F60C-4094-B9CA-2D795EA3B8C0}" destId="{615DA2D7-1F31-4E81-AAE5-6A1552484D68}" srcOrd="0" destOrd="0" presId="urn:microsoft.com/office/officeart/2005/8/layout/bList2"/>
    <dgm:cxn modelId="{9822B18C-74DB-439B-BBCB-6F14C06774B4}" type="presParOf" srcId="{615DA2D7-1F31-4E81-AAE5-6A1552484D68}" destId="{3C8B3C46-4596-4576-9274-C1A73759CDB0}" srcOrd="0" destOrd="0" presId="urn:microsoft.com/office/officeart/2005/8/layout/bList2"/>
    <dgm:cxn modelId="{C8553B03-C7B5-44E2-8B83-9BBEC18F1F9D}" type="presParOf" srcId="{615DA2D7-1F31-4E81-AAE5-6A1552484D68}" destId="{09156D6B-2F37-4B1C-9323-50CF5DB7AE9B}" srcOrd="1" destOrd="0" presId="urn:microsoft.com/office/officeart/2005/8/layout/bList2"/>
    <dgm:cxn modelId="{2077494B-57B8-4020-846D-9D0ABE62A644}" type="presParOf" srcId="{615DA2D7-1F31-4E81-AAE5-6A1552484D68}" destId="{B3E987E9-79B6-4F17-9125-BA8E27A8D8D9}" srcOrd="2" destOrd="0" presId="urn:microsoft.com/office/officeart/2005/8/layout/bList2"/>
    <dgm:cxn modelId="{726D14D6-6F1A-4767-8213-23058167F492}" type="presParOf" srcId="{615DA2D7-1F31-4E81-AAE5-6A1552484D68}" destId="{1881197E-4F69-4F4C-A407-B20132F9C24F}" srcOrd="3" destOrd="0" presId="urn:microsoft.com/office/officeart/2005/8/layout/bList2"/>
    <dgm:cxn modelId="{1617CAFE-4CAE-44EC-8569-4A5077CD2E24}" type="presParOf" srcId="{269F74EA-F60C-4094-B9CA-2D795EA3B8C0}" destId="{DAE02D8C-56BC-4BB9-8EBB-C1C622BF0207}" srcOrd="1" destOrd="0" presId="urn:microsoft.com/office/officeart/2005/8/layout/bList2"/>
    <dgm:cxn modelId="{8C2E7937-DB49-4EDD-AE96-14563D0E9C48}" type="presParOf" srcId="{269F74EA-F60C-4094-B9CA-2D795EA3B8C0}" destId="{0F7DD3B8-5669-43CB-B78D-D11966F235FB}" srcOrd="2" destOrd="0" presId="urn:microsoft.com/office/officeart/2005/8/layout/bList2"/>
    <dgm:cxn modelId="{AD16246D-2845-4A83-AFCD-1A4058C71B6F}" type="presParOf" srcId="{0F7DD3B8-5669-43CB-B78D-D11966F235FB}" destId="{9439773D-A11B-47DE-B875-F7D302FA6DA3}" srcOrd="0" destOrd="0" presId="urn:microsoft.com/office/officeart/2005/8/layout/bList2"/>
    <dgm:cxn modelId="{687531D3-8767-41F0-9CE4-6A75FA088223}" type="presParOf" srcId="{0F7DD3B8-5669-43CB-B78D-D11966F235FB}" destId="{3EA49B94-4895-4602-AD0C-7855E0284B79}" srcOrd="1" destOrd="0" presId="urn:microsoft.com/office/officeart/2005/8/layout/bList2"/>
    <dgm:cxn modelId="{81662EEE-C9B0-4903-92E1-1A101E85AA3B}" type="presParOf" srcId="{0F7DD3B8-5669-43CB-B78D-D11966F235FB}" destId="{5BCC1359-9970-4760-B044-1CF79700953A}" srcOrd="2" destOrd="0" presId="urn:microsoft.com/office/officeart/2005/8/layout/bList2"/>
    <dgm:cxn modelId="{43F3A748-933B-4328-8341-22571C8E3B8A}" type="presParOf" srcId="{0F7DD3B8-5669-43CB-B78D-D11966F235FB}" destId="{EB63E080-3DF0-4789-976B-DE4B3A32167F}" srcOrd="3" destOrd="0" presId="urn:microsoft.com/office/officeart/2005/8/layout/bList2"/>
    <dgm:cxn modelId="{2626B72A-BB4D-4229-8CA8-5C2AA1D0D683}" type="presParOf" srcId="{269F74EA-F60C-4094-B9CA-2D795EA3B8C0}" destId="{C368E4EC-5FAB-4D04-8B85-956841F43A5E}" srcOrd="3" destOrd="0" presId="urn:microsoft.com/office/officeart/2005/8/layout/bList2"/>
    <dgm:cxn modelId="{69D64ED4-046F-4A3F-A815-A1F4618C9ADD}" type="presParOf" srcId="{269F74EA-F60C-4094-B9CA-2D795EA3B8C0}" destId="{E31F0FF7-0A97-4AF4-92F1-87B78F956AFE}" srcOrd="4" destOrd="0" presId="urn:microsoft.com/office/officeart/2005/8/layout/bList2"/>
    <dgm:cxn modelId="{476C959B-4E99-4E80-BEB1-DD965C394DED}" type="presParOf" srcId="{E31F0FF7-0A97-4AF4-92F1-87B78F956AFE}" destId="{74275617-509D-436C-AD1B-5735EBB36426}" srcOrd="0" destOrd="0" presId="urn:microsoft.com/office/officeart/2005/8/layout/bList2"/>
    <dgm:cxn modelId="{5B26929D-3F53-4C8D-A0F6-96195FCAA1D8}" type="presParOf" srcId="{E31F0FF7-0A97-4AF4-92F1-87B78F956AFE}" destId="{DB96068B-7EE0-4415-807B-81EED9645E0A}" srcOrd="1" destOrd="0" presId="urn:microsoft.com/office/officeart/2005/8/layout/bList2"/>
    <dgm:cxn modelId="{F3BC3C52-081E-4FFC-B7ED-93D2FDEBC745}" type="presParOf" srcId="{E31F0FF7-0A97-4AF4-92F1-87B78F956AFE}" destId="{3FCE7AAF-9048-4459-BA01-F9CD84BB6D49}" srcOrd="2" destOrd="0" presId="urn:microsoft.com/office/officeart/2005/8/layout/bList2"/>
    <dgm:cxn modelId="{2F3E1C25-7BF6-48D9-ABF7-77A8E002D153}" type="presParOf" srcId="{E31F0FF7-0A97-4AF4-92F1-87B78F956AFE}" destId="{10672DE9-BFA3-4FFA-8169-EF2466E56DB5}" srcOrd="3" destOrd="0" presId="urn:microsoft.com/office/officeart/2005/8/layout/bList2"/>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C8B3C46-4596-4576-9274-C1A73759CDB0}">
      <dsp:nvSpPr>
        <dsp:cNvPr id="0" name=""/>
        <dsp:cNvSpPr/>
      </dsp:nvSpPr>
      <dsp:spPr>
        <a:xfrm>
          <a:off x="1899" y="348858"/>
          <a:ext cx="820259" cy="612306"/>
        </a:xfrm>
        <a:prstGeom prst="round2SameRect">
          <a:avLst>
            <a:gd name="adj1" fmla="val 8000"/>
            <a:gd name="adj2" fmla="val 0"/>
          </a:avLst>
        </a:prstGeom>
        <a:blipFill rotWithShape="0">
          <a:blip xmlns:r="http://schemas.openxmlformats.org/officeDocument/2006/relationships" r:embed="rId1"/>
          <a:stretch>
            <a:fillRect/>
          </a:stretch>
        </a:blip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3E987E9-79B6-4F17-9125-BA8E27A8D8D9}">
      <dsp:nvSpPr>
        <dsp:cNvPr id="0" name=""/>
        <dsp:cNvSpPr/>
      </dsp:nvSpPr>
      <dsp:spPr>
        <a:xfrm>
          <a:off x="1899" y="961164"/>
          <a:ext cx="820259" cy="263291"/>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0" rIns="13970" bIns="0" numCol="1" spcCol="1270" anchor="ctr" anchorCtr="0">
          <a:noAutofit/>
        </a:bodyPr>
        <a:lstStyle/>
        <a:p>
          <a:pPr lvl="0" algn="l" defTabSz="488950">
            <a:lnSpc>
              <a:spcPct val="90000"/>
            </a:lnSpc>
            <a:spcBef>
              <a:spcPct val="0"/>
            </a:spcBef>
            <a:spcAft>
              <a:spcPct val="35000"/>
            </a:spcAft>
          </a:pPr>
          <a:r>
            <a:rPr lang="es-ES" sz="1100" kern="1200"/>
            <a:t>FrontEnd</a:t>
          </a:r>
        </a:p>
      </dsp:txBody>
      <dsp:txXfrm>
        <a:off x="1899" y="961164"/>
        <a:ext cx="577647" cy="263291"/>
      </dsp:txXfrm>
    </dsp:sp>
    <dsp:sp modelId="{1881197E-4F69-4F4C-A407-B20132F9C24F}">
      <dsp:nvSpPr>
        <dsp:cNvPr id="0" name=""/>
        <dsp:cNvSpPr/>
      </dsp:nvSpPr>
      <dsp:spPr>
        <a:xfrm>
          <a:off x="602750" y="1002986"/>
          <a:ext cx="287090" cy="287090"/>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439773D-A11B-47DE-B875-F7D302FA6DA3}">
      <dsp:nvSpPr>
        <dsp:cNvPr id="0" name=""/>
        <dsp:cNvSpPr/>
      </dsp:nvSpPr>
      <dsp:spPr>
        <a:xfrm>
          <a:off x="960966" y="348858"/>
          <a:ext cx="820259" cy="612306"/>
        </a:xfrm>
        <a:prstGeom prst="round2SameRect">
          <a:avLst>
            <a:gd name="adj1" fmla="val 8000"/>
            <a:gd name="adj2" fmla="val 0"/>
          </a:avLst>
        </a:prstGeom>
        <a:blipFill rotWithShape="0">
          <a:blip xmlns:r="http://schemas.openxmlformats.org/officeDocument/2006/relationships" r:embed="rId3"/>
          <a:stretch>
            <a:fillRect/>
          </a:stretch>
        </a:blip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9370" tIns="118110" rIns="39370" bIns="39370" numCol="1" spcCol="1270" anchor="t" anchorCtr="0">
          <a:noAutofit/>
        </a:bodyPr>
        <a:lstStyle/>
        <a:p>
          <a:pPr marL="285750" lvl="1" indent="-285750" algn="l" defTabSz="1377950">
            <a:lnSpc>
              <a:spcPct val="90000"/>
            </a:lnSpc>
            <a:spcBef>
              <a:spcPct val="0"/>
            </a:spcBef>
            <a:spcAft>
              <a:spcPct val="15000"/>
            </a:spcAft>
            <a:buChar char="••"/>
          </a:pPr>
          <a:endParaRPr lang="es-ES" sz="3100" kern="1200"/>
        </a:p>
      </dsp:txBody>
      <dsp:txXfrm>
        <a:off x="975313" y="363205"/>
        <a:ext cx="791565" cy="597959"/>
      </dsp:txXfrm>
    </dsp:sp>
    <dsp:sp modelId="{5BCC1359-9970-4760-B044-1CF79700953A}">
      <dsp:nvSpPr>
        <dsp:cNvPr id="0" name=""/>
        <dsp:cNvSpPr/>
      </dsp:nvSpPr>
      <dsp:spPr>
        <a:xfrm>
          <a:off x="960966" y="961164"/>
          <a:ext cx="820259" cy="263291"/>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0" rIns="13970" bIns="0" numCol="1" spcCol="1270" anchor="ctr" anchorCtr="0">
          <a:noAutofit/>
        </a:bodyPr>
        <a:lstStyle/>
        <a:p>
          <a:pPr lvl="0" algn="l" defTabSz="488950">
            <a:lnSpc>
              <a:spcPct val="90000"/>
            </a:lnSpc>
            <a:spcBef>
              <a:spcPct val="0"/>
            </a:spcBef>
            <a:spcAft>
              <a:spcPct val="35000"/>
            </a:spcAft>
          </a:pPr>
          <a:r>
            <a:rPr lang="es-ES" sz="1100" kern="1200"/>
            <a:t>DevOps</a:t>
          </a:r>
        </a:p>
      </dsp:txBody>
      <dsp:txXfrm>
        <a:off x="960966" y="961164"/>
        <a:ext cx="577647" cy="263291"/>
      </dsp:txXfrm>
    </dsp:sp>
    <dsp:sp modelId="{EB63E080-3DF0-4789-976B-DE4B3A32167F}">
      <dsp:nvSpPr>
        <dsp:cNvPr id="0" name=""/>
        <dsp:cNvSpPr/>
      </dsp:nvSpPr>
      <dsp:spPr>
        <a:xfrm>
          <a:off x="1561817" y="1002986"/>
          <a:ext cx="287090" cy="287090"/>
        </a:xfrm>
        <a:prstGeom prst="ellipse">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t="-7000" b="-7000"/>
          </a:stretch>
        </a:blip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4275617-509D-436C-AD1B-5735EBB36426}">
      <dsp:nvSpPr>
        <dsp:cNvPr id="0" name=""/>
        <dsp:cNvSpPr/>
      </dsp:nvSpPr>
      <dsp:spPr>
        <a:xfrm>
          <a:off x="1920033" y="348858"/>
          <a:ext cx="820259" cy="612306"/>
        </a:xfrm>
        <a:prstGeom prst="round2SameRect">
          <a:avLst>
            <a:gd name="adj1" fmla="val 8000"/>
            <a:gd name="adj2" fmla="val 0"/>
          </a:avLst>
        </a:prstGeom>
        <a:blipFill rotWithShape="0">
          <a:blip xmlns:r="http://schemas.openxmlformats.org/officeDocument/2006/relationships" r:embed="rId5"/>
          <a:stretch>
            <a:fillRect/>
          </a:stretch>
        </a:blip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FCE7AAF-9048-4459-BA01-F9CD84BB6D49}">
      <dsp:nvSpPr>
        <dsp:cNvPr id="0" name=""/>
        <dsp:cNvSpPr/>
      </dsp:nvSpPr>
      <dsp:spPr>
        <a:xfrm>
          <a:off x="1920033" y="961164"/>
          <a:ext cx="820259" cy="263291"/>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0" rIns="13970" bIns="0" numCol="1" spcCol="1270" anchor="ctr" anchorCtr="0">
          <a:noAutofit/>
        </a:bodyPr>
        <a:lstStyle/>
        <a:p>
          <a:pPr lvl="0" algn="l" defTabSz="488950">
            <a:lnSpc>
              <a:spcPct val="90000"/>
            </a:lnSpc>
            <a:spcBef>
              <a:spcPct val="0"/>
            </a:spcBef>
            <a:spcAft>
              <a:spcPct val="35000"/>
            </a:spcAft>
          </a:pPr>
          <a:r>
            <a:rPr lang="es-ES" sz="1100" kern="1200"/>
            <a:t>BackEnd</a:t>
          </a:r>
        </a:p>
      </dsp:txBody>
      <dsp:txXfrm>
        <a:off x="1920033" y="961164"/>
        <a:ext cx="577647" cy="263291"/>
      </dsp:txXfrm>
    </dsp:sp>
    <dsp:sp modelId="{10672DE9-BFA3-4FFA-8169-EF2466E56DB5}">
      <dsp:nvSpPr>
        <dsp:cNvPr id="0" name=""/>
        <dsp:cNvSpPr/>
      </dsp:nvSpPr>
      <dsp:spPr>
        <a:xfrm>
          <a:off x="2480244" y="1008064"/>
          <a:ext cx="287090" cy="287090"/>
        </a:xfrm>
        <a:prstGeom prst="ellipse">
          <a:avLst/>
        </a:prstGeom>
        <a:blipFill>
          <a:blip xmlns:r="http://schemas.openxmlformats.org/officeDocument/2006/relationships" r:embed="rId6">
            <a:extLst>
              <a:ext uri="{28A0092B-C50C-407E-A947-70E740481C1C}">
                <a14:useLocalDpi xmlns:a14="http://schemas.microsoft.com/office/drawing/2010/main" val="0"/>
              </a:ext>
            </a:extLst>
          </a:blip>
          <a:srcRect/>
          <a:stretch>
            <a:fillRect t="-9000" b="-9000"/>
          </a:stretch>
        </a:blip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List2">
  <dgm:title val=""/>
  <dgm:desc val=""/>
  <dgm:catLst>
    <dgm:cat type="list" pri="7000"/>
    <dgm:cat type="convert" pri="16000"/>
    <dgm:cat type="picture" pri="28000"/>
    <dgm:cat type="pictureconvert" pri="28000"/>
  </dgm:catLst>
  <dgm:sampData useDef="1">
    <dgm:dataModel>
      <dgm:pt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dir/>
      <dgm:animLvl val="lvl"/>
      <dgm:resizeHandles val="exact"/>
    </dgm:varLst>
    <dgm:choose name="Name0">
      <dgm:if name="Name1" axis="self"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08"/>
      <dgm:constr type="sp" refType="w" refFor="ch" refForName="compNode" op="equ" fact="0.16"/>
      <dgm:constr type="primFontSz" for="des" forName="parentText" op="equ" val="65"/>
      <dgm:constr type="primFontSz" for="des" forName="childRect" op="equ" val="65"/>
    </dgm:constrLst>
    <dgm:ruleLst/>
    <dgm:forEach name="nodesForEach" axis="ch" ptType="node">
      <dgm:layoutNode name="compNode">
        <dgm:alg type="composite">
          <dgm:param type="ar" val="0.943"/>
        </dgm:alg>
        <dgm:shape xmlns:r="http://schemas.openxmlformats.org/officeDocument/2006/relationships" r:blip="">
          <dgm:adjLst/>
        </dgm:shape>
        <dgm:presOf/>
        <dgm:choose name="Name3">
          <dgm:if name="Name4" axis="self" func="var" arg="dir" op="equ" val="norm">
            <dgm:constrLst>
              <dgm:constr type="w" val="1"/>
              <dgm:constr type="h" refType="w" fact="1.06"/>
              <dgm:constr type="h" for="ch" forName="childRect" refType="h" fact="0.65"/>
              <dgm:constr type="w" for="ch" forName="childRect" refType="w" fact="0.923"/>
              <dgm:constr type="l" for="ch" forName="childRect"/>
              <dgm:constr type="t" for="ch" forName="childRect"/>
              <dgm:constr type="w" for="ch" forName="parentText" refType="w" fact="0.65"/>
              <dgm:constr type="h" for="ch" forName="parentText" refType="h" refFor="ch" refForName="childRect" fact="0.43"/>
              <dgm:constr type="l" for="ch" forName="parentText"/>
              <dgm:constr type="t" for="ch" forName="parentText" refType="h" refFor="ch" refForName="childRect"/>
              <dgm:constr type="w" for="ch" forName="parentRect" refType="w" fact="0.923"/>
              <dgm:constr type="h" for="ch" forName="parentRect" refType="h" refFor="ch" refForName="parentText"/>
              <dgm:constr type="l" for="ch" forName="parentRect"/>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r" for="ch" forName="adorn" refType="w"/>
            </dgm:constrLst>
          </dgm:if>
          <dgm:else name="Name5">
            <dgm:constrLst>
              <dgm:constr type="w" val="1"/>
              <dgm:constr type="h" refType="w" fact="1.06"/>
              <dgm:constr type="h" for="ch" forName="childRect" refType="h" fact="0.65"/>
              <dgm:constr type="w" for="ch" forName="childRect" refType="w" fact="0.923"/>
              <dgm:constr type="r" for="ch" forName="childRect" refType="w"/>
              <dgm:constr type="t" for="ch" forName="childRect"/>
              <dgm:constr type="w" for="ch" forName="parentText" refType="w" fact="0.65"/>
              <dgm:constr type="h" for="ch" forName="parentText" refType="h" refFor="ch" refForName="childRect" fact="0.43"/>
              <dgm:constr type="r" for="ch" forName="parentText" refType="w"/>
              <dgm:constr type="t" for="ch" forName="parentText" refType="h" refFor="ch" refForName="childRect"/>
              <dgm:constr type="w" for="ch" forName="parentRect" refType="w" fact="0.923"/>
              <dgm:constr type="h" for="ch" forName="parentRect" refType="h" refFor="ch" refForName="parentText"/>
              <dgm:constr type="r" for="ch" forName="parentRect" refType="w"/>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l" for="ch" forName="adorn"/>
            </dgm:constrLst>
          </dgm:else>
        </dgm:choose>
        <dgm:ruleLst/>
        <dgm:layoutNode name="childRect" styleLbl="bgAcc1">
          <dgm:varLst>
            <dgm:bulletEnabled val="1"/>
          </dgm:varLst>
          <dgm:alg type="tx">
            <dgm:param type="stBulletLvl" val="1"/>
          </dgm:alg>
          <dgm:shape xmlns:r="http://schemas.openxmlformats.org/officeDocument/2006/relationships" type="round2SameRect" r:blip="">
            <dgm:adjLst>
              <dgm:adj idx="1" val="0.08"/>
            </dgm:adjLst>
          </dgm:shape>
          <dgm:presOf axis="des" ptType="node"/>
          <dgm:constrLst>
            <dgm:constr type="secFontSz" refType="primFontSz"/>
            <dgm:constr type="tMarg" refType="primFontSz" fact="0.3"/>
            <dgm:constr type="bMarg" refType="primFontSz" fact="0.1"/>
            <dgm:constr type="lMarg" refType="primFontSz" fact="0.1"/>
            <dgm:constr type="rMarg" refType="primFontSz" fact="0.1"/>
          </dgm:constrLst>
          <dgm:ruleLst>
            <dgm:rule type="primFontSz" val="5" fact="NaN" max="NaN"/>
          </dgm:ruleLst>
        </dgm:layoutNode>
        <dgm:layoutNode name="parentText">
          <dgm:varLst>
            <dgm:chMax val="0"/>
            <dgm:bulletEnabled val="1"/>
          </dgm:varLst>
          <dgm:choose name="Name6">
            <dgm:if name="Name7" func="var" arg="dir" op="equ" val="norm">
              <dgm:alg type="tx">
                <dgm:param type="parTxLTRAlign" val="l"/>
                <dgm:param type="parTxRTLAlign" val="l"/>
              </dgm:alg>
            </dgm:if>
            <dgm:else name="Name8">
              <dgm:alg type="tx">
                <dgm:param type="parTxLTRAlign" val="r"/>
                <dgm:param type="parTxRTLAlign" val="r"/>
              </dgm:alg>
            </dgm:else>
          </dgm:choose>
          <dgm:shape xmlns:r="http://schemas.openxmlformats.org/officeDocument/2006/relationships" type="rect" r:blip="" zOrderOff="1" hideGeom="1">
            <dgm:adjLst/>
          </dgm:shape>
          <dgm:presOf axis="self" ptType="node"/>
          <dgm:constrLst>
            <dgm:constr type="tMarg"/>
            <dgm:constr type="bMarg"/>
            <dgm:constr type="lMarg" refType="primFontSz" fact="0.3"/>
            <dgm:constr type="rMarg" refType="primFontSz" fact="0.1"/>
          </dgm:constrLst>
          <dgm:ruleLst>
            <dgm:rule type="primFontSz" val="5" fact="NaN" max="NaN"/>
          </dgm:ruleLst>
        </dgm:layoutNode>
        <dgm:layoutNode name="parentRect" styleLbl="alignNode1">
          <dgm:alg type="sp"/>
          <dgm:shape xmlns:r="http://schemas.openxmlformats.org/officeDocument/2006/relationships" type="rect" r:blip="">
            <dgm:adjLst/>
          </dgm:shape>
          <dgm:presOf axis="self" ptType="node"/>
          <dgm:constrLst/>
          <dgm:ruleLst/>
        </dgm:layoutNode>
        <dgm:layoutNode name="adorn" styleLbl="fgAccFollowNod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constr type="w" val="1"/>
            <dgm:constr type="h" refType="w"/>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Informe (tema Origen).dotx</Template>
  <TotalTime>184</TotalTime>
  <Pages>12</Pages>
  <Words>273</Words>
  <Characters>1505</Characters>
  <Application>Microsoft Office Word</Application>
  <DocSecurity>0</DocSecurity>
  <Lines>12</Lines>
  <Paragraphs>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Mauricio Quintero</dc:creator>
  <cp:keywords/>
  <dc:description/>
  <cp:lastModifiedBy>Carlos Mauricio Quintero</cp:lastModifiedBy>
  <cp:revision>6</cp:revision>
  <cp:lastPrinted>2021-05-14T05:53:00Z</cp:lastPrinted>
  <dcterms:created xsi:type="dcterms:W3CDTF">2021-05-14T02:08:00Z</dcterms:created>
  <dcterms:modified xsi:type="dcterms:W3CDTF">2021-05-14T06:02:00Z</dcterms:modified>
</cp:coreProperties>
</file>